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D5" w:rsidRDefault="009C1DD5" w:rsidP="004F1FFF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 xml:space="preserve">Writing C in </w:t>
      </w:r>
      <w:r>
        <w:br/>
        <w:t>Visual Studio 2017</w:t>
      </w:r>
    </w:p>
    <w:p w:rsidR="009C1DD5" w:rsidRDefault="009C1DD5" w:rsidP="004F1FFF">
      <w:pPr>
        <w:pStyle w:val="DocumentType"/>
        <w:rPr>
          <w:rFonts w:cs="Times New Roman"/>
        </w:rPr>
      </w:pPr>
      <w:r>
        <w:t>Student Workbook 02</w:t>
      </w:r>
    </w:p>
    <w:p w:rsidR="009C1DD5" w:rsidRDefault="009C1DD5" w:rsidP="004F1FFF">
      <w:pPr>
        <w:pStyle w:val="DocumentDate"/>
      </w:pPr>
      <w:r>
        <w:t>January 10, 2022</w:t>
      </w:r>
    </w:p>
    <w:p w:rsidR="009C1DD5" w:rsidRDefault="009C1DD5" w:rsidP="004F1FFF">
      <w:pPr>
        <w:pStyle w:val="DocumentAuthor"/>
      </w:pPr>
      <w:r>
        <w:t>Author</w:t>
      </w:r>
    </w:p>
    <w:p w:rsidR="009C1DD5" w:rsidRDefault="009C1DD5" w:rsidP="004F1FFF">
      <w:pPr>
        <w:pStyle w:val="DocumentAuthor"/>
      </w:pPr>
      <w:r>
        <w:t>Paul Kimball</w:t>
      </w:r>
      <w:r>
        <w:br/>
        <w:t>Interface Associates</w:t>
      </w:r>
    </w:p>
    <w:p w:rsidR="009C1DD5" w:rsidRDefault="009C1DD5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A Crash Course in Visual Studio</w:t>
      </w:r>
    </w:p>
    <w:p w:rsidR="009C1DD5" w:rsidRDefault="009C1DD5" w:rsidP="00824482">
      <w:pPr>
        <w:pStyle w:val="Heading1"/>
        <w:rPr>
          <w:rFonts w:cs="Times New Roman"/>
        </w:rPr>
      </w:pPr>
      <w:r>
        <w:t>Visual Studio</w:t>
      </w:r>
    </w:p>
    <w:p w:rsidR="009C1DD5" w:rsidRDefault="009C1DD5" w:rsidP="00824482">
      <w:pPr>
        <w:pStyle w:val="Heading2"/>
      </w:pPr>
      <w:r>
        <w:t>Integrated Development Environment (IDE) from Microsoft</w:t>
      </w:r>
    </w:p>
    <w:p w:rsidR="009C1DD5" w:rsidRPr="00121AF4" w:rsidRDefault="009C1DD5" w:rsidP="00824482">
      <w:pPr>
        <w:pStyle w:val="Heading3"/>
        <w:rPr>
          <w:rFonts w:cs="Times New Roman"/>
        </w:rPr>
      </w:pPr>
      <w:r>
        <w:t xml:space="preserve">Supported on </w:t>
      </w:r>
      <w:r w:rsidRPr="00121AF4">
        <w:t>Windows</w:t>
      </w:r>
      <w:r>
        <w:t xml:space="preserve"> and macOS</w:t>
      </w:r>
    </w:p>
    <w:p w:rsidR="009C1DD5" w:rsidRDefault="009C1DD5" w:rsidP="00824482">
      <w:pPr>
        <w:pStyle w:val="BulletLevel2"/>
        <w:rPr>
          <w:rFonts w:cs="Times New Roman"/>
        </w:rPr>
      </w:pPr>
      <w:r>
        <w:t>Enterprise, Professional, and Community (free) versions</w:t>
      </w:r>
    </w:p>
    <w:p w:rsidR="009C1DD5" w:rsidRDefault="009C1DD5" w:rsidP="00824482">
      <w:pPr>
        <w:pStyle w:val="BulletLevel2"/>
      </w:pPr>
      <w:r>
        <w:t>Supported since 1997</w:t>
      </w:r>
    </w:p>
    <w:p w:rsidR="009C1DD5" w:rsidRDefault="009C1DD5" w:rsidP="00824482">
      <w:pPr>
        <w:pStyle w:val="BulletLevel1"/>
        <w:rPr>
          <w:rFonts w:cs="Times New Roman"/>
        </w:rPr>
      </w:pPr>
      <w:r>
        <w:t>Supports numerous Microsoft languages and environments</w:t>
      </w:r>
    </w:p>
    <w:p w:rsidR="009C1DD5" w:rsidRDefault="009C1DD5" w:rsidP="00824482">
      <w:pPr>
        <w:pStyle w:val="Heading3"/>
      </w:pPr>
      <w:r>
        <w:t xml:space="preserve">Visual Basic,  C#,  </w:t>
      </w:r>
      <w:r w:rsidRPr="00286081">
        <w:rPr>
          <w:b/>
          <w:bCs/>
        </w:rPr>
        <w:t>C/C++</w:t>
      </w:r>
      <w:r>
        <w:t>,  JavaScript,  Python,  F# etc.</w:t>
      </w:r>
    </w:p>
    <w:p w:rsidR="009C1DD5" w:rsidRDefault="009C1DD5" w:rsidP="00824482">
      <w:pPr>
        <w:pStyle w:val="Heading3"/>
      </w:pPr>
      <w:r>
        <w:t>Azure server, desktop and mobile platforms</w:t>
      </w:r>
    </w:p>
    <w:p w:rsidR="009C1DD5" w:rsidRDefault="009C1DD5" w:rsidP="00824482">
      <w:pPr>
        <w:pStyle w:val="BulletLevel1"/>
      </w:pPr>
      <w:r>
        <w:t>Later releases = better support for Linux and embedded platforms</w:t>
      </w:r>
    </w:p>
    <w:p w:rsidR="009C1DD5" w:rsidRPr="00966898" w:rsidRDefault="009C1DD5" w:rsidP="00824482">
      <w:pPr>
        <w:pStyle w:val="Heading3"/>
        <w:rPr>
          <w:rFonts w:cs="Times New Roman"/>
        </w:rPr>
      </w:pPr>
      <w:r>
        <w:t>Clang, Windows Subsystem for Linux (WSL), bash</w:t>
      </w:r>
    </w:p>
    <w:p w:rsidR="009C1DD5" w:rsidRDefault="009C1DD5" w:rsidP="00824482">
      <w:pPr>
        <w:pStyle w:val="BulletLevel1"/>
      </w:pPr>
      <w:r>
        <w:t>Customizable and extendable</w:t>
      </w:r>
    </w:p>
    <w:p w:rsidR="009C1DD5" w:rsidRPr="00825A9B" w:rsidRDefault="009C1DD5" w:rsidP="00824482">
      <w:pPr>
        <w:pStyle w:val="Heading3"/>
        <w:rPr>
          <w:rFonts w:cs="Times New Roman"/>
        </w:rPr>
      </w:pPr>
      <w:r>
        <w:t>Downloadable modules from Microsoft for diverse workloads</w:t>
      </w:r>
    </w:p>
    <w:p w:rsidR="009C1DD5" w:rsidRDefault="009C1DD5" w:rsidP="00824482">
      <w:pPr>
        <w:pStyle w:val="Heading3"/>
        <w:rPr>
          <w:rFonts w:cs="Times New Roman"/>
        </w:rPr>
      </w:pPr>
      <w:r>
        <w:t>Public extensions from the Visual Studio Marketplace</w:t>
      </w:r>
    </w:p>
    <w:p w:rsidR="009C1DD5" w:rsidRDefault="009C1DD5" w:rsidP="00824482">
      <w:pPr>
        <w:pStyle w:val="Heading3"/>
      </w:pPr>
      <w:r>
        <w:t>Public .NET libraries from NuGet so you don't have to code everything</w:t>
      </w:r>
    </w:p>
    <w:p w:rsidR="009C1DD5" w:rsidRDefault="009C1DD5" w:rsidP="00824482">
      <w:pPr>
        <w:pStyle w:val="Heading3"/>
      </w:pPr>
      <w:r>
        <w:t>Customizations for fonts, themes,  highlighting, formatting, etc.</w:t>
      </w:r>
    </w:p>
    <w:p w:rsidR="009C1DD5" w:rsidRDefault="009C1DD5" w:rsidP="00824482">
      <w:pPr>
        <w:pStyle w:val="Heading2"/>
        <w:rPr>
          <w:rFonts w:cs="Times New Roman"/>
        </w:rPr>
      </w:pPr>
      <w:r>
        <w:t>Documentation:</w:t>
      </w:r>
    </w:p>
    <w:p w:rsidR="009C1DD5" w:rsidRPr="008D470F" w:rsidRDefault="009C1DD5" w:rsidP="00824482">
      <w:pPr>
        <w:pStyle w:val="Heading3"/>
        <w:rPr>
          <w:rFonts w:cs="Times New Roman"/>
        </w:rPr>
      </w:pPr>
      <w:hyperlink r:id="rId7" w:history="1">
        <w:r w:rsidRPr="009E69FA">
          <w:rPr>
            <w:rStyle w:val="Hyperlink"/>
          </w:rPr>
          <w:t>https://docs.microsoft.com/en-us/visualstudio</w:t>
        </w:r>
      </w:hyperlink>
    </w:p>
    <w:p w:rsidR="009C1DD5" w:rsidRDefault="009C1DD5" w:rsidP="00824482">
      <w:pPr>
        <w:pStyle w:val="Heading1"/>
        <w:tabs>
          <w:tab w:val="clear" w:pos="0"/>
        </w:tabs>
      </w:pPr>
      <w:r>
        <w:t>Visual Studio Installation</w:t>
      </w:r>
    </w:p>
    <w:p w:rsidR="009C1DD5" w:rsidRDefault="009C1DD5" w:rsidP="00824482">
      <w:pPr>
        <w:pStyle w:val="Heading2"/>
        <w:rPr>
          <w:rFonts w:cs="Times New Roman"/>
        </w:rPr>
      </w:pPr>
      <w:r>
        <w:t xml:space="preserve">Download from: </w:t>
      </w:r>
    </w:p>
    <w:p w:rsidR="009C1DD5" w:rsidRDefault="009C1DD5" w:rsidP="00824482">
      <w:pPr>
        <w:pStyle w:val="Heading3"/>
        <w:rPr>
          <w:rFonts w:cs="Times New Roman"/>
        </w:rPr>
      </w:pPr>
      <w:hyperlink r:id="rId8" w:history="1">
        <w:r w:rsidRPr="00FC0695">
          <w:rPr>
            <w:rStyle w:val="Hyperlink"/>
          </w:rPr>
          <w:t>https://visualstudio.microsoft.com/downloads/</w:t>
        </w:r>
      </w:hyperlink>
    </w:p>
    <w:p w:rsidR="009C1DD5" w:rsidRDefault="009C1DD5" w:rsidP="00824482">
      <w:pPr>
        <w:pStyle w:val="BulletLevel1"/>
      </w:pPr>
      <w:r>
        <w:t>Select version that you want</w:t>
      </w:r>
    </w:p>
    <w:p w:rsidR="009C1DD5" w:rsidRDefault="009C1DD5" w:rsidP="00824482">
      <w:pPr>
        <w:pStyle w:val="BulletLevel2"/>
      </w:pPr>
      <w:r>
        <w:t>2017, 2019, 2022</w:t>
      </w:r>
    </w:p>
    <w:p w:rsidR="009C1DD5" w:rsidRPr="007604A5" w:rsidRDefault="009C1DD5" w:rsidP="00824482">
      <w:pPr>
        <w:pStyle w:val="BulletLevel2"/>
      </w:pPr>
      <w:r w:rsidRPr="007604A5">
        <w:t>Enterprise, Professional, Community (free) version</w:t>
      </w:r>
    </w:p>
    <w:p w:rsidR="009C1DD5" w:rsidRPr="007604A5" w:rsidRDefault="009C1DD5" w:rsidP="00824482">
      <w:pPr>
        <w:pStyle w:val="BulletLevel2"/>
      </w:pPr>
      <w:r w:rsidRPr="007604A5">
        <w:t>Windows, macOS installers</w:t>
      </w:r>
    </w:p>
    <w:p w:rsidR="009C1DD5" w:rsidRDefault="009C1DD5" w:rsidP="00824482">
      <w:pPr>
        <w:pStyle w:val="BulletLevel2"/>
      </w:pPr>
      <w:r>
        <w:t>64-bit and 32-bit versions</w:t>
      </w:r>
    </w:p>
    <w:p w:rsidR="009C1DD5" w:rsidRDefault="009C1DD5" w:rsidP="00824482">
      <w:pPr>
        <w:pStyle w:val="BulletLevel2"/>
      </w:pPr>
      <w:r>
        <w:t>Install for individual user (does not require admin rights)</w:t>
      </w:r>
    </w:p>
    <w:p w:rsidR="009C1DD5" w:rsidRDefault="009C1DD5" w:rsidP="00824482">
      <w:pPr>
        <w:pStyle w:val="BulletLevel2"/>
      </w:pPr>
      <w:r>
        <w:t>Install as administrator for all users</w:t>
      </w:r>
    </w:p>
    <w:p w:rsidR="009C1DD5" w:rsidRDefault="009C1DD5" w:rsidP="00824482">
      <w:pPr>
        <w:pStyle w:val="BulletLevel1"/>
      </w:pPr>
      <w:r>
        <w:t>Download and run the installer</w:t>
      </w:r>
    </w:p>
    <w:p w:rsidR="009C1DD5" w:rsidRDefault="009C1DD5" w:rsidP="00824482">
      <w:pPr>
        <w:pStyle w:val="Heading3"/>
      </w:pPr>
      <w:r>
        <w:t>Microsoft compilers and tools are installed to match your selected workloads</w:t>
      </w:r>
    </w:p>
    <w:p w:rsidR="009C1DD5" w:rsidRDefault="009C1DD5" w:rsidP="00824482">
      <w:pPr>
        <w:pStyle w:val="BulletLevel1"/>
      </w:pPr>
      <w:r>
        <w:t>Every tool has it's own way of seeing the world</w:t>
      </w:r>
    </w:p>
    <w:p w:rsidR="009C1DD5" w:rsidRDefault="009C1DD5" w:rsidP="00824482">
      <w:pPr>
        <w:pStyle w:val="Heading3"/>
      </w:pPr>
      <w:r>
        <w:t>In the next few pages we'll cover Visual Studio core concepts</w:t>
      </w:r>
    </w:p>
    <w:p w:rsidR="009C1DD5" w:rsidRDefault="009C1DD5" w:rsidP="00824482">
      <w:pPr>
        <w:pStyle w:val="Heading1"/>
        <w:tabs>
          <w:tab w:val="clear" w:pos="0"/>
        </w:tabs>
      </w:pPr>
      <w:r>
        <w:t>Workloads</w:t>
      </w:r>
    </w:p>
    <w:p w:rsidR="009C1DD5" w:rsidRDefault="009C1DD5" w:rsidP="00824482">
      <w:pPr>
        <w:pStyle w:val="BulletLevel1"/>
      </w:pPr>
      <w:r>
        <w:t>Visual Studio supports many programming languages, execution environments, and plugins</w:t>
      </w:r>
    </w:p>
    <w:p w:rsidR="009C1DD5" w:rsidRPr="00941F72" w:rsidRDefault="009C1DD5" w:rsidP="00824482">
      <w:pPr>
        <w:pStyle w:val="Heading3"/>
        <w:rPr>
          <w:i/>
          <w:iCs/>
        </w:rPr>
      </w:pPr>
      <w:r w:rsidRPr="00941F72">
        <w:rPr>
          <w:i/>
          <w:iCs/>
        </w:rPr>
        <w:t>You don't need them all, especially not at the same time.</w:t>
      </w:r>
    </w:p>
    <w:p w:rsidR="009C1DD5" w:rsidRDefault="009C1DD5" w:rsidP="00824482">
      <w:pPr>
        <w:pStyle w:val="BulletLevel1"/>
      </w:pPr>
      <w:r>
        <w:t>A "workload" is a way of using VS to produce a certain kind of software product</w:t>
      </w:r>
    </w:p>
    <w:p w:rsidR="009C1DD5" w:rsidRDefault="009C1DD5" w:rsidP="00824482">
      <w:pPr>
        <w:pStyle w:val="Heading3"/>
      </w:pPr>
      <w:r>
        <w:t>We will be writing "console apps" in C</w:t>
      </w:r>
    </w:p>
    <w:p w:rsidR="009C1DD5" w:rsidRDefault="009C1DD5" w:rsidP="00824482">
      <w:pPr>
        <w:pStyle w:val="Heading4"/>
      </w:pPr>
      <w:r>
        <w:t>You can execute them at the command line</w:t>
      </w:r>
    </w:p>
    <w:p w:rsidR="009C1DD5" w:rsidRDefault="009C1DD5" w:rsidP="00824482">
      <w:pPr>
        <w:pStyle w:val="Heading4"/>
      </w:pPr>
      <w:r>
        <w:t>No fancy windows or dialog boxes</w:t>
      </w:r>
    </w:p>
    <w:p w:rsidR="009C1DD5" w:rsidRDefault="009C1DD5" w:rsidP="00824482">
      <w:pPr>
        <w:pStyle w:val="Heading2"/>
      </w:pPr>
      <w:r>
        <w:t>Choose which workloads you want to support when you install VS</w:t>
      </w:r>
    </w:p>
    <w:p w:rsidR="009C1DD5" w:rsidRDefault="009C1DD5" w:rsidP="00824482">
      <w:pPr>
        <w:pStyle w:val="Heading3"/>
      </w:pPr>
      <w:r>
        <w:t>Each workload comes with tools, compilers, libraries, services and UI extensions</w:t>
      </w:r>
    </w:p>
    <w:p w:rsidR="009C1DD5" w:rsidRDefault="009C1DD5" w:rsidP="00824482">
      <w:pPr>
        <w:pStyle w:val="Heading4"/>
      </w:pPr>
      <w:r>
        <w:t>Azure Development</w:t>
      </w:r>
    </w:p>
    <w:p w:rsidR="009C1DD5" w:rsidRDefault="009C1DD5" w:rsidP="00824482">
      <w:pPr>
        <w:pStyle w:val="Heading4"/>
      </w:pPr>
      <w:r>
        <w:t>.NET desktop development</w:t>
      </w:r>
    </w:p>
    <w:p w:rsidR="009C1DD5" w:rsidRDefault="009C1DD5" w:rsidP="00824482">
      <w:pPr>
        <w:pStyle w:val="Heading4"/>
        <w:rPr>
          <w:rFonts w:cs="Times New Roman"/>
          <w:b/>
          <w:bCs/>
        </w:rPr>
      </w:pPr>
      <w:r w:rsidRPr="008D470F">
        <w:rPr>
          <w:b/>
          <w:bCs/>
        </w:rPr>
        <w:t>Desktop development with C++</w:t>
      </w:r>
    </w:p>
    <w:p w:rsidR="009C1DD5" w:rsidRPr="008D470F" w:rsidRDefault="009C1DD5" w:rsidP="00824482">
      <w:pPr>
        <w:pStyle w:val="Heading4"/>
        <w:rPr>
          <w:rFonts w:cs="Times New Roman"/>
          <w:b/>
          <w:bCs/>
        </w:rPr>
      </w:pPr>
      <w:r>
        <w:rPr>
          <w:b/>
          <w:bCs/>
        </w:rPr>
        <w:t>Linux Development with C++</w:t>
      </w:r>
    </w:p>
    <w:p w:rsidR="009C1DD5" w:rsidRDefault="009C1DD5" w:rsidP="00824482">
      <w:pPr>
        <w:pStyle w:val="Heading4"/>
      </w:pPr>
      <w:r>
        <w:t>Mobile development with .NET/Xamarin</w:t>
      </w:r>
    </w:p>
    <w:p w:rsidR="009C1DD5" w:rsidRDefault="009C1DD5" w:rsidP="00824482">
      <w:pPr>
        <w:pStyle w:val="Heading4"/>
      </w:pPr>
      <w:r>
        <w:t>many more ...</w:t>
      </w:r>
    </w:p>
    <w:p w:rsidR="009C1DD5" w:rsidRDefault="009C1DD5" w:rsidP="00824482">
      <w:pPr>
        <w:pStyle w:val="Heading2"/>
      </w:pPr>
      <w:r>
        <w:t>You can add and remove features from your installation at any time</w:t>
      </w:r>
    </w:p>
    <w:p w:rsidR="009C1DD5" w:rsidRDefault="009C1DD5" w:rsidP="00824482">
      <w:pPr>
        <w:pStyle w:val="Heading3"/>
      </w:pPr>
      <w:r>
        <w:t>Tools menu -&gt; Get Tools and Features...</w:t>
      </w:r>
    </w:p>
    <w:p w:rsidR="009C1DD5" w:rsidRPr="0030550D" w:rsidRDefault="009C1DD5" w:rsidP="00824482">
      <w:pPr>
        <w:pStyle w:val="Heading1"/>
        <w:rPr>
          <w:rFonts w:cs="Times New Roman"/>
        </w:rPr>
      </w:pPr>
      <w:r>
        <w:t>Visual Studio 2017 User Interface</w:t>
      </w:r>
    </w:p>
    <w:p w:rsidR="009C1DD5" w:rsidRPr="0030550D" w:rsidRDefault="009C1DD5" w:rsidP="00824482"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8.3pt;height:280.85pt;z-index:251656192;mso-position-horizontal:center">
            <v:imagedata r:id="rId9" o:title=""/>
            <w10:wrap type="topAndBottom"/>
          </v:shape>
        </w:pict>
      </w:r>
    </w:p>
    <w:p w:rsidR="009C1DD5" w:rsidRPr="0050667E" w:rsidRDefault="009C1DD5" w:rsidP="00824482">
      <w:pPr>
        <w:pStyle w:val="Heading2"/>
        <w:rPr>
          <w:rFonts w:cs="Times New Roman"/>
        </w:rPr>
      </w:pPr>
      <w:r w:rsidRPr="0050667E">
        <w:t>Old-school, one tool does everything</w:t>
      </w:r>
    </w:p>
    <w:p w:rsidR="009C1DD5" w:rsidRDefault="009C1DD5" w:rsidP="00824482">
      <w:pPr>
        <w:pStyle w:val="Heading3"/>
      </w:pPr>
      <w:r>
        <w:t>Many menus with many choices</w:t>
      </w:r>
    </w:p>
    <w:p w:rsidR="009C1DD5" w:rsidRDefault="009C1DD5" w:rsidP="00824482">
      <w:pPr>
        <w:pStyle w:val="Heading3"/>
      </w:pPr>
      <w:r>
        <w:t>Tons of toolbars with tiny icons</w:t>
      </w:r>
    </w:p>
    <w:p w:rsidR="009C1DD5" w:rsidRDefault="009C1DD5" w:rsidP="00824482">
      <w:pPr>
        <w:pStyle w:val="Heading3"/>
        <w:rPr>
          <w:rFonts w:cs="Times New Roman"/>
        </w:rPr>
      </w:pPr>
      <w:r>
        <w:t>Many tabbed panes to display different tools, views, files</w:t>
      </w:r>
    </w:p>
    <w:p w:rsidR="009C1DD5" w:rsidRDefault="009C1DD5" w:rsidP="00824482">
      <w:pPr>
        <w:pStyle w:val="Heading3"/>
      </w:pPr>
      <w:r>
        <w:t>Many optional plugins</w:t>
      </w:r>
    </w:p>
    <w:p w:rsidR="009C1DD5" w:rsidRDefault="009C1DD5" w:rsidP="00824482">
      <w:pPr>
        <w:pStyle w:val="Heading3"/>
      </w:pPr>
      <w:r>
        <w:t>Hundreds of settings to control everything from fonts to compilers to code management systems</w:t>
      </w:r>
    </w:p>
    <w:p w:rsidR="009C1DD5" w:rsidRDefault="009C1DD5" w:rsidP="00824482">
      <w:pPr>
        <w:pStyle w:val="Heading2"/>
        <w:rPr>
          <w:rFonts w:cs="Times New Roman"/>
        </w:rPr>
      </w:pPr>
      <w:r>
        <w:t>Looks impressive...</w:t>
      </w:r>
    </w:p>
    <w:p w:rsidR="009C1DD5" w:rsidRDefault="009C1DD5" w:rsidP="00824482">
      <w:pPr>
        <w:pStyle w:val="Heading1"/>
        <w:tabs>
          <w:tab w:val="clear" w:pos="0"/>
        </w:tabs>
        <w:rPr>
          <w:rFonts w:cs="Times New Roman"/>
        </w:rPr>
      </w:pPr>
      <w:r>
        <w:t>Simplify</w:t>
      </w:r>
    </w:p>
    <w:p w:rsidR="009C1DD5" w:rsidRPr="0030550D" w:rsidRDefault="009C1DD5" w:rsidP="00824482">
      <w:r>
        <w:pict>
          <v:shape id="_x0000_i1025" type="#_x0000_t75" style="width:497.25pt;height:284.25pt">
            <v:imagedata r:id="rId10" o:title=""/>
          </v:shape>
        </w:pict>
      </w:r>
    </w:p>
    <w:p w:rsidR="009C1DD5" w:rsidRDefault="009C1DD5" w:rsidP="00824482">
      <w:pPr>
        <w:pStyle w:val="Heading2"/>
      </w:pPr>
      <w:r>
        <w:t>Tip #1 - Get rid of unused features and tools</w:t>
      </w:r>
    </w:p>
    <w:p w:rsidR="009C1DD5" w:rsidRDefault="009C1DD5" w:rsidP="00824482">
      <w:pPr>
        <w:pStyle w:val="Heading3"/>
      </w:pPr>
      <w:r>
        <w:t>Install only the features and extensions you need</w:t>
      </w:r>
    </w:p>
    <w:p w:rsidR="009C1DD5" w:rsidRDefault="009C1DD5" w:rsidP="00824482">
      <w:pPr>
        <w:pStyle w:val="Heading3"/>
      </w:pPr>
      <w:r>
        <w:t>You can always get them back</w:t>
      </w:r>
    </w:p>
    <w:p w:rsidR="009C1DD5" w:rsidRDefault="009C1DD5" w:rsidP="00824482">
      <w:pPr>
        <w:pStyle w:val="Heading2"/>
      </w:pPr>
      <w:r>
        <w:t>Tip #2 - Customize UI to minimize clutter and suit your style, e.g.,</w:t>
      </w:r>
    </w:p>
    <w:p w:rsidR="009C1DD5" w:rsidRDefault="009C1DD5" w:rsidP="00824482">
      <w:pPr>
        <w:pStyle w:val="Heading3"/>
      </w:pPr>
      <w:r>
        <w:t>Choose a Color Theme</w:t>
      </w:r>
    </w:p>
    <w:p w:rsidR="009C1DD5" w:rsidRDefault="009C1DD5" w:rsidP="00824482">
      <w:pPr>
        <w:pStyle w:val="Heading3"/>
        <w:rPr>
          <w:rFonts w:cs="Times New Roman"/>
        </w:rPr>
      </w:pPr>
      <w:r>
        <w:t>Set your fonts</w:t>
      </w:r>
    </w:p>
    <w:p w:rsidR="009C1DD5" w:rsidRDefault="009C1DD5" w:rsidP="00824482">
      <w:pPr>
        <w:pStyle w:val="Heading3"/>
      </w:pPr>
      <w:r>
        <w:t>Close unnecessary views and toolbars</w:t>
      </w:r>
    </w:p>
    <w:p w:rsidR="009C1DD5" w:rsidRDefault="009C1DD5" w:rsidP="00824482">
      <w:pPr>
        <w:pStyle w:val="Heading3"/>
      </w:pPr>
      <w:r>
        <w:t>Move some things around</w:t>
      </w:r>
    </w:p>
    <w:p w:rsidR="009C1DD5" w:rsidRDefault="009C1DD5" w:rsidP="00824482">
      <w:pPr>
        <w:pStyle w:val="Heading1"/>
        <w:rPr>
          <w:rFonts w:cs="Times New Roman"/>
        </w:rPr>
      </w:pPr>
      <w:r>
        <w:t>How to Add/Remove Features</w:t>
      </w:r>
    </w:p>
    <w:p w:rsidR="009C1DD5" w:rsidRPr="00FD67E3" w:rsidRDefault="009C1DD5" w:rsidP="00824482">
      <w:pPr>
        <w:pStyle w:val="Heading2"/>
        <w:rPr>
          <w:rFonts w:cs="Times New Roman"/>
        </w:rPr>
      </w:pPr>
      <w:r w:rsidRPr="00FD67E3">
        <w:t xml:space="preserve">Tools </w:t>
      </w:r>
      <w:r>
        <w:t>menu -&gt; Get Tools and F</w:t>
      </w:r>
      <w:r w:rsidRPr="00FD67E3">
        <w:t>eatures</w:t>
      </w:r>
      <w:r>
        <w:t xml:space="preserve"> ...</w:t>
      </w:r>
    </w:p>
    <w:p w:rsidR="009C1DD5" w:rsidRDefault="009C1DD5" w:rsidP="00824482">
      <w:pPr>
        <w:pStyle w:val="Heading3"/>
      </w:pPr>
      <w:r>
        <w:t>Runs the Visual Studio installer</w:t>
      </w:r>
    </w:p>
    <w:p w:rsidR="009C1DD5" w:rsidRDefault="009C1DD5" w:rsidP="00824482">
      <w:pPr>
        <w:pStyle w:val="Heading3"/>
      </w:pPr>
      <w:r>
        <w:t>Add or remove official Microsoft workloads and options</w:t>
      </w:r>
    </w:p>
    <w:p w:rsidR="009C1DD5" w:rsidRPr="00FD67E3" w:rsidRDefault="009C1DD5" w:rsidP="00824482">
      <w:pPr>
        <w:pStyle w:val="Heading4"/>
      </w:pPr>
      <w:r w:rsidRPr="00FD67E3">
        <w:t>Languages, Build systems, Runtime Environments (</w:t>
      </w:r>
      <w:r>
        <w:t>WSL</w:t>
      </w:r>
      <w:r w:rsidRPr="00FD67E3">
        <w:t>, Azure, etc.)</w:t>
      </w:r>
    </w:p>
    <w:p w:rsidR="009C1DD5" w:rsidRPr="005F5F19" w:rsidRDefault="009C1DD5" w:rsidP="00824482">
      <w:pPr>
        <w:pStyle w:val="BulletLevel1"/>
        <w:rPr>
          <w:rFonts w:cs="Times New Roman"/>
        </w:rPr>
      </w:pPr>
      <w:r>
        <w:t>There are a few other ways to extend Visual Studio, which we'll see later on:</w:t>
      </w:r>
    </w:p>
    <w:p w:rsidR="009C1DD5" w:rsidRPr="005F5F19" w:rsidRDefault="009C1DD5" w:rsidP="005F5F19">
      <w:pPr>
        <w:pStyle w:val="BulletLevel2"/>
        <w:rPr>
          <w:rFonts w:cs="Times New Roman"/>
        </w:rPr>
      </w:pPr>
      <w:r>
        <w:t>Extensions</w:t>
      </w:r>
    </w:p>
    <w:p w:rsidR="009C1DD5" w:rsidRPr="005F5F19" w:rsidRDefault="009C1DD5" w:rsidP="005F5F19">
      <w:pPr>
        <w:pStyle w:val="BulletLevel2"/>
        <w:rPr>
          <w:rFonts w:cs="Times New Roman"/>
        </w:rPr>
      </w:pPr>
      <w:r>
        <w:t>NuGet</w:t>
      </w:r>
    </w:p>
    <w:p w:rsidR="009C1DD5" w:rsidRPr="005F5F19" w:rsidRDefault="009C1DD5" w:rsidP="005F5F19">
      <w:pPr>
        <w:pStyle w:val="BulletLevel2"/>
        <w:rPr>
          <w:rFonts w:cs="Times New Roman"/>
        </w:rPr>
      </w:pPr>
      <w:r>
        <w:t>External Tools</w:t>
      </w:r>
    </w:p>
    <w:p w:rsidR="009C1DD5" w:rsidRDefault="009C1DD5" w:rsidP="00824482">
      <w:pPr>
        <w:pStyle w:val="Heading1"/>
      </w:pPr>
      <w:r>
        <w:t>How to Set Options</w:t>
      </w:r>
    </w:p>
    <w:p w:rsidR="009C1DD5" w:rsidRPr="00FD67E3" w:rsidRDefault="009C1DD5" w:rsidP="00824482">
      <w:pPr>
        <w:pStyle w:val="Heading2"/>
      </w:pPr>
      <w:r w:rsidRPr="00FD67E3">
        <w:t xml:space="preserve">Tools </w:t>
      </w:r>
      <w:r>
        <w:t xml:space="preserve">menu </w:t>
      </w:r>
      <w:r w:rsidRPr="00FD67E3">
        <w:t xml:space="preserve">-&gt; Options... </w:t>
      </w:r>
      <w:r>
        <w:t xml:space="preserve"> </w:t>
      </w:r>
      <w:r w:rsidRPr="00FD67E3">
        <w:t xml:space="preserve">[Alt-T </w:t>
      </w:r>
      <w:r>
        <w:t xml:space="preserve"> </w:t>
      </w:r>
      <w:r w:rsidRPr="00FD67E3">
        <w:t>O]</w:t>
      </w:r>
    </w:p>
    <w:p w:rsidR="009C1DD5" w:rsidRPr="00156C29" w:rsidRDefault="009C1DD5" w:rsidP="00951248">
      <w:pPr>
        <w:pStyle w:val="Heading3"/>
      </w:pPr>
      <w:r w:rsidRPr="00156C29">
        <w:t>Grouped in categories/subcategories</w:t>
      </w:r>
    </w:p>
    <w:p w:rsidR="009C1DD5" w:rsidRPr="00871FF9" w:rsidRDefault="009C1DD5" w:rsidP="00824482">
      <w:pPr>
        <w:pStyle w:val="Heading4"/>
        <w:rPr>
          <w:rFonts w:cs="Times New Roman"/>
        </w:rPr>
      </w:pPr>
      <w:r>
        <w:t>At least it has a "search" feature</w:t>
      </w:r>
    </w:p>
    <w:p w:rsidR="009C1DD5" w:rsidRDefault="009C1DD5" w:rsidP="00824482">
      <w:pPr>
        <w:pStyle w:val="Heading3"/>
      </w:pPr>
      <w:r>
        <w:t>The "infinite options" dialog is the bane of all big IDEs</w:t>
      </w:r>
    </w:p>
    <w:p w:rsidR="009C1DD5" w:rsidRDefault="009C1DD5" w:rsidP="00824482">
      <w:pPr>
        <w:pStyle w:val="Heading4"/>
      </w:pPr>
      <w:r>
        <w:t>Eclipse and NetBeans are like this, too</w:t>
      </w:r>
    </w:p>
    <w:p w:rsidR="009C1DD5" w:rsidRDefault="009C1DD5" w:rsidP="005F5F19">
      <w:pPr>
        <w:pStyle w:val="Heading2"/>
      </w:pPr>
      <w:r>
        <w:rPr>
          <w:noProof/>
          <w:lang w:eastAsia="en-US"/>
        </w:rPr>
        <w:pict>
          <v:shape id="_x0000_s1027" type="#_x0000_t75" style="position:absolute;left:0;text-align:left;margin-left:0;margin-top:9.35pt;width:351.65pt;height:216.6pt;z-index:251655168;mso-position-horizontal:center">
            <v:imagedata r:id="rId11" o:title=""/>
            <w10:wrap type="topAndBottom"/>
          </v:shape>
        </w:pict>
      </w:r>
      <w:r>
        <w:t>Don't worry, most of these options you will never change</w:t>
      </w:r>
    </w:p>
    <w:p w:rsidR="009C1DD5" w:rsidRPr="005F5F19" w:rsidRDefault="009C1DD5" w:rsidP="005F5F19">
      <w:pPr>
        <w:pStyle w:val="Heading2"/>
        <w:rPr>
          <w:rFonts w:cs="Times New Roman"/>
        </w:rPr>
      </w:pPr>
      <w:r>
        <w:t>Make a cheat sheet for options you care about; google everything else</w:t>
      </w:r>
    </w:p>
    <w:p w:rsidR="009C1DD5" w:rsidRPr="00FD67E3" w:rsidRDefault="009C1DD5" w:rsidP="005F5F19">
      <w:pPr>
        <w:pStyle w:val="Title-Page"/>
        <w:rPr>
          <w:rFonts w:cs="Times New Roman"/>
        </w:rPr>
      </w:pPr>
      <w:r>
        <w:t>Personalize the UI</w:t>
      </w:r>
    </w:p>
    <w:p w:rsidR="009C1DD5" w:rsidRDefault="009C1DD5" w:rsidP="00824482">
      <w:pPr>
        <w:pStyle w:val="Heading2"/>
      </w:pPr>
      <w:r>
        <w:t>Move the views to suit yourself</w:t>
      </w:r>
    </w:p>
    <w:p w:rsidR="009C1DD5" w:rsidRDefault="009C1DD5" w:rsidP="00824482">
      <w:pPr>
        <w:pStyle w:val="Heading3"/>
        <w:rPr>
          <w:rFonts w:cs="Times New Roman"/>
        </w:rPr>
      </w:pPr>
      <w:r>
        <w:t>Views and Toolbars are draggable, dockable, pinnable</w:t>
      </w:r>
    </w:p>
    <w:p w:rsidR="009C1DD5" w:rsidRPr="005D7A2F" w:rsidRDefault="009C1DD5" w:rsidP="00824482">
      <w:pPr>
        <w:pStyle w:val="Heading2"/>
        <w:rPr>
          <w:rFonts w:cs="Times New Roman"/>
        </w:rPr>
      </w:pPr>
      <w:r>
        <w:t>Select which views you want to see</w:t>
      </w:r>
    </w:p>
    <w:p w:rsidR="009C1DD5" w:rsidRPr="005D7A2F" w:rsidRDefault="009C1DD5" w:rsidP="00824482">
      <w:pPr>
        <w:pStyle w:val="Heading3"/>
        <w:rPr>
          <w:rFonts w:cs="Times New Roman"/>
        </w:rPr>
      </w:pPr>
      <w:r>
        <w:t>Show a view:</w:t>
      </w:r>
    </w:p>
    <w:p w:rsidR="009C1DD5" w:rsidRPr="005D7A2F" w:rsidRDefault="009C1DD5" w:rsidP="00824482">
      <w:pPr>
        <w:pStyle w:val="Heading4"/>
        <w:rPr>
          <w:rFonts w:cs="Times New Roman"/>
        </w:rPr>
      </w:pPr>
      <w:r w:rsidRPr="00AB5635">
        <w:rPr>
          <w:b/>
          <w:bCs/>
        </w:rPr>
        <w:t>View</w:t>
      </w:r>
      <w:r>
        <w:t xml:space="preserve"> menu -&gt; select view</w:t>
      </w:r>
    </w:p>
    <w:p w:rsidR="009C1DD5" w:rsidRDefault="009C1DD5" w:rsidP="00824482">
      <w:pPr>
        <w:pStyle w:val="Heading3"/>
      </w:pPr>
      <w:r>
        <w:t>Close a view:</w:t>
      </w:r>
    </w:p>
    <w:p w:rsidR="009C1DD5" w:rsidRDefault="009C1DD5" w:rsidP="00824482">
      <w:pPr>
        <w:pStyle w:val="Heading4"/>
      </w:pPr>
      <w:r>
        <w:t>Select X icon in title or tab</w:t>
      </w:r>
    </w:p>
    <w:p w:rsidR="009C1DD5" w:rsidRDefault="009C1DD5" w:rsidP="00824482">
      <w:pPr>
        <w:pStyle w:val="Heading4"/>
      </w:pPr>
      <w:r>
        <w:t>Never be afraid to close a view; you can always get it back</w:t>
      </w:r>
    </w:p>
    <w:p w:rsidR="009C1DD5" w:rsidRDefault="009C1DD5" w:rsidP="00824482">
      <w:pPr>
        <w:pStyle w:val="Heading2"/>
        <w:rPr>
          <w:rFonts w:cs="Times New Roman"/>
        </w:rPr>
      </w:pPr>
      <w:r>
        <w:t>Set your UI theme</w:t>
      </w:r>
    </w:p>
    <w:p w:rsidR="009C1DD5" w:rsidRPr="00AB5635" w:rsidRDefault="009C1DD5" w:rsidP="00824482">
      <w:pPr>
        <w:pStyle w:val="Heading3"/>
        <w:rPr>
          <w:b/>
          <w:bCs/>
        </w:rPr>
      </w:pPr>
      <w:r w:rsidRPr="00AB5635">
        <w:rPr>
          <w:b/>
          <w:bCs/>
        </w:rPr>
        <w:t>Tools menu -&gt; Options... [Alt-T  O]</w:t>
      </w:r>
    </w:p>
    <w:p w:rsidR="009C1DD5" w:rsidRPr="00FD67E3" w:rsidRDefault="009C1DD5" w:rsidP="00824482">
      <w:pPr>
        <w:pStyle w:val="Heading4"/>
        <w:rPr>
          <w:rFonts w:cs="Times New Roman"/>
        </w:rPr>
      </w:pPr>
      <w:r>
        <w:t xml:space="preserve">Category: </w:t>
      </w:r>
      <w:r w:rsidRPr="00F624E3">
        <w:rPr>
          <w:b/>
          <w:bCs/>
        </w:rPr>
        <w:t>Environment / General</w:t>
      </w:r>
    </w:p>
    <w:p w:rsidR="009C1DD5" w:rsidRDefault="009C1DD5" w:rsidP="00824482">
      <w:pPr>
        <w:pStyle w:val="Heading4"/>
        <w:rPr>
          <w:rFonts w:cs="Times New Roman"/>
        </w:rPr>
      </w:pPr>
      <w:r>
        <w:t xml:space="preserve">Select </w:t>
      </w:r>
      <w:r w:rsidRPr="00F624E3">
        <w:rPr>
          <w:b/>
          <w:bCs/>
        </w:rPr>
        <w:t>Color Theme</w:t>
      </w:r>
      <w:r>
        <w:t xml:space="preserve">  (</w:t>
      </w:r>
      <w:r w:rsidRPr="00FD67E3">
        <w:t>it also saves your font changes</w:t>
      </w:r>
      <w:r>
        <w:t>)</w:t>
      </w:r>
      <w:r w:rsidRPr="00FD67E3">
        <w:t xml:space="preserve"> </w:t>
      </w:r>
    </w:p>
    <w:p w:rsidR="009C1DD5" w:rsidRPr="00F624E3" w:rsidRDefault="009C1DD5" w:rsidP="00824482">
      <w:pPr>
        <w:pStyle w:val="Heading2"/>
        <w:rPr>
          <w:rFonts w:cs="Times New Roman"/>
        </w:rPr>
      </w:pPr>
      <w:r>
        <w:t>Choose fonts for editors, terminals, menus and other views</w:t>
      </w:r>
    </w:p>
    <w:p w:rsidR="009C1DD5" w:rsidRPr="00AB5635" w:rsidRDefault="009C1DD5" w:rsidP="00824482">
      <w:pPr>
        <w:pStyle w:val="Heading3"/>
        <w:rPr>
          <w:b/>
          <w:bCs/>
        </w:rPr>
      </w:pPr>
      <w:r w:rsidRPr="00AB5635">
        <w:rPr>
          <w:b/>
          <w:bCs/>
        </w:rPr>
        <w:t>Tools menu -&gt; Options... [Alt-T  O]</w:t>
      </w:r>
    </w:p>
    <w:p w:rsidR="009C1DD5" w:rsidRPr="00F624E3" w:rsidRDefault="009C1DD5" w:rsidP="00824482">
      <w:pPr>
        <w:pStyle w:val="Heading4"/>
        <w:rPr>
          <w:rFonts w:cs="Times New Roman"/>
        </w:rPr>
      </w:pPr>
      <w:r>
        <w:t xml:space="preserve">Category: </w:t>
      </w:r>
      <w:r w:rsidRPr="00F624E3">
        <w:rPr>
          <w:b/>
          <w:bCs/>
        </w:rPr>
        <w:t>Environment / Fonts and Colors</w:t>
      </w:r>
    </w:p>
    <w:p w:rsidR="009C1DD5" w:rsidRPr="00FD67E3" w:rsidRDefault="009C1DD5" w:rsidP="00824482">
      <w:pPr>
        <w:pStyle w:val="Heading3"/>
        <w:rPr>
          <w:rFonts w:cs="Times New Roman"/>
        </w:rPr>
      </w:pPr>
      <w:r>
        <w:t>Then, select "Show settings for:"</w:t>
      </w:r>
    </w:p>
    <w:p w:rsidR="009C1DD5" w:rsidRPr="00FD67E3" w:rsidRDefault="009C1DD5" w:rsidP="00824482">
      <w:pPr>
        <w:pStyle w:val="Heading4"/>
        <w:rPr>
          <w:rFonts w:cs="Times New Roman"/>
        </w:rPr>
      </w:pPr>
      <w:r w:rsidRPr="00F624E3">
        <w:rPr>
          <w:b/>
          <w:bCs/>
        </w:rPr>
        <w:t>Environment</w:t>
      </w:r>
      <w:r>
        <w:t xml:space="preserve"> - set font for UI menus, tabs, </w:t>
      </w:r>
      <w:r w:rsidRPr="00FD67E3">
        <w:t>lists</w:t>
      </w:r>
      <w:r>
        <w:t xml:space="preserve"> - (including Solution Explorer) May be called "Environment Font" on earlier releases</w:t>
      </w:r>
    </w:p>
    <w:p w:rsidR="009C1DD5" w:rsidRPr="00B77342" w:rsidRDefault="009C1DD5" w:rsidP="00824482">
      <w:pPr>
        <w:pStyle w:val="Heading4"/>
        <w:rPr>
          <w:rFonts w:cs="Times New Roman"/>
        </w:rPr>
      </w:pPr>
      <w:r w:rsidRPr="00F624E3">
        <w:rPr>
          <w:b/>
          <w:bCs/>
        </w:rPr>
        <w:t>Text Editor</w:t>
      </w:r>
      <w:r w:rsidRPr="00FD67E3">
        <w:t xml:space="preserve"> - </w:t>
      </w:r>
      <w:r>
        <w:t xml:space="preserve">sets font for </w:t>
      </w:r>
      <w:r w:rsidRPr="00FD67E3">
        <w:t>code</w:t>
      </w:r>
      <w:r>
        <w:t xml:space="preserve"> editors</w:t>
      </w:r>
    </w:p>
    <w:p w:rsidR="009C1DD5" w:rsidRPr="00FD67E3" w:rsidRDefault="009C1DD5" w:rsidP="00824482">
      <w:pPr>
        <w:pStyle w:val="Heading4"/>
      </w:pPr>
      <w:r w:rsidRPr="00F624E3">
        <w:rPr>
          <w:b/>
          <w:bCs/>
        </w:rPr>
        <w:t>Terminal</w:t>
      </w:r>
      <w:r w:rsidRPr="00FD67E3">
        <w:t xml:space="preserve"> </w:t>
      </w:r>
      <w:r>
        <w:t xml:space="preserve">(VS2019+) </w:t>
      </w:r>
      <w:r w:rsidRPr="00FD67E3">
        <w:t xml:space="preserve">- </w:t>
      </w:r>
      <w:r>
        <w:t xml:space="preserve">set font for </w:t>
      </w:r>
      <w:r w:rsidRPr="00FD67E3">
        <w:t>command prompts and shells</w:t>
      </w:r>
    </w:p>
    <w:p w:rsidR="009C1DD5" w:rsidRDefault="009C1DD5" w:rsidP="00824482">
      <w:pPr>
        <w:pStyle w:val="Heading4"/>
        <w:rPr>
          <w:rFonts w:cs="Times New Roman"/>
        </w:rPr>
      </w:pPr>
      <w:r w:rsidRPr="00B77342">
        <w:t>etc.</w:t>
      </w:r>
    </w:p>
    <w:p w:rsidR="009C1DD5" w:rsidRDefault="009C1DD5" w:rsidP="00824482">
      <w:pPr>
        <w:pStyle w:val="Heading2"/>
      </w:pPr>
      <w:r>
        <w:t>Customize how the editor formats your code</w:t>
      </w:r>
    </w:p>
    <w:p w:rsidR="009C1DD5" w:rsidRPr="00AB5635" w:rsidRDefault="009C1DD5" w:rsidP="00824482">
      <w:pPr>
        <w:pStyle w:val="Heading3"/>
        <w:rPr>
          <w:b/>
          <w:bCs/>
        </w:rPr>
      </w:pPr>
      <w:r w:rsidRPr="00AB5635">
        <w:rPr>
          <w:b/>
          <w:bCs/>
        </w:rPr>
        <w:t>Tools menu -&gt; Options... [Alt-T  O]</w:t>
      </w:r>
    </w:p>
    <w:p w:rsidR="009C1DD5" w:rsidRPr="00B77342" w:rsidRDefault="009C1DD5" w:rsidP="00824482">
      <w:pPr>
        <w:pStyle w:val="Heading4"/>
        <w:rPr>
          <w:rFonts w:cs="Times New Roman"/>
        </w:rPr>
      </w:pPr>
      <w:r>
        <w:t xml:space="preserve">Category: </w:t>
      </w:r>
      <w:r w:rsidRPr="00B77342">
        <w:rPr>
          <w:b/>
          <w:bCs/>
        </w:rPr>
        <w:t>Text Editor / C/C++</w:t>
      </w:r>
      <w:r w:rsidRPr="00FD67E3">
        <w:t xml:space="preserve"> </w:t>
      </w:r>
    </w:p>
    <w:p w:rsidR="009C1DD5" w:rsidRDefault="009C1DD5" w:rsidP="00824482">
      <w:pPr>
        <w:pStyle w:val="Heading3"/>
      </w:pPr>
      <w:r>
        <w:t>Then select options in subcategories</w:t>
      </w:r>
    </w:p>
    <w:p w:rsidR="009C1DD5" w:rsidRPr="00FD67E3" w:rsidRDefault="009C1DD5" w:rsidP="00824482">
      <w:pPr>
        <w:pStyle w:val="Heading4"/>
      </w:pPr>
      <w:r w:rsidRPr="00AB5635">
        <w:rPr>
          <w:b/>
          <w:bCs/>
        </w:rPr>
        <w:t>General</w:t>
      </w:r>
      <w:r>
        <w:t xml:space="preserve"> / Line numbers [ON</w:t>
      </w:r>
      <w:r w:rsidRPr="00FD67E3">
        <w:t>]</w:t>
      </w:r>
    </w:p>
    <w:p w:rsidR="009C1DD5" w:rsidRPr="00FD67E3" w:rsidRDefault="009C1DD5" w:rsidP="00824482">
      <w:pPr>
        <w:pStyle w:val="Heading4"/>
      </w:pPr>
      <w:r w:rsidRPr="00AB5635">
        <w:rPr>
          <w:b/>
          <w:bCs/>
        </w:rPr>
        <w:t>General</w:t>
      </w:r>
      <w:r>
        <w:t xml:space="preserve"> / Word wrap [ON</w:t>
      </w:r>
      <w:r w:rsidRPr="00FD67E3">
        <w:t>]</w:t>
      </w:r>
    </w:p>
    <w:p w:rsidR="009C1DD5" w:rsidRPr="00FD67E3" w:rsidRDefault="009C1DD5" w:rsidP="00824482">
      <w:pPr>
        <w:pStyle w:val="Heading4"/>
        <w:rPr>
          <w:rFonts w:cs="Times New Roman"/>
        </w:rPr>
      </w:pPr>
      <w:r w:rsidRPr="00AB5635">
        <w:rPr>
          <w:b/>
          <w:bCs/>
        </w:rPr>
        <w:t>Code Style / Linter</w:t>
      </w:r>
      <w:r w:rsidRPr="00FD67E3">
        <w:t xml:space="preserve"> -&gt; ...</w:t>
      </w:r>
      <w:r>
        <w:t xml:space="preserve"> select your preferences</w:t>
      </w:r>
    </w:p>
    <w:p w:rsidR="009C1DD5" w:rsidRPr="00FD67E3" w:rsidRDefault="009C1DD5" w:rsidP="00824482">
      <w:pPr>
        <w:pStyle w:val="Heading4"/>
        <w:rPr>
          <w:rFonts w:cs="Times New Roman"/>
        </w:rPr>
      </w:pPr>
      <w:r w:rsidRPr="00AB5635">
        <w:rPr>
          <w:b/>
          <w:bCs/>
        </w:rPr>
        <w:t>Code Style / Formatting</w:t>
      </w:r>
      <w:r w:rsidRPr="00FD67E3">
        <w:t xml:space="preserve"> -&gt; ...</w:t>
      </w:r>
      <w:r>
        <w:t xml:space="preserve"> select your preferences</w:t>
      </w:r>
    </w:p>
    <w:p w:rsidR="009C1DD5" w:rsidRPr="00B77342" w:rsidRDefault="009C1DD5" w:rsidP="00824482">
      <w:pPr>
        <w:pStyle w:val="Heading1"/>
        <w:rPr>
          <w:rFonts w:cs="Times New Roman"/>
        </w:rPr>
      </w:pPr>
      <w:r>
        <w:t>Toolbars and Shortcuts</w:t>
      </w:r>
    </w:p>
    <w:p w:rsidR="009C1DD5" w:rsidRDefault="009C1DD5" w:rsidP="00824482">
      <w:pPr>
        <w:pStyle w:val="Heading2"/>
        <w:rPr>
          <w:rFonts w:cs="Times New Roman"/>
        </w:rPr>
      </w:pPr>
      <w:r w:rsidRPr="00FD67E3">
        <w:t xml:space="preserve">Tools </w:t>
      </w:r>
      <w:r>
        <w:t xml:space="preserve">menu </w:t>
      </w:r>
      <w:r w:rsidRPr="00FD67E3">
        <w:t xml:space="preserve">-&gt; Customize... [Alt-T </w:t>
      </w:r>
      <w:r>
        <w:t xml:space="preserve"> </w:t>
      </w:r>
      <w:r w:rsidRPr="00FD67E3">
        <w:t>C]</w:t>
      </w:r>
    </w:p>
    <w:p w:rsidR="009C1DD5" w:rsidRDefault="009C1DD5" w:rsidP="00824482">
      <w:pPr>
        <w:pStyle w:val="Heading3"/>
      </w:pPr>
      <w:r>
        <w:t>Customizations for more adventurous coders</w:t>
      </w:r>
    </w:p>
    <w:p w:rsidR="009C1DD5" w:rsidRDefault="009C1DD5" w:rsidP="00824482">
      <w:pPr>
        <w:pStyle w:val="Heading4"/>
      </w:pPr>
      <w:r>
        <w:t>Customize which toolbars are displayed by default</w:t>
      </w:r>
    </w:p>
    <w:p w:rsidR="009C1DD5" w:rsidRDefault="009C1DD5" w:rsidP="00824482">
      <w:pPr>
        <w:pStyle w:val="Heading4"/>
      </w:pPr>
      <w:r>
        <w:t>Add/remove/rearrange/rename toolbar and menu items</w:t>
      </w:r>
    </w:p>
    <w:p w:rsidR="009C1DD5" w:rsidRPr="00FD67E3" w:rsidRDefault="009C1DD5" w:rsidP="00824482">
      <w:pPr>
        <w:pStyle w:val="Heading4"/>
        <w:rPr>
          <w:rFonts w:cs="Times New Roman"/>
        </w:rPr>
      </w:pPr>
      <w:r>
        <w:t>Remap keyboard shortcuts</w:t>
      </w:r>
    </w:p>
    <w:p w:rsidR="009C1DD5" w:rsidRDefault="009C1DD5" w:rsidP="00824482">
      <w:pPr>
        <w:pStyle w:val="Heading1"/>
        <w:rPr>
          <w:rFonts w:cs="Times New Roman"/>
        </w:rPr>
      </w:pPr>
      <w:r>
        <w:t>Projects and Solutions</w:t>
      </w:r>
    </w:p>
    <w:p w:rsidR="009C1DD5" w:rsidRDefault="009C1DD5" w:rsidP="00824482">
      <w:pPr>
        <w:pStyle w:val="Heading2"/>
      </w:pPr>
      <w:r>
        <w:t>Projects organize your source code</w:t>
      </w:r>
    </w:p>
    <w:p w:rsidR="009C1DD5" w:rsidRDefault="009C1DD5" w:rsidP="00824482">
      <w:pPr>
        <w:pStyle w:val="Heading3"/>
      </w:pPr>
      <w:r>
        <w:t>A project goes in its own directory</w:t>
      </w:r>
    </w:p>
    <w:p w:rsidR="009C1DD5" w:rsidRDefault="009C1DD5" w:rsidP="00824482">
      <w:pPr>
        <w:pStyle w:val="Heading4"/>
      </w:pPr>
      <w:r>
        <w:t>Directory name == Project name</w:t>
      </w:r>
    </w:p>
    <w:p w:rsidR="009C1DD5" w:rsidRDefault="009C1DD5" w:rsidP="00824482">
      <w:pPr>
        <w:pStyle w:val="Heading3"/>
      </w:pPr>
      <w:r>
        <w:t xml:space="preserve">Contains the source code and resources to build a particular software artifact, e.g., </w:t>
      </w:r>
    </w:p>
    <w:p w:rsidR="009C1DD5" w:rsidRDefault="009C1DD5" w:rsidP="00824482">
      <w:pPr>
        <w:pStyle w:val="Heading4"/>
      </w:pPr>
      <w:r>
        <w:t>An executable program that you can run at the command prompt</w:t>
      </w:r>
    </w:p>
    <w:p w:rsidR="009C1DD5" w:rsidRDefault="009C1DD5" w:rsidP="00824482">
      <w:pPr>
        <w:pStyle w:val="Heading4"/>
      </w:pPr>
      <w:r>
        <w:t>A linkable library (.dll or .lib)</w:t>
      </w:r>
    </w:p>
    <w:p w:rsidR="009C1DD5" w:rsidRDefault="009C1DD5" w:rsidP="00824482">
      <w:pPr>
        <w:pStyle w:val="Heading3"/>
      </w:pPr>
      <w:r>
        <w:t>A C/C++ project is represented by a .vcxproj file</w:t>
      </w:r>
    </w:p>
    <w:p w:rsidR="009C1DD5" w:rsidRDefault="009C1DD5" w:rsidP="00824482">
      <w:pPr>
        <w:pStyle w:val="Heading2"/>
      </w:pPr>
      <w:r>
        <w:t>Solutions organize your projects</w:t>
      </w:r>
    </w:p>
    <w:p w:rsidR="009C1DD5" w:rsidRDefault="009C1DD5" w:rsidP="00824482">
      <w:pPr>
        <w:pStyle w:val="Heading3"/>
        <w:rPr>
          <w:rFonts w:cs="Times New Roman"/>
        </w:rPr>
      </w:pPr>
      <w:r>
        <w:t>A solution goes in its own directory</w:t>
      </w:r>
    </w:p>
    <w:p w:rsidR="009C1DD5" w:rsidRDefault="009C1DD5" w:rsidP="00824482">
      <w:pPr>
        <w:pStyle w:val="Heading4"/>
      </w:pPr>
      <w:r>
        <w:t>Directory name == Solution name</w:t>
      </w:r>
    </w:p>
    <w:p w:rsidR="009C1DD5" w:rsidRPr="00851F24" w:rsidRDefault="009C1DD5" w:rsidP="00824482">
      <w:pPr>
        <w:pStyle w:val="Heading3"/>
        <w:rPr>
          <w:rFonts w:cs="Times New Roman"/>
        </w:rPr>
      </w:pPr>
      <w:r>
        <w:t>May have projects as subdirectories</w:t>
      </w:r>
    </w:p>
    <w:p w:rsidR="009C1DD5" w:rsidRPr="007604A5" w:rsidRDefault="009C1DD5" w:rsidP="00824482">
      <w:pPr>
        <w:pStyle w:val="Heading3"/>
        <w:rPr>
          <w:rFonts w:cs="Times New Roman"/>
        </w:rPr>
      </w:pPr>
      <w:r>
        <w:t>A C/C++ solution is represented by a .sln file</w:t>
      </w:r>
    </w:p>
    <w:p w:rsidR="009C1DD5" w:rsidRPr="007604A5" w:rsidRDefault="009C1DD5" w:rsidP="00824482">
      <w:pPr>
        <w:pStyle w:val="Heading2"/>
        <w:rPr>
          <w:rFonts w:cs="Times New Roman"/>
        </w:rPr>
      </w:pPr>
      <w:r>
        <w:t>Simple solutions (like "hello world") have only one project</w:t>
      </w:r>
    </w:p>
    <w:p w:rsidR="009C1DD5" w:rsidRPr="006151D9" w:rsidRDefault="009C1DD5" w:rsidP="00824482">
      <w:pPr>
        <w:pStyle w:val="Heading3"/>
        <w:rPr>
          <w:rFonts w:cs="Times New Roman"/>
        </w:rPr>
      </w:pPr>
      <w:r>
        <w:t>You can put .sln and .vcxproj in the same directory</w:t>
      </w:r>
    </w:p>
    <w:p w:rsidR="009C1DD5" w:rsidRPr="009A6D50" w:rsidRDefault="009C1DD5" w:rsidP="00824482">
      <w:pPr>
        <w:pStyle w:val="Heading2"/>
        <w:rPr>
          <w:rFonts w:cs="Times New Roman"/>
        </w:rPr>
      </w:pPr>
      <w:r>
        <w:t>Reference</w:t>
      </w:r>
    </w:p>
    <w:p w:rsidR="009C1DD5" w:rsidRPr="00FD67E3" w:rsidRDefault="009C1DD5" w:rsidP="00824482">
      <w:pPr>
        <w:pStyle w:val="BulletLevel2"/>
        <w:rPr>
          <w:rFonts w:cs="Times New Roman"/>
        </w:rPr>
      </w:pPr>
      <w:r w:rsidRPr="00FD67E3">
        <w:t>https://docs.microsoft.com/en-us/visualstudio/ide/solutions-and-projec</w:t>
      </w:r>
      <w:r>
        <w:t>ts-in-visual-studio</w:t>
      </w:r>
    </w:p>
    <w:p w:rsidR="009C1DD5" w:rsidRDefault="009C1DD5" w:rsidP="00824482">
      <w:pPr>
        <w:pStyle w:val="Heading1"/>
      </w:pPr>
      <w:r>
        <w:t>Important Menu Items for Today</w:t>
      </w:r>
    </w:p>
    <w:p w:rsidR="009C1DD5" w:rsidRDefault="009C1DD5" w:rsidP="00824482">
      <w:pPr>
        <w:pStyle w:val="Heading2"/>
      </w:pPr>
      <w:r>
        <w:t>File menu</w:t>
      </w:r>
    </w:p>
    <w:p w:rsidR="009C1DD5" w:rsidRDefault="009C1DD5" w:rsidP="00824482">
      <w:pPr>
        <w:pStyle w:val="BulletLevel2"/>
      </w:pPr>
      <w:r>
        <w:t>New -&gt; Project ...</w:t>
      </w:r>
    </w:p>
    <w:p w:rsidR="009C1DD5" w:rsidRDefault="009C1DD5" w:rsidP="00824482">
      <w:pPr>
        <w:pStyle w:val="BulletLevel2"/>
      </w:pPr>
      <w:r>
        <w:t>Save Selected Items</w:t>
      </w:r>
    </w:p>
    <w:p w:rsidR="009C1DD5" w:rsidRDefault="009C1DD5" w:rsidP="00824482">
      <w:pPr>
        <w:pStyle w:val="BulletLevel2"/>
      </w:pPr>
      <w:r>
        <w:t>Save All</w:t>
      </w:r>
    </w:p>
    <w:p w:rsidR="009C1DD5" w:rsidRDefault="009C1DD5" w:rsidP="00824482">
      <w:pPr>
        <w:pStyle w:val="BulletLevel2"/>
      </w:pPr>
      <w:r>
        <w:t>Close Solution</w:t>
      </w:r>
    </w:p>
    <w:p w:rsidR="009C1DD5" w:rsidRDefault="009C1DD5" w:rsidP="00824482">
      <w:pPr>
        <w:pStyle w:val="BulletLevel2"/>
      </w:pPr>
      <w:r>
        <w:t>Exit</w:t>
      </w:r>
    </w:p>
    <w:p w:rsidR="009C1DD5" w:rsidRDefault="009C1DD5" w:rsidP="00824482">
      <w:pPr>
        <w:pStyle w:val="Heading2"/>
      </w:pPr>
      <w:r>
        <w:t>View menu</w:t>
      </w:r>
    </w:p>
    <w:p w:rsidR="009C1DD5" w:rsidRDefault="009C1DD5" w:rsidP="00824482">
      <w:pPr>
        <w:pStyle w:val="BulletLevel2"/>
      </w:pPr>
      <w:r>
        <w:t>Code</w:t>
      </w:r>
    </w:p>
    <w:p w:rsidR="009C1DD5" w:rsidRDefault="009C1DD5" w:rsidP="00824482">
      <w:pPr>
        <w:pStyle w:val="BulletLevel2"/>
      </w:pPr>
      <w:r>
        <w:t>Solution Explorer</w:t>
      </w:r>
    </w:p>
    <w:p w:rsidR="009C1DD5" w:rsidRDefault="009C1DD5" w:rsidP="00824482">
      <w:pPr>
        <w:pStyle w:val="Heading2"/>
      </w:pPr>
      <w:r>
        <w:t xml:space="preserve"> Project</w:t>
      </w:r>
    </w:p>
    <w:p w:rsidR="009C1DD5" w:rsidRDefault="009C1DD5" w:rsidP="00824482">
      <w:pPr>
        <w:pStyle w:val="BulletLevel2"/>
      </w:pPr>
      <w:r>
        <w:t>Add new item ...</w:t>
      </w:r>
    </w:p>
    <w:p w:rsidR="009C1DD5" w:rsidRDefault="009C1DD5" w:rsidP="00824482">
      <w:pPr>
        <w:pStyle w:val="Heading2"/>
      </w:pPr>
      <w:r>
        <w:t>Build</w:t>
      </w:r>
    </w:p>
    <w:p w:rsidR="009C1DD5" w:rsidRDefault="009C1DD5" w:rsidP="00824482">
      <w:pPr>
        <w:pStyle w:val="BulletLevel2"/>
      </w:pPr>
      <w:r>
        <w:t>Build Solution</w:t>
      </w:r>
    </w:p>
    <w:p w:rsidR="009C1DD5" w:rsidRDefault="009C1DD5" w:rsidP="00824482">
      <w:pPr>
        <w:pStyle w:val="Heading2"/>
      </w:pPr>
      <w:r>
        <w:t>Debug</w:t>
      </w:r>
    </w:p>
    <w:p w:rsidR="009C1DD5" w:rsidRDefault="009C1DD5" w:rsidP="00824482">
      <w:pPr>
        <w:pStyle w:val="BulletLevel2"/>
      </w:pPr>
      <w:r>
        <w:t>Start Debugging</w:t>
      </w:r>
    </w:p>
    <w:p w:rsidR="009C1DD5" w:rsidRDefault="009C1DD5" w:rsidP="00824482">
      <w:pPr>
        <w:pStyle w:val="BulletLevel2"/>
      </w:pPr>
      <w:r>
        <w:t>Start Without Debugging</w:t>
      </w:r>
    </w:p>
    <w:p w:rsidR="009C1DD5" w:rsidRDefault="009C1DD5" w:rsidP="00824482">
      <w:pPr>
        <w:pStyle w:val="DocumentType"/>
      </w:pPr>
      <w:r>
        <w:t>&lt;&lt;Live Demo/Follow Along&gt;&gt;</w:t>
      </w:r>
    </w:p>
    <w:p w:rsidR="009C1DD5" w:rsidRDefault="009C1DD5" w:rsidP="00824482">
      <w:pPr>
        <w:pStyle w:val="DocumentType"/>
      </w:pPr>
      <w:r>
        <w:t>A crash course in Visual Studio</w:t>
      </w:r>
    </w:p>
    <w:p w:rsidR="009C1DD5" w:rsidRDefault="009C1DD5" w:rsidP="00824482">
      <w:pPr>
        <w:pStyle w:val="Heading1"/>
      </w:pPr>
      <w:r>
        <w:t>Create a Project</w:t>
      </w:r>
    </w:p>
    <w:p w:rsidR="009C1DD5" w:rsidRDefault="009C1DD5" w:rsidP="00824482">
      <w:pPr>
        <w:pStyle w:val="Heading2"/>
      </w:pPr>
      <w:r>
        <w:t>File menu -&gt; New -&gt; Project  [Ctrl+Shift+N]</w:t>
      </w:r>
    </w:p>
    <w:p w:rsidR="009C1DD5" w:rsidRDefault="009C1DD5" w:rsidP="00824482">
      <w:pPr>
        <w:pStyle w:val="BulletLevel2"/>
      </w:pPr>
      <w:r>
        <w:t>Language: Visual C++</w:t>
      </w:r>
    </w:p>
    <w:p w:rsidR="009C1DD5" w:rsidRPr="00AB5635" w:rsidRDefault="009C1DD5" w:rsidP="00824482">
      <w:pPr>
        <w:pStyle w:val="BulletLevel2"/>
        <w:rPr>
          <w:b/>
          <w:bCs/>
        </w:rPr>
      </w:pPr>
      <w:r w:rsidRPr="00AB5635">
        <w:rPr>
          <w:b/>
          <w:bCs/>
        </w:rPr>
        <w:t>Empty Project</w:t>
      </w:r>
    </w:p>
    <w:p w:rsidR="009C1DD5" w:rsidRDefault="009C1DD5" w:rsidP="00824482">
      <w:pPr>
        <w:pStyle w:val="BulletLevel2"/>
      </w:pPr>
      <w:r>
        <w:rPr>
          <w:noProof/>
          <w:lang w:eastAsia="en-US"/>
        </w:rPr>
        <w:pict>
          <v:shape id="_x0000_s1028" type="#_x0000_t75" style="position:absolute;left:0;text-align:left;margin-left:0;margin-top:30.9pt;width:342pt;height:207.15pt;z-index:251657216;mso-position-horizontal:center">
            <v:imagedata r:id="rId12" o:title=""/>
            <w10:wrap type="topAndBottom"/>
          </v:shape>
        </w:pict>
      </w:r>
      <w:r>
        <w:t>Type: Console</w:t>
      </w:r>
    </w:p>
    <w:p w:rsidR="009C1DD5" w:rsidRDefault="009C1DD5" w:rsidP="00824482">
      <w:pPr>
        <w:pStyle w:val="Heading2"/>
      </w:pPr>
      <w:r>
        <w:t>Set the project name</w:t>
      </w:r>
    </w:p>
    <w:p w:rsidR="009C1DD5" w:rsidRDefault="009C1DD5" w:rsidP="00824482">
      <w:pPr>
        <w:pStyle w:val="BulletLevel2"/>
      </w:pPr>
      <w:r>
        <w:t>This will become the name of the project directory</w:t>
      </w:r>
    </w:p>
    <w:p w:rsidR="009C1DD5" w:rsidRDefault="009C1DD5" w:rsidP="00824482">
      <w:pPr>
        <w:pStyle w:val="Heading2"/>
      </w:pPr>
      <w:r>
        <w:t>Set the location</w:t>
      </w:r>
    </w:p>
    <w:p w:rsidR="009C1DD5" w:rsidRDefault="009C1DD5" w:rsidP="00824482">
      <w:pPr>
        <w:pStyle w:val="BulletLevel2"/>
      </w:pPr>
      <w:r>
        <w:t>This is the project's parent directory</w:t>
      </w:r>
    </w:p>
    <w:p w:rsidR="009C1DD5" w:rsidRPr="002F0A27" w:rsidRDefault="009C1DD5" w:rsidP="00824482">
      <w:pPr>
        <w:pStyle w:val="BulletLevel1"/>
        <w:rPr>
          <w:rFonts w:cs="Times New Roman"/>
        </w:rPr>
      </w:pPr>
      <w:r w:rsidRPr="002F0A27">
        <w:t xml:space="preserve">Uncheck </w:t>
      </w:r>
      <w:r>
        <w:t>"</w:t>
      </w:r>
      <w:r w:rsidRPr="002F0A27">
        <w:t>Create directory for solution</w:t>
      </w:r>
      <w:r>
        <w:t>"</w:t>
      </w:r>
    </w:p>
    <w:p w:rsidR="009C1DD5" w:rsidRDefault="009C1DD5" w:rsidP="00824482">
      <w:pPr>
        <w:pStyle w:val="Heading2"/>
      </w:pPr>
      <w:r>
        <w:t>Click OK</w:t>
      </w:r>
    </w:p>
    <w:p w:rsidR="009C1DD5" w:rsidRDefault="009C1DD5" w:rsidP="00824482">
      <w:pPr>
        <w:pStyle w:val="BulletLevel2"/>
      </w:pPr>
      <w:r>
        <w:t>You new project appears in the solution explorer</w:t>
      </w:r>
    </w:p>
    <w:p w:rsidR="009C1DD5" w:rsidRDefault="009C1DD5" w:rsidP="00824482">
      <w:pPr>
        <w:pStyle w:val="Heading1"/>
      </w:pPr>
      <w:r>
        <w:t>Create C source file(s)</w:t>
      </w:r>
    </w:p>
    <w:p w:rsidR="009C1DD5" w:rsidRDefault="009C1DD5" w:rsidP="00824482">
      <w:pPr>
        <w:pStyle w:val="BulletLevel1"/>
      </w:pPr>
      <w:r>
        <w:t>Project menu -&gt; Add New Item...</w:t>
      </w:r>
    </w:p>
    <w:p w:rsidR="009C1DD5" w:rsidRDefault="009C1DD5" w:rsidP="00824482">
      <w:pPr>
        <w:pStyle w:val="Heading3"/>
      </w:pPr>
      <w:r>
        <w:t>OR, Right click Source Files -&gt; Add -&gt; New Item...</w:t>
      </w:r>
    </w:p>
    <w:p w:rsidR="009C1DD5" w:rsidRPr="00836C17" w:rsidRDefault="009C1DD5" w:rsidP="00824482">
      <w:pPr>
        <w:pStyle w:val="Heading2"/>
        <w:rPr>
          <w:rFonts w:cs="Times New Roman"/>
        </w:rPr>
      </w:pPr>
      <w:r>
        <w:rPr>
          <w:noProof/>
          <w:lang w:eastAsia="en-US"/>
        </w:rPr>
        <w:pict>
          <v:shape id="_x0000_s1029" type="#_x0000_t75" style="position:absolute;left:0;text-align:left;margin-left:0;margin-top:9.35pt;width:350.5pt;height:207.65pt;z-index:251658240;mso-position-horizontal:center">
            <v:imagedata r:id="rId13" o:title=""/>
            <w10:wrap type="topAndBottom"/>
          </v:shape>
        </w:pict>
      </w:r>
      <w:r>
        <w:t xml:space="preserve"> Watch out!  Don't let VS create a C++ file</w:t>
      </w:r>
    </w:p>
    <w:p w:rsidR="009C1DD5" w:rsidRDefault="009C1DD5" w:rsidP="00824482">
      <w:pPr>
        <w:pStyle w:val="Heading3"/>
        <w:rPr>
          <w:rFonts w:cs="Times New Roman"/>
        </w:rPr>
      </w:pPr>
      <w:r>
        <w:t>Select Visual C++ / C++ File (.cpp)  BUT...</w:t>
      </w:r>
    </w:p>
    <w:p w:rsidR="009C1DD5" w:rsidRDefault="009C1DD5" w:rsidP="00824482">
      <w:pPr>
        <w:pStyle w:val="Heading3"/>
        <w:rPr>
          <w:rFonts w:cs="Times New Roman"/>
        </w:rPr>
      </w:pPr>
      <w:r w:rsidRPr="004B7CB5">
        <w:rPr>
          <w:b/>
          <w:bCs/>
        </w:rPr>
        <w:t>Name your file</w:t>
      </w:r>
      <w:r>
        <w:t xml:space="preserve"> and </w:t>
      </w:r>
      <w:r w:rsidRPr="00836C17">
        <w:rPr>
          <w:b/>
          <w:bCs/>
        </w:rPr>
        <w:t xml:space="preserve">Change </w:t>
      </w:r>
      <w:r>
        <w:rPr>
          <w:b/>
          <w:bCs/>
        </w:rPr>
        <w:t>extension</w:t>
      </w:r>
      <w:r w:rsidRPr="00836C17">
        <w:rPr>
          <w:b/>
          <w:bCs/>
        </w:rPr>
        <w:t xml:space="preserve"> to .c</w:t>
      </w:r>
    </w:p>
    <w:p w:rsidR="009C1DD5" w:rsidRDefault="009C1DD5" w:rsidP="00824482">
      <w:pPr>
        <w:pStyle w:val="Heading2"/>
      </w:pPr>
      <w:r>
        <w:t>Click Add</w:t>
      </w:r>
    </w:p>
    <w:p w:rsidR="009C1DD5" w:rsidRDefault="009C1DD5" w:rsidP="00824482">
      <w:pPr>
        <w:pStyle w:val="BulletLevel2"/>
      </w:pPr>
      <w:r>
        <w:t>Your new file appears in the Code window</w:t>
      </w:r>
    </w:p>
    <w:p w:rsidR="009C1DD5" w:rsidRDefault="009C1DD5" w:rsidP="00824482">
      <w:pPr>
        <w:pStyle w:val="Heading1"/>
      </w:pPr>
      <w:r>
        <w:rPr>
          <w:noProof/>
          <w:lang w:eastAsia="en-US"/>
        </w:rPr>
        <w:pict>
          <v:shape id="_x0000_s1030" type="#_x0000_t75" style="position:absolute;left:0;text-align:left;margin-left:0;margin-top:47pt;width:6in;height:259.1pt;z-index:251659264;mso-position-horizontal:center">
            <v:imagedata r:id="rId14" o:title=""/>
            <w10:wrap type="topAndBottom"/>
          </v:shape>
        </w:pict>
      </w:r>
      <w:r>
        <w:t>Write code</w:t>
      </w:r>
    </w:p>
    <w:p w:rsidR="009C1DD5" w:rsidRDefault="009C1DD5" w:rsidP="00824482">
      <w:pPr>
        <w:pStyle w:val="BulletLevel1"/>
      </w:pPr>
      <w:r>
        <w:t xml:space="preserve">File menu -&gt; Save hello_visual_studio.c </w:t>
      </w:r>
    </w:p>
    <w:p w:rsidR="009C1DD5" w:rsidRDefault="009C1DD5" w:rsidP="00824482">
      <w:pPr>
        <w:pStyle w:val="BulletLevel2"/>
      </w:pPr>
      <w:r>
        <w:t>OR  Ctrl-S to Save</w:t>
      </w:r>
    </w:p>
    <w:p w:rsidR="009C1DD5" w:rsidRDefault="009C1DD5" w:rsidP="00824482">
      <w:pPr>
        <w:pStyle w:val="Heading1"/>
      </w:pPr>
      <w:r>
        <w:t>Build and Run</w:t>
      </w:r>
    </w:p>
    <w:p w:rsidR="009C1DD5" w:rsidRDefault="009C1DD5" w:rsidP="00824482">
      <w:pPr>
        <w:pStyle w:val="Heading2"/>
      </w:pPr>
      <w:r>
        <w:t>Build your solution</w:t>
      </w:r>
    </w:p>
    <w:p w:rsidR="009C1DD5" w:rsidRPr="00286081" w:rsidRDefault="009C1DD5" w:rsidP="00824482">
      <w:pPr>
        <w:pStyle w:val="Heading3"/>
        <w:rPr>
          <w:b/>
          <w:bCs/>
        </w:rPr>
      </w:pPr>
      <w:r w:rsidRPr="00286081">
        <w:rPr>
          <w:b/>
          <w:bCs/>
        </w:rPr>
        <w:t>Build menu -&gt; Build solution [Ctrl+Shift+B]</w:t>
      </w:r>
    </w:p>
    <w:p w:rsidR="009C1DD5" w:rsidRDefault="009C1DD5" w:rsidP="00824482">
      <w:pPr>
        <w:pStyle w:val="Heading3"/>
      </w:pPr>
      <w:r>
        <w:t>Check the output window for errors</w:t>
      </w:r>
    </w:p>
    <w:p w:rsidR="009C1DD5" w:rsidRDefault="009C1DD5" w:rsidP="00824482">
      <w:pPr>
        <w:pStyle w:val="Heading2"/>
      </w:pPr>
      <w:r>
        <w:t>Run your solution</w:t>
      </w:r>
    </w:p>
    <w:p w:rsidR="009C1DD5" w:rsidRPr="00286081" w:rsidRDefault="009C1DD5" w:rsidP="00824482">
      <w:pPr>
        <w:pStyle w:val="Heading3"/>
        <w:rPr>
          <w:b/>
          <w:bCs/>
        </w:rPr>
      </w:pPr>
      <w:r w:rsidRPr="00286081">
        <w:rPr>
          <w:b/>
          <w:bCs/>
        </w:rPr>
        <w:t>Debug menu -&gt; Start without debugging [Ctrl+F5]</w:t>
      </w:r>
    </w:p>
    <w:p w:rsidR="009C1DD5" w:rsidRDefault="009C1DD5" w:rsidP="00824482">
      <w:pPr>
        <w:pStyle w:val="Heading3"/>
      </w:pPr>
      <w:r>
        <w:t>Solution runs in a separate window</w:t>
      </w:r>
    </w:p>
    <w:p w:rsidR="009C1DD5" w:rsidRDefault="009C1DD5" w:rsidP="00824482">
      <w:pPr>
        <w:pStyle w:val="Heading2"/>
      </w:pPr>
      <w:r>
        <w:t>Microsoft Visual Studio tutorial:</w:t>
      </w:r>
    </w:p>
    <w:p w:rsidR="009C1DD5" w:rsidRPr="00851F24" w:rsidRDefault="009C1DD5" w:rsidP="00824482">
      <w:pPr>
        <w:pStyle w:val="Heading3"/>
        <w:rPr>
          <w:rFonts w:cs="Times New Roman"/>
        </w:rPr>
      </w:pPr>
      <w:hyperlink r:id="rId15" w:history="1">
        <w:r w:rsidRPr="00851F24">
          <w:t>https://docs.microsoft.com/en-us/cpp/get-started/tutorial-console-cpp</w:t>
        </w:r>
      </w:hyperlink>
    </w:p>
    <w:p w:rsidR="009C1DD5" w:rsidRDefault="009C1DD5" w:rsidP="00824482">
      <w:pPr>
        <w:pStyle w:val="Heading3"/>
      </w:pPr>
      <w:r>
        <w:t>But, it's in C++; we'll just write ordinary C code</w:t>
      </w:r>
    </w:p>
    <w:p w:rsidR="009C1DD5" w:rsidRPr="007F740E" w:rsidRDefault="009C1DD5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Crash Course in C Programming</w:t>
      </w:r>
    </w:p>
    <w:p w:rsidR="009C1DD5" w:rsidRDefault="009C1DD5" w:rsidP="007F740E">
      <w:pPr>
        <w:pStyle w:val="Title-Page"/>
      </w:pPr>
      <w:bookmarkStart w:id="0" w:name="_Toc92657530"/>
      <w:r>
        <w:t>We Write Source Code</w:t>
      </w:r>
    </w:p>
    <w:p w:rsidR="009C1DD5" w:rsidRPr="00B8046C" w:rsidRDefault="009C1DD5" w:rsidP="007F740E">
      <w:pPr>
        <w:pStyle w:val="BulletLevel1"/>
        <w:numPr>
          <w:ilvl w:val="0"/>
          <w:numId w:val="0"/>
        </w:numPr>
        <w:rPr>
          <w:rFonts w:cs="Times New Roman"/>
        </w:rPr>
      </w:pPr>
      <w:r w:rsidRPr="009471B0">
        <w:rPr>
          <w:rFonts w:cs="Times New Roman"/>
        </w:rPr>
        <w:pict>
          <v:shape id="_x0000_i1026" type="#_x0000_t75" style="width:489pt;height:244.5pt">
            <v:imagedata r:id="rId16" o:title=""/>
          </v:shape>
        </w:pict>
      </w:r>
    </w:p>
    <w:p w:rsidR="009C1DD5" w:rsidRDefault="009C1DD5" w:rsidP="007F740E">
      <w:pPr>
        <w:pStyle w:val="BulletLevel1"/>
      </w:pPr>
      <w:r>
        <w:t>Let's see how easy this is!</w:t>
      </w:r>
    </w:p>
    <w:p w:rsidR="009C1DD5" w:rsidRDefault="009C1DD5" w:rsidP="007F740E">
      <w:pPr>
        <w:pStyle w:val="Title-Page"/>
      </w:pPr>
      <w:r>
        <w:t>Structure of a C Program</w:t>
      </w:r>
      <w:bookmarkEnd w:id="0"/>
    </w:p>
    <w:p w:rsidR="009C1DD5" w:rsidRDefault="009C1DD5" w:rsidP="007F740E">
      <w:pPr>
        <w:pStyle w:val="BulletLevel1"/>
      </w:pPr>
      <w:r>
        <w:t xml:space="preserve">A </w:t>
      </w:r>
      <w:r w:rsidRPr="002A5C00">
        <w:rPr>
          <w:i/>
          <w:iCs/>
        </w:rPr>
        <w:t>program</w:t>
      </w:r>
      <w:r>
        <w:t xml:space="preserve"> is written as one or more functions</w:t>
      </w:r>
    </w:p>
    <w:p w:rsidR="009C1DD5" w:rsidRDefault="009C1DD5" w:rsidP="007F740E">
      <w:pPr>
        <w:pStyle w:val="BulletLevel1"/>
        <w:rPr>
          <w:rFonts w:cs="Times New Roman"/>
        </w:rPr>
      </w:pPr>
      <w:r>
        <w:t xml:space="preserve">A </w:t>
      </w:r>
      <w:r w:rsidRPr="00B67459">
        <w:rPr>
          <w:i/>
          <w:iCs/>
        </w:rPr>
        <w:t>function</w:t>
      </w:r>
      <w:r>
        <w:t xml:space="preserve"> is a list of </w:t>
      </w:r>
      <w:r w:rsidRPr="00B67459">
        <w:rPr>
          <w:i/>
          <w:iCs/>
        </w:rPr>
        <w:t>statements</w:t>
      </w:r>
      <w:r>
        <w:t xml:space="preserve">, surrounded by </w:t>
      </w:r>
      <w:r w:rsidRPr="00B67459">
        <w:rPr>
          <w:i/>
          <w:iCs/>
        </w:rPr>
        <w:t>braces</w:t>
      </w:r>
    </w:p>
    <w:p w:rsidR="009C1DD5" w:rsidRDefault="009C1DD5" w:rsidP="007F740E">
      <w:pPr>
        <w:pStyle w:val="BulletLevel2"/>
        <w:rPr>
          <w:rFonts w:cs="Times New Roman"/>
        </w:rPr>
      </w:pPr>
      <w:r>
        <w:t xml:space="preserve">Program execution starts with the function named </w:t>
      </w:r>
      <w:r w:rsidRPr="00286081">
        <w:rPr>
          <w:b/>
          <w:bCs/>
        </w:rPr>
        <w:t>main</w:t>
      </w:r>
    </w:p>
    <w:p w:rsidR="009C1DD5" w:rsidRDefault="009C1DD5" w:rsidP="007F740E">
      <w:pPr>
        <w:pStyle w:val="BulletLevel2"/>
      </w:pPr>
      <w:r>
        <w:t>Here is my program's definition of main:</w:t>
      </w:r>
    </w:p>
    <w:p w:rsidR="009C1DD5" w:rsidRDefault="009C1DD5" w:rsidP="00AE2FE6">
      <w:pPr>
        <w:pStyle w:val="CodeBIG"/>
        <w:ind w:left="1080"/>
      </w:pPr>
      <w:r>
        <w:t xml:space="preserve">int </w:t>
      </w:r>
      <w:r w:rsidRPr="00B67459">
        <w:rPr>
          <w:b/>
          <w:bCs/>
        </w:rPr>
        <w:t>main</w:t>
      </w:r>
      <w:r>
        <w:t>(void) {</w:t>
      </w:r>
    </w:p>
    <w:p w:rsidR="009C1DD5" w:rsidRDefault="009C1DD5" w:rsidP="007F740E">
      <w:pPr>
        <w:pStyle w:val="CodeBIG"/>
        <w:ind w:left="1080"/>
      </w:pPr>
      <w:r>
        <w:t xml:space="preserve">    /* Add some numbers */</w:t>
      </w:r>
    </w:p>
    <w:p w:rsidR="009C1DD5" w:rsidRDefault="009C1DD5" w:rsidP="00AE2FE6">
      <w:pPr>
        <w:pStyle w:val="CodeBIG"/>
        <w:ind w:left="1080"/>
      </w:pPr>
      <w:r>
        <w:t xml:space="preserve">    int result = 23 + 19;</w:t>
      </w:r>
    </w:p>
    <w:p w:rsidR="009C1DD5" w:rsidRDefault="009C1DD5" w:rsidP="007F740E">
      <w:pPr>
        <w:pStyle w:val="CodeBIG"/>
        <w:ind w:left="1080"/>
      </w:pPr>
      <w:r>
        <w:t xml:space="preserve">    return result;</w:t>
      </w:r>
    </w:p>
    <w:p w:rsidR="009C1DD5" w:rsidRPr="00B67459" w:rsidRDefault="009C1DD5" w:rsidP="007F740E">
      <w:pPr>
        <w:pStyle w:val="CodeBIG"/>
        <w:ind w:left="1080"/>
        <w:rPr>
          <w:rFonts w:cs="Times New Roman"/>
        </w:rPr>
      </w:pPr>
      <w:r>
        <w:t>}</w:t>
      </w:r>
    </w:p>
    <w:p w:rsidR="009C1DD5" w:rsidRDefault="009C1DD5" w:rsidP="007F740E">
      <w:pPr>
        <w:pStyle w:val="BulletLevel1"/>
      </w:pPr>
      <w:r>
        <w:t>Notice:</w:t>
      </w:r>
    </w:p>
    <w:p w:rsidR="009C1DD5" w:rsidRPr="00C2734A" w:rsidRDefault="009C1DD5" w:rsidP="007F740E">
      <w:pPr>
        <w:pStyle w:val="BulletLevel2"/>
        <w:rPr>
          <w:rFonts w:cs="Times New Roman"/>
        </w:rPr>
      </w:pPr>
      <w:r>
        <w:t xml:space="preserve">Any text in between /* and */ is a </w:t>
      </w:r>
      <w:r w:rsidRPr="00286081">
        <w:rPr>
          <w:i/>
          <w:iCs/>
        </w:rPr>
        <w:t>comment</w:t>
      </w:r>
    </w:p>
    <w:p w:rsidR="009C1DD5" w:rsidRDefault="009C1DD5" w:rsidP="007F740E">
      <w:pPr>
        <w:pStyle w:val="BulletLevel2"/>
        <w:rPr>
          <w:rFonts w:cs="Times New Roman"/>
        </w:rPr>
      </w:pPr>
      <w:r>
        <w:t xml:space="preserve">Every statement ends with a </w:t>
      </w:r>
      <w:r w:rsidRPr="00286081">
        <w:rPr>
          <w:i/>
          <w:iCs/>
        </w:rPr>
        <w:t>semicolon</w:t>
      </w:r>
    </w:p>
    <w:p w:rsidR="009C1DD5" w:rsidRDefault="009C1DD5" w:rsidP="007F740E">
      <w:pPr>
        <w:pStyle w:val="BulletLevel2"/>
        <w:rPr>
          <w:rFonts w:cs="Times New Roman"/>
        </w:rPr>
      </w:pPr>
      <w:r w:rsidRPr="00C2734A">
        <w:rPr>
          <w:b/>
          <w:bCs/>
        </w:rPr>
        <w:t>main</w:t>
      </w:r>
      <w:r>
        <w:t xml:space="preserve"> </w:t>
      </w:r>
      <w:r w:rsidRPr="0079113B">
        <w:rPr>
          <w:i/>
          <w:iCs/>
        </w:rPr>
        <w:t>usually</w:t>
      </w:r>
      <w:r>
        <w:t xml:space="preserve"> returns 0 to indicate "no problems", but what's really important is that it return a value of the proper </w:t>
      </w:r>
      <w:r w:rsidRPr="00286081">
        <w:rPr>
          <w:i/>
          <w:iCs/>
        </w:rPr>
        <w:t>type</w:t>
      </w:r>
      <w:r>
        <w:t xml:space="preserve"> (int in this case)</w:t>
      </w:r>
    </w:p>
    <w:p w:rsidR="009C1DD5" w:rsidRDefault="009C1DD5" w:rsidP="007F740E">
      <w:pPr>
        <w:pStyle w:val="BulletLevel2"/>
      </w:pPr>
      <w:r w:rsidRPr="00C2734A">
        <w:t>Indentation makes it pretty</w:t>
      </w:r>
      <w:r>
        <w:t>, but has no other meaning</w:t>
      </w:r>
    </w:p>
    <w:p w:rsidR="009C1DD5" w:rsidRDefault="009C1DD5" w:rsidP="007F740E">
      <w:pPr>
        <w:pStyle w:val="Title-Page"/>
      </w:pPr>
      <w:bookmarkStart w:id="1" w:name="_Toc92657531"/>
      <w:r>
        <w:t>The Standard Library</w:t>
      </w:r>
      <w:bookmarkEnd w:id="1"/>
    </w:p>
    <w:p w:rsidR="009C1DD5" w:rsidRDefault="009C1DD5" w:rsidP="007F740E">
      <w:pPr>
        <w:pStyle w:val="BulletLevel1"/>
      </w:pPr>
      <w:r>
        <w:t>C provides a number of standard functions</w:t>
      </w:r>
    </w:p>
    <w:p w:rsidR="009C1DD5" w:rsidRDefault="009C1DD5" w:rsidP="007F740E">
      <w:pPr>
        <w:pStyle w:val="BulletLevel2"/>
      </w:pPr>
      <w:r>
        <w:t>Input/output</w:t>
      </w:r>
    </w:p>
    <w:p w:rsidR="009C1DD5" w:rsidRDefault="009C1DD5" w:rsidP="007F740E">
      <w:pPr>
        <w:pStyle w:val="BulletLevel2"/>
      </w:pPr>
      <w:r>
        <w:t>Math functions</w:t>
      </w:r>
    </w:p>
    <w:p w:rsidR="009C1DD5" w:rsidRDefault="009C1DD5" w:rsidP="007F740E">
      <w:pPr>
        <w:pStyle w:val="BulletLevel2"/>
      </w:pPr>
      <w:r>
        <w:t>Text manipulation</w:t>
      </w:r>
    </w:p>
    <w:p w:rsidR="009C1DD5" w:rsidRDefault="009C1DD5" w:rsidP="007F740E">
      <w:pPr>
        <w:pStyle w:val="BulletLevel2"/>
      </w:pPr>
      <w:r>
        <w:t>etc.</w:t>
      </w:r>
    </w:p>
    <w:p w:rsidR="009C1DD5" w:rsidRDefault="009C1DD5" w:rsidP="007F740E">
      <w:pPr>
        <w:pStyle w:val="BulletLevel1"/>
      </w:pPr>
      <w:r>
        <w:t>Use</w:t>
      </w:r>
      <w:r w:rsidRPr="0017019A">
        <w:t xml:space="preserve"> the #include directive to access</w:t>
      </w:r>
      <w:r>
        <w:t xml:space="preserve"> a library</w:t>
      </w:r>
    </w:p>
    <w:p w:rsidR="009C1DD5" w:rsidRPr="0017019A" w:rsidRDefault="009C1DD5" w:rsidP="007F740E">
      <w:pPr>
        <w:pStyle w:val="BulletLevel2"/>
        <w:rPr>
          <w:rFonts w:cs="Times New Roman"/>
        </w:rPr>
      </w:pPr>
      <w:r>
        <w:t>This tells the compiler which functions are available</w:t>
      </w:r>
    </w:p>
    <w:p w:rsidR="009C1DD5" w:rsidRPr="00AE2FE6" w:rsidRDefault="009C1DD5" w:rsidP="00AE2FE6">
      <w:pPr>
        <w:pStyle w:val="CodeBIG"/>
        <w:ind w:left="1080"/>
        <w:rPr>
          <w:rFonts w:cs="Times New Roman"/>
          <w:b/>
          <w:bCs/>
        </w:rPr>
      </w:pPr>
      <w:r>
        <w:rPr>
          <w:b/>
          <w:bCs/>
        </w:rPr>
        <w:t>#include &lt;stdio.h&gt;</w:t>
      </w:r>
    </w:p>
    <w:p w:rsidR="009C1DD5" w:rsidRPr="00AE2FE6" w:rsidRDefault="009C1DD5" w:rsidP="00AE2FE6">
      <w:pPr>
        <w:pStyle w:val="CodeBIG"/>
        <w:ind w:left="1080"/>
        <w:rPr>
          <w:rFonts w:cs="Times New Roman"/>
        </w:rPr>
      </w:pPr>
      <w:r>
        <w:t>int main(void) {</w:t>
      </w:r>
    </w:p>
    <w:p w:rsidR="009C1DD5" w:rsidRPr="00C2734A" w:rsidRDefault="009C1DD5" w:rsidP="007F740E">
      <w:pPr>
        <w:pStyle w:val="CodeBIG"/>
        <w:ind w:left="1080"/>
        <w:rPr>
          <w:rFonts w:cs="Times New Roman"/>
        </w:rPr>
      </w:pPr>
      <w:r>
        <w:t xml:space="preserve">    /* Add some numbers and print the sum */</w:t>
      </w:r>
    </w:p>
    <w:p w:rsidR="009C1DD5" w:rsidRPr="00AE2FE6" w:rsidRDefault="009C1DD5" w:rsidP="00AE2FE6">
      <w:pPr>
        <w:pStyle w:val="CodeBIG"/>
        <w:ind w:left="1080"/>
        <w:rPr>
          <w:rFonts w:cs="Times New Roman"/>
        </w:rPr>
      </w:pPr>
      <w:r w:rsidRPr="00C2734A">
        <w:t xml:space="preserve">    int </w:t>
      </w:r>
      <w:r>
        <w:t>result = 23 + 19;</w:t>
      </w:r>
    </w:p>
    <w:p w:rsidR="009C1DD5" w:rsidRPr="00AE2FE6" w:rsidRDefault="009C1DD5" w:rsidP="00AE2FE6">
      <w:pPr>
        <w:pStyle w:val="CodeBIG"/>
        <w:ind w:left="1080"/>
        <w:rPr>
          <w:rFonts w:cs="Times New Roman"/>
          <w:b/>
          <w:bCs/>
        </w:rPr>
      </w:pPr>
      <w:r>
        <w:rPr>
          <w:b/>
          <w:bCs/>
        </w:rPr>
        <w:t xml:space="preserve">    printf("T</w:t>
      </w:r>
      <w:r w:rsidRPr="00C2734A">
        <w:rPr>
          <w:b/>
          <w:bCs/>
        </w:rPr>
        <w:t xml:space="preserve">he </w:t>
      </w:r>
      <w:r>
        <w:rPr>
          <w:b/>
          <w:bCs/>
        </w:rPr>
        <w:t>answer is %d", result);</w:t>
      </w:r>
    </w:p>
    <w:p w:rsidR="009C1DD5" w:rsidRPr="00C2734A" w:rsidRDefault="009C1DD5" w:rsidP="007F740E">
      <w:pPr>
        <w:pStyle w:val="CodeBIG"/>
        <w:ind w:left="1080"/>
      </w:pPr>
      <w:r w:rsidRPr="00C2734A">
        <w:t xml:space="preserve">    return 0;</w:t>
      </w:r>
    </w:p>
    <w:p w:rsidR="009C1DD5" w:rsidRPr="00C2734A" w:rsidRDefault="009C1DD5" w:rsidP="007F740E">
      <w:pPr>
        <w:pStyle w:val="CodeBIG"/>
        <w:ind w:left="1080"/>
      </w:pPr>
      <w:r w:rsidRPr="00C2734A">
        <w:t>}</w:t>
      </w:r>
    </w:p>
    <w:p w:rsidR="009C1DD5" w:rsidRDefault="009C1DD5" w:rsidP="007F740E">
      <w:pPr>
        <w:pStyle w:val="BulletLevel1"/>
      </w:pPr>
      <w:r>
        <w:t>Notice:</w:t>
      </w:r>
    </w:p>
    <w:p w:rsidR="009C1DD5" w:rsidRDefault="009C1DD5" w:rsidP="007F740E">
      <w:pPr>
        <w:pStyle w:val="BulletLevel2"/>
      </w:pPr>
      <w:r>
        <w:t xml:space="preserve">The </w:t>
      </w:r>
      <w:r w:rsidRPr="00907404">
        <w:rPr>
          <w:b/>
          <w:bCs/>
        </w:rPr>
        <w:t>printf</w:t>
      </w:r>
      <w:r>
        <w:t xml:space="preserve"> function is very useful for printing formatted output!</w:t>
      </w:r>
    </w:p>
    <w:p w:rsidR="009C1DD5" w:rsidRDefault="009C1DD5" w:rsidP="007F740E">
      <w:pPr>
        <w:pStyle w:val="BulletLevel2"/>
      </w:pPr>
      <w:r w:rsidRPr="002A5C00">
        <w:rPr>
          <w:i/>
          <w:iCs/>
        </w:rPr>
        <w:t>Defining</w:t>
      </w:r>
      <w:r>
        <w:t xml:space="preserve"> a function is different than </w:t>
      </w:r>
      <w:r w:rsidRPr="002A5C00">
        <w:rPr>
          <w:i/>
          <w:iCs/>
        </w:rPr>
        <w:t>calling</w:t>
      </w:r>
      <w:r>
        <w:t xml:space="preserve"> a function</w:t>
      </w:r>
    </w:p>
    <w:p w:rsidR="009C1DD5" w:rsidRDefault="009C1DD5" w:rsidP="00286081">
      <w:pPr>
        <w:pStyle w:val="BulletLevel2"/>
        <w:rPr>
          <w:rFonts w:cs="Times New Roman"/>
        </w:rPr>
      </w:pPr>
      <w:r>
        <w:t xml:space="preserve">A </w:t>
      </w:r>
      <w:r w:rsidRPr="00286081">
        <w:rPr>
          <w:i/>
          <w:iCs/>
        </w:rPr>
        <w:t>function definition</w:t>
      </w:r>
      <w:r>
        <w:t xml:space="preserve"> holds the code that you write</w:t>
      </w:r>
    </w:p>
    <w:p w:rsidR="009C1DD5" w:rsidRDefault="009C1DD5" w:rsidP="007F740E">
      <w:pPr>
        <w:pStyle w:val="Codeindent2"/>
      </w:pPr>
      <w:r>
        <w:t xml:space="preserve">int main(void) {  </w:t>
      </w:r>
    </w:p>
    <w:p w:rsidR="009C1DD5" w:rsidRDefault="009C1DD5" w:rsidP="007F740E">
      <w:pPr>
        <w:pStyle w:val="Codeindent2"/>
      </w:pPr>
      <w:r>
        <w:t xml:space="preserve">  /* my code goes here, inside the braces */</w:t>
      </w:r>
    </w:p>
    <w:p w:rsidR="009C1DD5" w:rsidRPr="00286081" w:rsidRDefault="009C1DD5" w:rsidP="007F740E">
      <w:pPr>
        <w:pStyle w:val="Codeindent2"/>
        <w:rPr>
          <w:b/>
          <w:bCs/>
        </w:rPr>
      </w:pPr>
      <w:r w:rsidRPr="00286081">
        <w:rPr>
          <w:b/>
          <w:bCs/>
        </w:rPr>
        <w:t xml:space="preserve">  int result = 23 + 19;</w:t>
      </w:r>
    </w:p>
    <w:p w:rsidR="009C1DD5" w:rsidRDefault="009C1DD5" w:rsidP="007F740E">
      <w:pPr>
        <w:pStyle w:val="Codeindent2"/>
      </w:pPr>
      <w:r>
        <w:t xml:space="preserve">  </w:t>
      </w:r>
    </w:p>
    <w:p w:rsidR="009C1DD5" w:rsidRDefault="009C1DD5" w:rsidP="007F740E">
      <w:pPr>
        <w:pStyle w:val="Codeindent2"/>
      </w:pPr>
      <w:r>
        <w:t xml:space="preserve">  /* ... */</w:t>
      </w:r>
    </w:p>
    <w:p w:rsidR="009C1DD5" w:rsidRDefault="009C1DD5" w:rsidP="007F740E">
      <w:pPr>
        <w:pStyle w:val="Codeindent2"/>
      </w:pPr>
    </w:p>
    <w:p w:rsidR="009C1DD5" w:rsidRPr="00286081" w:rsidRDefault="009C1DD5" w:rsidP="007F740E">
      <w:pPr>
        <w:pStyle w:val="Codeindent2"/>
        <w:rPr>
          <w:b/>
          <w:bCs/>
        </w:rPr>
      </w:pPr>
      <w:r w:rsidRPr="00286081">
        <w:rPr>
          <w:b/>
          <w:bCs/>
        </w:rPr>
        <w:t xml:space="preserve">  return 0; </w:t>
      </w:r>
    </w:p>
    <w:p w:rsidR="009C1DD5" w:rsidRDefault="009C1DD5" w:rsidP="007F740E">
      <w:pPr>
        <w:pStyle w:val="Codeindent2"/>
        <w:rPr>
          <w:rFonts w:cs="Times New Roman"/>
        </w:rPr>
      </w:pPr>
      <w:r>
        <w:rPr>
          <w:rFonts w:cs="Times New Roman"/>
        </w:rPr>
        <w:t>}</w:t>
      </w:r>
    </w:p>
    <w:p w:rsidR="009C1DD5" w:rsidRDefault="009C1DD5" w:rsidP="00286081">
      <w:pPr>
        <w:pStyle w:val="BulletLevel2"/>
        <w:rPr>
          <w:rFonts w:cs="Times New Roman"/>
        </w:rPr>
      </w:pPr>
      <w:r>
        <w:t xml:space="preserve">A </w:t>
      </w:r>
      <w:r w:rsidRPr="00286081">
        <w:rPr>
          <w:i/>
          <w:iCs/>
        </w:rPr>
        <w:t xml:space="preserve">function call </w:t>
      </w:r>
      <w:r>
        <w:t>runs the code in a different function</w:t>
      </w:r>
    </w:p>
    <w:p w:rsidR="009C1DD5" w:rsidRDefault="009C1DD5" w:rsidP="007F740E">
      <w:pPr>
        <w:pStyle w:val="Codeindent2"/>
      </w:pPr>
      <w:r>
        <w:t>printf("Hello world");   /* call other code */</w:t>
      </w:r>
    </w:p>
    <w:p w:rsidR="009C1DD5" w:rsidRDefault="009C1DD5" w:rsidP="007F740E">
      <w:pPr>
        <w:pStyle w:val="Title-Page"/>
      </w:pPr>
      <w:bookmarkStart w:id="2" w:name="_Toc92657532"/>
      <w:r>
        <w:t>Basic Syntax</w:t>
      </w:r>
      <w:bookmarkEnd w:id="2"/>
    </w:p>
    <w:p w:rsidR="009C1DD5" w:rsidRDefault="009C1DD5" w:rsidP="007F740E">
      <w:pPr>
        <w:pStyle w:val="BulletLevel1"/>
        <w:rPr>
          <w:rFonts w:cs="Times New Roman"/>
        </w:rPr>
      </w:pPr>
      <w:r>
        <w:t xml:space="preserve">Every function, variable or type has a name, called an </w:t>
      </w:r>
      <w:r w:rsidRPr="00B8046C">
        <w:rPr>
          <w:i/>
          <w:iCs/>
        </w:rPr>
        <w:t>identifier</w:t>
      </w:r>
    </w:p>
    <w:p w:rsidR="009C1DD5" w:rsidRDefault="009C1DD5" w:rsidP="007F740E">
      <w:pPr>
        <w:pStyle w:val="BulletLevel2"/>
      </w:pPr>
      <w:r>
        <w:t>Some are built in, like int</w:t>
      </w:r>
    </w:p>
    <w:p w:rsidR="009C1DD5" w:rsidRDefault="009C1DD5" w:rsidP="007F740E">
      <w:pPr>
        <w:pStyle w:val="BulletLevel2"/>
      </w:pPr>
      <w:r>
        <w:t>Others, we define in our own code</w:t>
      </w:r>
    </w:p>
    <w:p w:rsidR="009C1DD5" w:rsidRDefault="009C1DD5" w:rsidP="007F740E">
      <w:pPr>
        <w:pStyle w:val="Codeindent1"/>
      </w:pPr>
      <w:r>
        <w:t xml:space="preserve">int </w:t>
      </w:r>
      <w:r w:rsidRPr="00771215">
        <w:rPr>
          <w:b/>
          <w:bCs/>
        </w:rPr>
        <w:t>result</w:t>
      </w:r>
      <w:r>
        <w:t>;                       /* result - a variable of type int */</w:t>
      </w:r>
    </w:p>
    <w:p w:rsidR="009C1DD5" w:rsidRDefault="009C1DD5" w:rsidP="007F740E">
      <w:pPr>
        <w:pStyle w:val="Codeindent1"/>
      </w:pPr>
    </w:p>
    <w:p w:rsidR="009C1DD5" w:rsidRDefault="009C1DD5" w:rsidP="007F740E">
      <w:pPr>
        <w:pStyle w:val="Codeindent1"/>
      </w:pPr>
      <w:r>
        <w:t xml:space="preserve">int </w:t>
      </w:r>
      <w:r w:rsidRPr="00771215">
        <w:rPr>
          <w:b/>
          <w:bCs/>
        </w:rPr>
        <w:t>main</w:t>
      </w:r>
      <w:r>
        <w:t>(void){ /* ... */ }       /* main - a function of type int */</w:t>
      </w:r>
    </w:p>
    <w:p w:rsidR="009C1DD5" w:rsidRDefault="009C1DD5" w:rsidP="007F740E">
      <w:pPr>
        <w:pStyle w:val="BulletLevel1"/>
      </w:pPr>
      <w:r>
        <w:rPr>
          <w:i/>
          <w:iCs/>
        </w:rPr>
        <w:t>A data type</w:t>
      </w:r>
      <w:r>
        <w:t xml:space="preserve"> tells the computer what kind of values we are manipulating</w:t>
      </w:r>
    </w:p>
    <w:p w:rsidR="009C1DD5" w:rsidRDefault="009C1DD5" w:rsidP="007F740E">
      <w:pPr>
        <w:pStyle w:val="BulletLevel2"/>
      </w:pPr>
      <w:r>
        <w:t xml:space="preserve">A </w:t>
      </w:r>
      <w:r w:rsidRPr="00B8046C">
        <w:rPr>
          <w:i/>
          <w:iCs/>
        </w:rPr>
        <w:t>declaration</w:t>
      </w:r>
      <w:r>
        <w:t xml:space="preserve"> associates an identifier with a data type</w:t>
      </w:r>
    </w:p>
    <w:p w:rsidR="009C1DD5" w:rsidRDefault="009C1DD5" w:rsidP="007F740E">
      <w:pPr>
        <w:pStyle w:val="Codeindent1"/>
      </w:pPr>
      <w:r w:rsidRPr="00771215">
        <w:rPr>
          <w:b/>
          <w:bCs/>
        </w:rPr>
        <w:t>int</w:t>
      </w:r>
      <w:r>
        <w:t xml:space="preserve"> result;                /* result is an integer number */</w:t>
      </w:r>
    </w:p>
    <w:p w:rsidR="009C1DD5" w:rsidRDefault="009C1DD5" w:rsidP="007F740E">
      <w:pPr>
        <w:pStyle w:val="Codeindent1"/>
      </w:pPr>
    </w:p>
    <w:p w:rsidR="009C1DD5" w:rsidRDefault="009C1DD5" w:rsidP="007F740E">
      <w:pPr>
        <w:pStyle w:val="Codeindent1"/>
      </w:pPr>
      <w:r w:rsidRPr="00771215">
        <w:rPr>
          <w:b/>
          <w:bCs/>
        </w:rPr>
        <w:t>float</w:t>
      </w:r>
      <w:r>
        <w:t xml:space="preserve"> temperature;         /* temperature is a floating point number */</w:t>
      </w:r>
    </w:p>
    <w:p w:rsidR="009C1DD5" w:rsidRDefault="009C1DD5" w:rsidP="007F740E">
      <w:pPr>
        <w:pStyle w:val="Codeindent1"/>
      </w:pPr>
    </w:p>
    <w:p w:rsidR="009C1DD5" w:rsidRDefault="009C1DD5" w:rsidP="007F740E">
      <w:pPr>
        <w:pStyle w:val="Codeindent1"/>
      </w:pPr>
      <w:r w:rsidRPr="00771215">
        <w:rPr>
          <w:b/>
          <w:bCs/>
        </w:rPr>
        <w:t>int</w:t>
      </w:r>
      <w:r>
        <w:t xml:space="preserve"> main(void){ ... }      /* main is function returning an integer */</w:t>
      </w:r>
    </w:p>
    <w:p w:rsidR="009C1DD5" w:rsidRDefault="009C1DD5" w:rsidP="007F740E">
      <w:pPr>
        <w:pStyle w:val="BulletLevel1"/>
      </w:pPr>
      <w:r w:rsidRPr="00443BA4">
        <w:rPr>
          <w:i/>
          <w:iCs/>
        </w:rPr>
        <w:t>Delimiters</w:t>
      </w:r>
      <w:r>
        <w:t xml:space="preserve"> are always in pairs, and must match</w:t>
      </w:r>
    </w:p>
    <w:p w:rsidR="009C1DD5" w:rsidRDefault="009C1DD5" w:rsidP="007F740E">
      <w:pPr>
        <w:pStyle w:val="Codeindent1"/>
      </w:pPr>
      <w:r>
        <w:rPr>
          <w:rFonts w:cs="Times New Roman"/>
        </w:rPr>
        <w:t>{</w:t>
      </w:r>
      <w:r>
        <w:t xml:space="preserve">  braces </w:t>
      </w:r>
      <w:r w:rsidRPr="00443BA4">
        <w:t>around a code block</w:t>
      </w:r>
      <w:r>
        <w:t xml:space="preserve">  }</w:t>
      </w:r>
    </w:p>
    <w:p w:rsidR="009C1DD5" w:rsidRPr="00443BA4" w:rsidRDefault="009C1DD5" w:rsidP="007F740E">
      <w:pPr>
        <w:pStyle w:val="Codeindent1"/>
        <w:rPr>
          <w:rFonts w:cs="Times New Roman"/>
        </w:rPr>
      </w:pPr>
    </w:p>
    <w:p w:rsidR="009C1DD5" w:rsidRPr="00443BA4" w:rsidRDefault="009C1DD5" w:rsidP="007F740E">
      <w:pPr>
        <w:pStyle w:val="Codeindent1"/>
        <w:rPr>
          <w:rFonts w:cs="Times New Roman"/>
        </w:rPr>
      </w:pPr>
      <w:r>
        <w:t xml:space="preserve">( </w:t>
      </w:r>
      <w:r w:rsidRPr="00443BA4">
        <w:t xml:space="preserve">parentheses around a </w:t>
      </w:r>
      <w:r>
        <w:t>parameter list )</w:t>
      </w:r>
    </w:p>
    <w:p w:rsidR="009C1DD5" w:rsidRPr="00443BA4" w:rsidRDefault="009C1DD5" w:rsidP="007F740E">
      <w:pPr>
        <w:pStyle w:val="Codeindent1"/>
        <w:rPr>
          <w:rFonts w:cs="Times New Roman"/>
        </w:rPr>
      </w:pPr>
    </w:p>
    <w:p w:rsidR="009C1DD5" w:rsidRPr="00443BA4" w:rsidRDefault="009C1DD5" w:rsidP="007F740E">
      <w:pPr>
        <w:pStyle w:val="Codeindent1"/>
      </w:pPr>
      <w:r w:rsidRPr="00443BA4">
        <w:t>"Quotes around a string literal"</w:t>
      </w:r>
    </w:p>
    <w:p w:rsidR="009C1DD5" w:rsidRPr="00443BA4" w:rsidRDefault="009C1DD5" w:rsidP="007F740E">
      <w:pPr>
        <w:pStyle w:val="Codeindent1"/>
      </w:pPr>
    </w:p>
    <w:p w:rsidR="009C1DD5" w:rsidRPr="00443BA4" w:rsidRDefault="009C1DD5" w:rsidP="007F740E">
      <w:pPr>
        <w:pStyle w:val="Codeindent1"/>
      </w:pPr>
      <w:r w:rsidRPr="00443BA4">
        <w:t>#include &lt;angle_brackets.h&gt;</w:t>
      </w:r>
    </w:p>
    <w:p w:rsidR="009C1DD5" w:rsidRDefault="009C1DD5" w:rsidP="007F740E">
      <w:pPr>
        <w:pStyle w:val="BulletLevel1"/>
      </w:pPr>
      <w:r w:rsidRPr="00443BA4">
        <w:rPr>
          <w:i/>
          <w:iCs/>
        </w:rPr>
        <w:t>Punctuators</w:t>
      </w:r>
      <w:r>
        <w:t xml:space="preserve"> separate values, end statements, start directives</w:t>
      </w:r>
    </w:p>
    <w:p w:rsidR="009C1DD5" w:rsidRDefault="009C1DD5" w:rsidP="007F740E">
      <w:pPr>
        <w:pStyle w:val="Codeindent1"/>
      </w:pPr>
      <w:r>
        <w:t>result = 12</w:t>
      </w:r>
      <w:r w:rsidRPr="0014474D">
        <w:rPr>
          <w:b/>
          <w:bCs/>
        </w:rPr>
        <w:t>;</w:t>
      </w:r>
      <w:r w:rsidRPr="002A5C00">
        <w:t xml:space="preserve"> </w:t>
      </w:r>
      <w:r>
        <w:t xml:space="preserve">                   /* semicolon ends a statement */</w:t>
      </w:r>
    </w:p>
    <w:p w:rsidR="009C1DD5" w:rsidRDefault="009C1DD5" w:rsidP="007F740E">
      <w:pPr>
        <w:pStyle w:val="Codeindent1"/>
      </w:pPr>
    </w:p>
    <w:p w:rsidR="009C1DD5" w:rsidRDefault="009C1DD5" w:rsidP="007F740E">
      <w:pPr>
        <w:pStyle w:val="Codeindent1"/>
      </w:pPr>
      <w:r>
        <w:t>printf("answer is %d"</w:t>
      </w:r>
      <w:r w:rsidRPr="0014474D">
        <w:rPr>
          <w:b/>
          <w:bCs/>
        </w:rPr>
        <w:t>,</w:t>
      </w:r>
      <w:r>
        <w:t xml:space="preserve"> c);      /* comma separates values in list */</w:t>
      </w:r>
    </w:p>
    <w:p w:rsidR="009C1DD5" w:rsidRDefault="009C1DD5" w:rsidP="007F740E">
      <w:pPr>
        <w:pStyle w:val="Codeindent1"/>
      </w:pPr>
    </w:p>
    <w:p w:rsidR="009C1DD5" w:rsidRDefault="009C1DD5" w:rsidP="007F740E">
      <w:pPr>
        <w:pStyle w:val="Codeindent1"/>
      </w:pPr>
      <w:r w:rsidRPr="0014474D">
        <w:rPr>
          <w:b/>
          <w:bCs/>
        </w:rPr>
        <w:t>#</w:t>
      </w:r>
      <w:r>
        <w:t>include &lt;stdio.h&gt;              /* hashtag introduces a directive */</w:t>
      </w:r>
    </w:p>
    <w:p w:rsidR="009C1DD5" w:rsidRDefault="009C1DD5" w:rsidP="007F740E">
      <w:pPr>
        <w:pStyle w:val="BulletLevel1"/>
      </w:pPr>
      <w:r>
        <w:t>We'll see these in more detail later</w:t>
      </w:r>
    </w:p>
    <w:p w:rsidR="009C1DD5" w:rsidRDefault="009C1DD5" w:rsidP="007F740E">
      <w:pPr>
        <w:pStyle w:val="Title-Page"/>
      </w:pPr>
      <w:bookmarkStart w:id="3" w:name="_Toc92657533"/>
      <w:r>
        <w:t>Very Very Silly C Code</w:t>
      </w:r>
      <w:bookmarkEnd w:id="3"/>
    </w:p>
    <w:p w:rsidR="009C1DD5" w:rsidRPr="00370677" w:rsidRDefault="009C1DD5" w:rsidP="007F740E">
      <w:pPr>
        <w:pStyle w:val="Heading2"/>
        <w:rPr>
          <w:rFonts w:cs="Times New Roman"/>
        </w:rPr>
      </w:pPr>
      <w:r>
        <w:t>This is what the compiler thinks when it sees your identifiers</w:t>
      </w:r>
    </w:p>
    <w:p w:rsidR="009C1DD5" w:rsidRDefault="009C1DD5" w:rsidP="007F740E">
      <w:pPr>
        <w:pStyle w:val="Heading2"/>
        <w:rPr>
          <w:rFonts w:cs="Times New Roman"/>
        </w:rPr>
      </w:pPr>
      <w:r>
        <w:rPr>
          <w:noProof/>
          <w:lang w:eastAsia="en-US"/>
        </w:rPr>
        <w:pict>
          <v:shape id="_x0000_s1031" type="#_x0000_t75" style="position:absolute;left:0;text-align:left;margin-left:52.25pt;margin-top:56.9pt;width:396.25pt;height:347.35pt;z-index:251660288">
            <v:imagedata r:id="rId17" o:title=""/>
            <w10:wrap type="topAndBottom"/>
          </v:shape>
        </w:pict>
      </w:r>
      <w:r>
        <w:rPr>
          <w:noProof/>
        </w:rPr>
        <w:t xml:space="preserve">It compiles and runs because the </w:t>
      </w:r>
      <w:r w:rsidRPr="00370677">
        <w:rPr>
          <w:i/>
          <w:iCs/>
          <w:noProof/>
        </w:rPr>
        <w:t>syntax</w:t>
      </w:r>
      <w:r>
        <w:rPr>
          <w:noProof/>
        </w:rPr>
        <w:t xml:space="preserve"> is correct!</w:t>
      </w:r>
    </w:p>
    <w:p w:rsidR="009C1DD5" w:rsidRPr="00CC661A" w:rsidRDefault="009C1DD5" w:rsidP="007F740E">
      <w:pPr>
        <w:pStyle w:val="BulletLevel2"/>
        <w:rPr>
          <w:rFonts w:cs="Times New Roman"/>
        </w:rPr>
      </w:pPr>
      <w:r>
        <w:t>Good punctuation always gets high marks :-)</w:t>
      </w:r>
    </w:p>
    <w:p w:rsidR="009C1DD5" w:rsidRPr="0017019A" w:rsidRDefault="009C1DD5" w:rsidP="007F740E">
      <w:pPr>
        <w:pStyle w:val="Title-Page"/>
        <w:rPr>
          <w:rFonts w:cs="Times New Roman"/>
        </w:rPr>
      </w:pPr>
      <w:r>
        <w:t xml:space="preserve">Numeric </w:t>
      </w:r>
      <w:r w:rsidRPr="0017019A">
        <w:t>Va</w:t>
      </w:r>
      <w:r>
        <w:t>lues</w:t>
      </w:r>
    </w:p>
    <w:p w:rsidR="009C1DD5" w:rsidRDefault="009C1DD5" w:rsidP="007F740E">
      <w:pPr>
        <w:pStyle w:val="BulletLevel1"/>
      </w:pPr>
      <w:r>
        <w:t>Integers</w:t>
      </w:r>
    </w:p>
    <w:p w:rsidR="009C1DD5" w:rsidRDefault="009C1DD5" w:rsidP="007F740E">
      <w:pPr>
        <w:pStyle w:val="Heading3"/>
      </w:pPr>
      <w:r>
        <w:t>Simple, fast</w:t>
      </w:r>
    </w:p>
    <w:p w:rsidR="009C1DD5" w:rsidRDefault="009C1DD5" w:rsidP="007F740E">
      <w:pPr>
        <w:pStyle w:val="Heading3"/>
      </w:pPr>
      <w:r>
        <w:t>Good for counting, enumerating, ordering</w:t>
      </w:r>
    </w:p>
    <w:p w:rsidR="009C1DD5" w:rsidRDefault="009C1DD5" w:rsidP="007F740E">
      <w:pPr>
        <w:pStyle w:val="CodeBIG"/>
        <w:ind w:left="1080"/>
      </w:pPr>
      <w:r>
        <w:t>int answer = 42;</w:t>
      </w:r>
    </w:p>
    <w:p w:rsidR="009C1DD5" w:rsidRDefault="009C1DD5" w:rsidP="007F740E">
      <w:pPr>
        <w:pStyle w:val="BulletLevel1"/>
      </w:pPr>
      <w:r>
        <w:t>Floating point</w:t>
      </w:r>
    </w:p>
    <w:p w:rsidR="009C1DD5" w:rsidRDefault="009C1DD5" w:rsidP="007F740E">
      <w:pPr>
        <w:pStyle w:val="Heading3"/>
      </w:pPr>
      <w:r>
        <w:t>Have a fractional part</w:t>
      </w:r>
    </w:p>
    <w:p w:rsidR="009C1DD5" w:rsidRDefault="009C1DD5" w:rsidP="007F740E">
      <w:pPr>
        <w:pStyle w:val="Heading3"/>
      </w:pPr>
      <w:r>
        <w:t xml:space="preserve">Wide range, decent precision, but slower than integers </w:t>
      </w:r>
    </w:p>
    <w:p w:rsidR="009C1DD5" w:rsidRDefault="009C1DD5" w:rsidP="007F740E">
      <w:pPr>
        <w:pStyle w:val="Heading3"/>
      </w:pPr>
      <w:r>
        <w:t>Good for engineering problems</w:t>
      </w:r>
    </w:p>
    <w:p w:rsidR="009C1DD5" w:rsidRDefault="009C1DD5" w:rsidP="007F740E">
      <w:pPr>
        <w:pStyle w:val="CodeBIG"/>
        <w:ind w:left="1080"/>
      </w:pPr>
      <w:r>
        <w:t>float temperature = 42.375;</w:t>
      </w:r>
    </w:p>
    <w:p w:rsidR="009C1DD5" w:rsidRDefault="009C1DD5" w:rsidP="007F740E">
      <w:pPr>
        <w:pStyle w:val="BulletLevel1"/>
      </w:pPr>
      <w:r>
        <w:t>You can do math with either type</w:t>
      </w:r>
    </w:p>
    <w:p w:rsidR="009C1DD5" w:rsidRDefault="009C1DD5" w:rsidP="007F740E">
      <w:pPr>
        <w:pStyle w:val="BulletLevel2"/>
      </w:pPr>
      <w:r>
        <w:t>Choose which type to use depending on your problem</w:t>
      </w:r>
    </w:p>
    <w:p w:rsidR="009C1DD5" w:rsidRDefault="009C1DD5" w:rsidP="007F740E">
      <w:pPr>
        <w:pStyle w:val="BulletLevel2"/>
      </w:pPr>
      <w:r>
        <w:t>You have to be careful if you mix them in an equation!</w:t>
      </w:r>
    </w:p>
    <w:p w:rsidR="009C1DD5" w:rsidRPr="0017019A" w:rsidRDefault="009C1DD5" w:rsidP="007F740E">
      <w:pPr>
        <w:pStyle w:val="Title-Page"/>
      </w:pPr>
      <w:r w:rsidRPr="0017019A">
        <w:t>Operators and expressions</w:t>
      </w:r>
    </w:p>
    <w:p w:rsidR="009C1DD5" w:rsidRDefault="009C1DD5" w:rsidP="007F740E">
      <w:pPr>
        <w:pStyle w:val="BulletLevel1"/>
      </w:pPr>
      <w:r w:rsidRPr="00BE376A">
        <w:rPr>
          <w:i/>
          <w:iCs/>
        </w:rPr>
        <w:t>Operators</w:t>
      </w:r>
      <w:r>
        <w:t xml:space="preserve"> are symbols that combine or manipulate values</w:t>
      </w:r>
    </w:p>
    <w:p w:rsidR="009C1DD5" w:rsidRDefault="009C1DD5" w:rsidP="007F740E">
      <w:pPr>
        <w:pStyle w:val="Heading3"/>
      </w:pPr>
      <w:r>
        <w:t>Here are some important arithmetic operators:</w:t>
      </w:r>
    </w:p>
    <w:p w:rsidR="009C1DD5" w:rsidRDefault="009C1DD5" w:rsidP="007F740E">
      <w:pPr>
        <w:pStyle w:val="Codeindent1"/>
      </w:pPr>
      <w:r>
        <w:t>result = 42;        /* assignment */</w:t>
      </w:r>
    </w:p>
    <w:p w:rsidR="009C1DD5" w:rsidRDefault="009C1DD5" w:rsidP="007F740E">
      <w:pPr>
        <w:pStyle w:val="Codeindent1"/>
      </w:pPr>
      <w:r>
        <w:t xml:space="preserve">result = 23 </w:t>
      </w:r>
      <w:r w:rsidRPr="00AE2FE6">
        <w:rPr>
          <w:b/>
          <w:bCs/>
        </w:rPr>
        <w:t>+</w:t>
      </w:r>
      <w:r>
        <w:t xml:space="preserve"> 19;   /* addition   */</w:t>
      </w:r>
    </w:p>
    <w:p w:rsidR="009C1DD5" w:rsidRDefault="009C1DD5" w:rsidP="007F740E">
      <w:pPr>
        <w:pStyle w:val="Codeindent1"/>
      </w:pPr>
      <w:r>
        <w:t xml:space="preserve">result = 99 </w:t>
      </w:r>
      <w:r w:rsidRPr="00AE2FE6">
        <w:rPr>
          <w:b/>
          <w:bCs/>
        </w:rPr>
        <w:t>-</w:t>
      </w:r>
      <w:r>
        <w:t xml:space="preserve"> 57;   /* subtraction */</w:t>
      </w:r>
    </w:p>
    <w:p w:rsidR="009C1DD5" w:rsidRDefault="009C1DD5" w:rsidP="007F740E">
      <w:pPr>
        <w:pStyle w:val="Codeindent1"/>
      </w:pPr>
      <w:r>
        <w:t xml:space="preserve">result = 84 </w:t>
      </w:r>
      <w:r w:rsidRPr="00AE2FE6">
        <w:rPr>
          <w:b/>
          <w:bCs/>
        </w:rPr>
        <w:t>/</w:t>
      </w:r>
      <w:r>
        <w:t xml:space="preserve"> 2;    /* division */</w:t>
      </w:r>
    </w:p>
    <w:p w:rsidR="009C1DD5" w:rsidRDefault="009C1DD5" w:rsidP="007F740E">
      <w:pPr>
        <w:pStyle w:val="Codeindent1"/>
      </w:pPr>
      <w:r>
        <w:t xml:space="preserve">result = 21 </w:t>
      </w:r>
      <w:r w:rsidRPr="00AE2FE6">
        <w:rPr>
          <w:b/>
          <w:bCs/>
        </w:rPr>
        <w:t>*</w:t>
      </w:r>
      <w:r>
        <w:t xml:space="preserve"> 2;    /* multiplication */</w:t>
      </w:r>
    </w:p>
    <w:p w:rsidR="009C1DD5" w:rsidRDefault="009C1DD5" w:rsidP="007F740E">
      <w:pPr>
        <w:pStyle w:val="Codeindent1"/>
      </w:pPr>
      <w:r>
        <w:t xml:space="preserve">result = 92 </w:t>
      </w:r>
      <w:r w:rsidRPr="00AE2FE6">
        <w:rPr>
          <w:b/>
          <w:bCs/>
        </w:rPr>
        <w:t>%</w:t>
      </w:r>
      <w:r>
        <w:t xml:space="preserve"> 50;   /* modulo or remainder /*</w:t>
      </w:r>
    </w:p>
    <w:p w:rsidR="009C1DD5" w:rsidRDefault="009C1DD5" w:rsidP="007F740E">
      <w:pPr>
        <w:pStyle w:val="BulletLevel1"/>
      </w:pPr>
      <w:r w:rsidRPr="00BE376A">
        <w:rPr>
          <w:i/>
          <w:iCs/>
        </w:rPr>
        <w:t>Expressions</w:t>
      </w:r>
      <w:r>
        <w:t xml:space="preserve"> are formulas that may combine several operators</w:t>
      </w:r>
    </w:p>
    <w:p w:rsidR="009C1DD5" w:rsidRPr="00BE376A" w:rsidRDefault="009C1DD5" w:rsidP="007F740E">
      <w:pPr>
        <w:pStyle w:val="Codeindent1"/>
      </w:pPr>
      <w:r w:rsidRPr="00BE376A">
        <w:t xml:space="preserve">    float degrees_F, degrees_C;</w:t>
      </w:r>
    </w:p>
    <w:p w:rsidR="009C1DD5" w:rsidRDefault="009C1DD5" w:rsidP="007F740E">
      <w:pPr>
        <w:pStyle w:val="Codeindent1"/>
        <w:rPr>
          <w:rFonts w:cs="Times New Roman"/>
        </w:rPr>
      </w:pPr>
      <w:r w:rsidRPr="00BE376A">
        <w:t xml:space="preserve">    degrees_C = 37.0;</w:t>
      </w:r>
    </w:p>
    <w:p w:rsidR="009C1DD5" w:rsidRDefault="009C1DD5" w:rsidP="007F740E">
      <w:pPr>
        <w:pStyle w:val="Codeindent1"/>
        <w:rPr>
          <w:rFonts w:cs="Times New Roman"/>
        </w:rPr>
      </w:pPr>
    </w:p>
    <w:p w:rsidR="009C1DD5" w:rsidRPr="00BE376A" w:rsidRDefault="009C1DD5" w:rsidP="007F740E">
      <w:pPr>
        <w:pStyle w:val="Codeindent1"/>
        <w:rPr>
          <w:b/>
          <w:bCs/>
        </w:rPr>
      </w:pPr>
      <w:r w:rsidRPr="00BE376A">
        <w:rPr>
          <w:b/>
          <w:bCs/>
        </w:rPr>
        <w:t xml:space="preserve">    degrees_F = (degrees_C * 9 / 5) + 32.0</w:t>
      </w:r>
      <w:r>
        <w:rPr>
          <w:b/>
          <w:bCs/>
        </w:rPr>
        <w:t xml:space="preserve"> </w:t>
      </w:r>
      <w:r w:rsidRPr="00BE376A">
        <w:rPr>
          <w:b/>
          <w:bCs/>
        </w:rPr>
        <w:t>;</w:t>
      </w:r>
    </w:p>
    <w:p w:rsidR="009C1DD5" w:rsidRDefault="009C1DD5" w:rsidP="007F740E">
      <w:pPr>
        <w:pStyle w:val="Codeindent1"/>
        <w:rPr>
          <w:rFonts w:cs="Times New Roman"/>
        </w:rPr>
      </w:pPr>
    </w:p>
    <w:p w:rsidR="009C1DD5" w:rsidRPr="00BE376A" w:rsidRDefault="009C1DD5" w:rsidP="007F740E">
      <w:pPr>
        <w:pStyle w:val="Codeindent1"/>
      </w:pPr>
      <w:r w:rsidRPr="00BE376A">
        <w:t xml:space="preserve">    printf("%f degrees C is %f degrees F \n", degrees_C, degrees_F);</w:t>
      </w:r>
    </w:p>
    <w:p w:rsidR="009C1DD5" w:rsidRDefault="009C1DD5" w:rsidP="007F740E">
      <w:pPr>
        <w:pStyle w:val="Title-Page"/>
      </w:pPr>
      <w:r>
        <w:t>Standard Console I/O</w:t>
      </w:r>
    </w:p>
    <w:p w:rsidR="009C1DD5" w:rsidRDefault="009C1DD5" w:rsidP="007F740E">
      <w:pPr>
        <w:pStyle w:val="BulletLevel1"/>
      </w:pPr>
      <w:r>
        <w:t>The "stdio" library has some handy functions for printing</w:t>
      </w:r>
    </w:p>
    <w:p w:rsidR="009C1DD5" w:rsidRDefault="009C1DD5" w:rsidP="007F740E">
      <w:pPr>
        <w:pStyle w:val="Codeindent1"/>
      </w:pPr>
      <w:r>
        <w:t xml:space="preserve">    puts("Let me tell you the news!");</w:t>
      </w:r>
    </w:p>
    <w:p w:rsidR="009C1DD5" w:rsidRDefault="009C1DD5" w:rsidP="007F740E">
      <w:pPr>
        <w:pStyle w:val="Codeindent1"/>
      </w:pPr>
    </w:p>
    <w:p w:rsidR="009C1DD5" w:rsidRDefault="009C1DD5" w:rsidP="007F740E">
      <w:pPr>
        <w:pStyle w:val="Codeindent1"/>
      </w:pPr>
      <w:r>
        <w:t xml:space="preserve">    printf("The temperature is %f and the answer is still %d \n", </w:t>
      </w:r>
    </w:p>
    <w:p w:rsidR="009C1DD5" w:rsidRDefault="009C1DD5" w:rsidP="007F740E">
      <w:pPr>
        <w:pStyle w:val="Codeindent1"/>
      </w:pPr>
      <w:r>
        <w:t xml:space="preserve">            degrees_F, result;</w:t>
      </w:r>
    </w:p>
    <w:p w:rsidR="009C1DD5" w:rsidRDefault="009C1DD5" w:rsidP="007F740E">
      <w:pPr>
        <w:pStyle w:val="BulletLevel1"/>
      </w:pPr>
      <w:r>
        <w:t>There are functions for reading input, too:</w:t>
      </w:r>
    </w:p>
    <w:p w:rsidR="009C1DD5" w:rsidRDefault="009C1DD5" w:rsidP="007F740E">
      <w:pPr>
        <w:pStyle w:val="Codeindent1"/>
        <w:rPr>
          <w:rFonts w:cs="Times New Roman"/>
        </w:rPr>
      </w:pPr>
      <w:r w:rsidRPr="0056229D">
        <w:t xml:space="preserve">    float degrees_F, degrees_C;</w:t>
      </w:r>
    </w:p>
    <w:p w:rsidR="009C1DD5" w:rsidRPr="0056229D" w:rsidRDefault="009C1DD5" w:rsidP="007F740E">
      <w:pPr>
        <w:pStyle w:val="Codeindent1"/>
        <w:rPr>
          <w:rFonts w:cs="Times New Roman"/>
        </w:rPr>
      </w:pPr>
    </w:p>
    <w:p w:rsidR="009C1DD5" w:rsidRPr="0056229D" w:rsidRDefault="009C1DD5" w:rsidP="007F740E">
      <w:pPr>
        <w:pStyle w:val="Codeindent1"/>
      </w:pPr>
      <w:r w:rsidRPr="0056229D">
        <w:t xml:space="preserve">    puts("Enter a temperature in degrees C");</w:t>
      </w:r>
    </w:p>
    <w:p w:rsidR="009C1DD5" w:rsidRPr="0056229D" w:rsidRDefault="009C1DD5" w:rsidP="007F740E">
      <w:pPr>
        <w:pStyle w:val="Codeindent1"/>
        <w:rPr>
          <w:b/>
          <w:bCs/>
        </w:rPr>
      </w:pPr>
      <w:r w:rsidRPr="0056229D">
        <w:rPr>
          <w:b/>
          <w:bCs/>
        </w:rPr>
        <w:t xml:space="preserve">    scanf("%f", &amp;degrees_C);</w:t>
      </w:r>
    </w:p>
    <w:p w:rsidR="009C1DD5" w:rsidRDefault="009C1DD5" w:rsidP="007F740E">
      <w:pPr>
        <w:pStyle w:val="Codeindent1"/>
        <w:rPr>
          <w:rFonts w:cs="Times New Roman"/>
        </w:rPr>
      </w:pPr>
    </w:p>
    <w:p w:rsidR="009C1DD5" w:rsidRDefault="009C1DD5" w:rsidP="007F740E">
      <w:pPr>
        <w:pStyle w:val="Codeindent1"/>
        <w:rPr>
          <w:rFonts w:cs="Times New Roman"/>
        </w:rPr>
      </w:pPr>
      <w:r w:rsidRPr="0056229D">
        <w:t xml:space="preserve">    degrees_F = (degrees_C * 9 / 5) + 32.0;</w:t>
      </w:r>
    </w:p>
    <w:p w:rsidR="009C1DD5" w:rsidRPr="0056229D" w:rsidRDefault="009C1DD5" w:rsidP="007F740E">
      <w:pPr>
        <w:pStyle w:val="Codeindent1"/>
        <w:rPr>
          <w:rFonts w:cs="Times New Roman"/>
        </w:rPr>
      </w:pPr>
    </w:p>
    <w:p w:rsidR="009C1DD5" w:rsidRPr="0056229D" w:rsidRDefault="009C1DD5" w:rsidP="007F740E">
      <w:pPr>
        <w:pStyle w:val="Codeindent1"/>
        <w:rPr>
          <w:rFonts w:cs="Times New Roman"/>
        </w:rPr>
      </w:pPr>
      <w:r w:rsidRPr="0056229D">
        <w:t xml:space="preserve">    printf("%f degrees C is %f degrees F \n", degrees_C, degrees_</w:t>
      </w:r>
      <w:r>
        <w:t>F);</w:t>
      </w:r>
    </w:p>
    <w:p w:rsidR="009C1DD5" w:rsidRDefault="009C1DD5" w:rsidP="007F740E">
      <w:pPr>
        <w:pStyle w:val="BulletLevel1"/>
        <w:rPr>
          <w:rFonts w:cs="Times New Roman"/>
        </w:rPr>
      </w:pPr>
      <w:r>
        <w:t xml:space="preserve">Reading and writing is controlled by a </w:t>
      </w:r>
      <w:r w:rsidRPr="0056229D">
        <w:rPr>
          <w:i/>
          <w:iCs/>
        </w:rPr>
        <w:t>format string</w:t>
      </w:r>
    </w:p>
    <w:p w:rsidR="009C1DD5" w:rsidRDefault="009C1DD5" w:rsidP="007F740E">
      <w:pPr>
        <w:pStyle w:val="Heading3"/>
      </w:pPr>
      <w:r>
        <w:t>The format string says what type of data we want to read or write</w:t>
      </w:r>
    </w:p>
    <w:p w:rsidR="009C1DD5" w:rsidRDefault="009C1DD5" w:rsidP="007F740E">
      <w:pPr>
        <w:pStyle w:val="Heading4"/>
      </w:pPr>
      <w:r>
        <w:t>"%f" for floating point</w:t>
      </w:r>
    </w:p>
    <w:p w:rsidR="009C1DD5" w:rsidRDefault="009C1DD5" w:rsidP="007F740E">
      <w:pPr>
        <w:pStyle w:val="Heading4"/>
      </w:pPr>
      <w:r>
        <w:t>"%d" for decimal integer</w:t>
      </w:r>
    </w:p>
    <w:p w:rsidR="009C1DD5" w:rsidRDefault="009C1DD5" w:rsidP="007F740E">
      <w:pPr>
        <w:pStyle w:val="Heading3"/>
      </w:pPr>
      <w:r>
        <w:t>When writing, it also provides extra text around the values</w:t>
      </w:r>
    </w:p>
    <w:p w:rsidR="009C1DD5" w:rsidRDefault="009C1DD5" w:rsidP="007F740E">
      <w:pPr>
        <w:pStyle w:val="Heading4"/>
      </w:pPr>
      <w:r>
        <w:t>"\n" inserts a newline</w:t>
      </w:r>
    </w:p>
    <w:p w:rsidR="009C1DD5" w:rsidRDefault="009C1DD5" w:rsidP="007F740E">
      <w:pPr>
        <w:pStyle w:val="Heading3"/>
      </w:pPr>
      <w:r>
        <w:t>The list of variables provides the values</w:t>
      </w:r>
    </w:p>
    <w:p w:rsidR="009C1DD5" w:rsidRPr="00154706" w:rsidRDefault="009C1DD5" w:rsidP="007F740E">
      <w:pPr>
        <w:pStyle w:val="Heading4"/>
        <w:rPr>
          <w:rFonts w:cs="Times New Roman"/>
        </w:rPr>
      </w:pPr>
      <w:r>
        <w:t xml:space="preserve">When </w:t>
      </w:r>
      <w:r w:rsidRPr="00AD6580">
        <w:rPr>
          <w:i/>
          <w:iCs/>
        </w:rPr>
        <w:t>reading</w:t>
      </w:r>
      <w:r>
        <w:t xml:space="preserve"> a value, put an ampersand in front of the variable name</w:t>
      </w:r>
    </w:p>
    <w:p w:rsidR="009C1DD5" w:rsidRDefault="009C1DD5" w:rsidP="00154706">
      <w:pPr>
        <w:pStyle w:val="DocumentType"/>
      </w:pPr>
      <w:r>
        <w:t>&lt;&lt;Live Demo/Follow Along&gt;&gt;</w:t>
      </w:r>
    </w:p>
    <w:p w:rsidR="009C1DD5" w:rsidRDefault="009C1DD5" w:rsidP="00154706">
      <w:pPr>
        <w:pStyle w:val="DocumentType"/>
      </w:pPr>
      <w:r>
        <w:t>A crash course in C Programming</w:t>
      </w:r>
    </w:p>
    <w:p w:rsidR="009C1DD5" w:rsidRDefault="009C1DD5" w:rsidP="00B705A5">
      <w:pPr>
        <w:pStyle w:val="Title-Page"/>
      </w:pPr>
      <w:bookmarkStart w:id="4" w:name="_Toc92657521"/>
      <w:r>
        <w:t>Sources of Information</w:t>
      </w:r>
      <w:bookmarkEnd w:id="4"/>
    </w:p>
    <w:p w:rsidR="009C1DD5" w:rsidRDefault="009C1DD5" w:rsidP="00B705A5">
      <w:pPr>
        <w:pStyle w:val="BulletLevel1"/>
        <w:rPr>
          <w:rFonts w:cs="Times New Roman"/>
        </w:rPr>
      </w:pPr>
      <w:r>
        <w:t>On-line reference</w:t>
      </w:r>
    </w:p>
    <w:p w:rsidR="009C1DD5" w:rsidRDefault="009C1DD5" w:rsidP="00B705A5">
      <w:pPr>
        <w:pStyle w:val="BulletLevel2"/>
        <w:rPr>
          <w:rFonts w:cs="Times New Roman"/>
        </w:rPr>
      </w:pPr>
      <w:hyperlink r:id="rId18" w:history="1">
        <w:r>
          <w:t>https://cppreference.com</w:t>
        </w:r>
      </w:hyperlink>
    </w:p>
    <w:p w:rsidR="009C1DD5" w:rsidRDefault="009C1DD5" w:rsidP="00B705A5">
      <w:pPr>
        <w:pStyle w:val="BulletLevel1"/>
        <w:rPr>
          <w:rFonts w:cs="Times New Roman"/>
        </w:rPr>
      </w:pPr>
      <w:r>
        <w:t>The Specification (C17)</w:t>
      </w:r>
    </w:p>
    <w:p w:rsidR="009C1DD5" w:rsidRPr="00486815" w:rsidRDefault="009C1DD5" w:rsidP="00B705A5">
      <w:pPr>
        <w:pStyle w:val="BulletLevel2"/>
        <w:rPr>
          <w:rFonts w:cs="Times New Roman"/>
          <w:b/>
          <w:bCs/>
          <w:sz w:val="32"/>
          <w:szCs w:val="32"/>
        </w:rPr>
      </w:pPr>
      <w:r w:rsidRPr="00962343">
        <w:rPr>
          <w:shd w:val="clear" w:color="auto" w:fill="FFFFFF"/>
        </w:rPr>
        <w:t>ISO/IEC 9899:2018</w:t>
      </w:r>
      <w:r w:rsidRPr="00962343">
        <w:rPr>
          <w:rFonts w:cs="Times New Roman"/>
        </w:rPr>
        <w:br/>
      </w:r>
      <w:r w:rsidRPr="00962343">
        <w:rPr>
          <w:shd w:val="clear" w:color="auto" w:fill="FFFFFF"/>
        </w:rPr>
        <w:t>Information technology — Programming languages — C</w:t>
      </w:r>
    </w:p>
    <w:p w:rsidR="009C1DD5" w:rsidRPr="00486815" w:rsidRDefault="009C1DD5" w:rsidP="00B705A5">
      <w:pPr>
        <w:pStyle w:val="BulletLevel3"/>
        <w:rPr>
          <w:rStyle w:val="BulletLevel3Char"/>
          <w:rFonts w:cs="Times New Roman"/>
        </w:rPr>
      </w:pPr>
      <w:hyperlink r:id="rId19" w:history="1">
        <w:r w:rsidRPr="00486815">
          <w:rPr>
            <w:rStyle w:val="BulletLevel3Char"/>
          </w:rPr>
          <w:t>https://www.iso.org/standard/74528.html</w:t>
        </w:r>
      </w:hyperlink>
    </w:p>
    <w:p w:rsidR="009C1DD5" w:rsidRPr="00486815" w:rsidRDefault="009C1DD5" w:rsidP="00B705A5">
      <w:pPr>
        <w:pStyle w:val="BulletLevel2"/>
        <w:rPr>
          <w:rFonts w:cs="Times New Roman"/>
          <w:b/>
          <w:bCs/>
          <w:sz w:val="32"/>
          <w:szCs w:val="32"/>
        </w:rPr>
      </w:pPr>
      <w:r>
        <w:rPr>
          <w:shd w:val="clear" w:color="auto" w:fill="FFFFFF"/>
        </w:rPr>
        <w:t>Post-ballot working spec for download (with redlines)</w:t>
      </w:r>
    </w:p>
    <w:p w:rsidR="009C1DD5" w:rsidRPr="00B705A5" w:rsidRDefault="009C1DD5" w:rsidP="00B705A5">
      <w:pPr>
        <w:pStyle w:val="BulletLevel3"/>
        <w:rPr>
          <w:rFonts w:cs="Times New Roman"/>
        </w:rPr>
      </w:pPr>
      <w:hyperlink r:id="rId20" w:history="1">
        <w:r w:rsidRPr="00962343">
          <w:t>http://www.open-std.org/jtc1/sc22/wg14/www/docs/n2310.pdf</w:t>
        </w:r>
      </w:hyperlink>
    </w:p>
    <w:p w:rsidR="009C1DD5" w:rsidRDefault="009C1DD5" w:rsidP="00B705A5">
      <w:pPr>
        <w:pStyle w:val="BulletLevel2"/>
      </w:pPr>
      <w:r>
        <w:t>Pre-ballot draft without redlines</w:t>
      </w:r>
    </w:p>
    <w:p w:rsidR="009C1DD5" w:rsidRPr="0077212C" w:rsidRDefault="009C1DD5" w:rsidP="00B705A5">
      <w:pPr>
        <w:pStyle w:val="BulletLevel3"/>
        <w:rPr>
          <w:rFonts w:cs="Times New Roman"/>
        </w:rPr>
      </w:pPr>
      <w:hyperlink r:id="rId21" w:history="1">
        <w:r w:rsidRPr="0077212C">
          <w:t>https://files.lhmouse.com/standards/ISO%20C%20N2176.pdf</w:t>
        </w:r>
      </w:hyperlink>
    </w:p>
    <w:p w:rsidR="009C1DD5" w:rsidRDefault="009C1DD5" w:rsidP="00B705A5">
      <w:pPr>
        <w:pStyle w:val="BulletLevel1"/>
      </w:pPr>
      <w:r>
        <w:t>Books</w:t>
      </w:r>
    </w:p>
    <w:p w:rsidR="009C1DD5" w:rsidRPr="00486815" w:rsidRDefault="009C1DD5" w:rsidP="00B705A5">
      <w:pPr>
        <w:pStyle w:val="BulletLevel2"/>
        <w:rPr>
          <w:rFonts w:cs="Times New Roman"/>
        </w:rPr>
      </w:pPr>
      <w:r>
        <w:rPr>
          <w:shd w:val="clear" w:color="auto" w:fill="FFFFFF"/>
        </w:rPr>
        <w:t>Effective C: An Introduction to Professional C Programming</w:t>
      </w:r>
    </w:p>
    <w:p w:rsidR="009C1DD5" w:rsidRPr="00486815" w:rsidRDefault="009C1DD5" w:rsidP="00B705A5">
      <w:pPr>
        <w:pStyle w:val="BulletLevel3"/>
        <w:rPr>
          <w:rFonts w:cs="Times New Roman"/>
        </w:rPr>
      </w:pPr>
      <w:r>
        <w:rPr>
          <w:shd w:val="clear" w:color="auto" w:fill="FFFFFF"/>
        </w:rPr>
        <w:t>by Robert C. Seacord</w:t>
      </w:r>
    </w:p>
    <w:p w:rsidR="009C1DD5" w:rsidRPr="00486815" w:rsidRDefault="009C1DD5" w:rsidP="00B705A5">
      <w:pPr>
        <w:pStyle w:val="BulletLevel3"/>
        <w:rPr>
          <w:rFonts w:cs="Times New Roman"/>
        </w:rPr>
      </w:pPr>
      <w:r>
        <w:rPr>
          <w:shd w:val="clear" w:color="auto" w:fill="FFFFFF"/>
        </w:rPr>
        <w:t>ISBN-13: 978-1718501041</w:t>
      </w:r>
    </w:p>
    <w:p w:rsidR="009C1DD5" w:rsidRPr="00962343" w:rsidRDefault="009C1DD5" w:rsidP="00B705A5">
      <w:pPr>
        <w:pStyle w:val="BulletLevel3"/>
        <w:rPr>
          <w:rFonts w:cs="Times New Roman"/>
          <w:shd w:val="clear" w:color="auto" w:fill="FFFFFF"/>
        </w:rPr>
      </w:pPr>
      <w:r>
        <w:rPr>
          <w:shd w:val="clear" w:color="auto" w:fill="FFFFFF"/>
        </w:rPr>
        <w:t>ISBN-10: 1718501048</w:t>
      </w:r>
    </w:p>
    <w:p w:rsidR="009C1DD5" w:rsidRPr="00486815" w:rsidRDefault="009C1DD5" w:rsidP="00B705A5">
      <w:pPr>
        <w:pStyle w:val="BulletLevel2"/>
        <w:rPr>
          <w:rFonts w:cs="Times New Roman"/>
        </w:rPr>
      </w:pPr>
      <w:r>
        <w:rPr>
          <w:shd w:val="clear" w:color="auto" w:fill="FFFFFF"/>
        </w:rPr>
        <w:t>C Programming Language, 2nd Edition</w:t>
      </w:r>
    </w:p>
    <w:p w:rsidR="009C1DD5" w:rsidRPr="00486815" w:rsidRDefault="009C1DD5" w:rsidP="00B705A5">
      <w:pPr>
        <w:pStyle w:val="BulletLevel3"/>
        <w:rPr>
          <w:rFonts w:cs="Times New Roman"/>
        </w:rPr>
      </w:pPr>
      <w:r>
        <w:rPr>
          <w:shd w:val="clear" w:color="auto" w:fill="FFFFFF"/>
        </w:rPr>
        <w:t>by Brian W. Kernighan (Author), Dennis M. Ritchie (Author)</w:t>
      </w:r>
    </w:p>
    <w:p w:rsidR="009C1DD5" w:rsidRPr="00486815" w:rsidRDefault="009C1DD5" w:rsidP="00B705A5">
      <w:pPr>
        <w:pStyle w:val="BulletLevel3"/>
        <w:rPr>
          <w:rFonts w:cs="Times New Roman"/>
        </w:rPr>
      </w:pPr>
      <w:r>
        <w:rPr>
          <w:shd w:val="clear" w:color="auto" w:fill="FFFFFF"/>
        </w:rPr>
        <w:t>ISBN-13: 978-0131103627</w:t>
      </w:r>
    </w:p>
    <w:p w:rsidR="009C1DD5" w:rsidRPr="001875AF" w:rsidRDefault="009C1DD5" w:rsidP="00B705A5">
      <w:pPr>
        <w:pStyle w:val="BulletLevel3"/>
        <w:rPr>
          <w:rFonts w:cs="Times New Roman"/>
        </w:rPr>
      </w:pPr>
      <w:r>
        <w:rPr>
          <w:shd w:val="clear" w:color="auto" w:fill="FFFFFF"/>
        </w:rPr>
        <w:t>ISBN-10: 0131103628</w:t>
      </w:r>
    </w:p>
    <w:p w:rsidR="009C1DD5" w:rsidRDefault="009C1DD5" w:rsidP="00154706">
      <w:pPr>
        <w:pStyle w:val="DocumentType"/>
        <w:rPr>
          <w:rFonts w:cs="Times New Roman"/>
        </w:rPr>
      </w:pPr>
    </w:p>
    <w:p w:rsidR="009C1DD5" w:rsidRPr="00234A95" w:rsidRDefault="009C1DD5" w:rsidP="00154706">
      <w:pPr>
        <w:pStyle w:val="Heading4"/>
        <w:numPr>
          <w:ilvl w:val="0"/>
          <w:numId w:val="0"/>
        </w:numPr>
        <w:ind w:left="1440"/>
        <w:rPr>
          <w:rFonts w:cs="Times New Roman"/>
        </w:rPr>
      </w:pPr>
    </w:p>
    <w:sectPr w:rsidR="009C1DD5" w:rsidRPr="00234A95" w:rsidSect="00414963">
      <w:headerReference w:type="default" r:id="rId22"/>
      <w:footerReference w:type="default" r:id="rId23"/>
      <w:pgSz w:w="12240" w:h="15840" w:code="1"/>
      <w:pgMar w:top="720" w:right="1080" w:bottom="720" w:left="1080" w:header="360" w:footer="36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DD5" w:rsidRDefault="009C1DD5" w:rsidP="00EA0C89">
      <w:r>
        <w:separator/>
      </w:r>
    </w:p>
  </w:endnote>
  <w:endnote w:type="continuationSeparator" w:id="0">
    <w:p w:rsidR="009C1DD5" w:rsidRDefault="009C1DD5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DD5" w:rsidRDefault="009C1DD5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7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- 27 -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DD5" w:rsidRDefault="009C1DD5" w:rsidP="00EA0C89">
      <w:r>
        <w:separator/>
      </w:r>
    </w:p>
  </w:footnote>
  <w:footnote w:type="continuationSeparator" w:id="0">
    <w:p w:rsidR="009C1DD5" w:rsidRDefault="009C1DD5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DD5" w:rsidRDefault="009C1DD5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4F29"/>
    <w:rsid w:val="000120B4"/>
    <w:rsid w:val="00033514"/>
    <w:rsid w:val="00064A7B"/>
    <w:rsid w:val="000764D2"/>
    <w:rsid w:val="000E1B62"/>
    <w:rsid w:val="001007DA"/>
    <w:rsid w:val="00121AF4"/>
    <w:rsid w:val="0014474D"/>
    <w:rsid w:val="00154706"/>
    <w:rsid w:val="00156C29"/>
    <w:rsid w:val="0017019A"/>
    <w:rsid w:val="001875AF"/>
    <w:rsid w:val="001C676E"/>
    <w:rsid w:val="001D4262"/>
    <w:rsid w:val="00204F51"/>
    <w:rsid w:val="00234A95"/>
    <w:rsid w:val="00286081"/>
    <w:rsid w:val="002902E6"/>
    <w:rsid w:val="002A5C00"/>
    <w:rsid w:val="002F0A27"/>
    <w:rsid w:val="002F7521"/>
    <w:rsid w:val="0030550D"/>
    <w:rsid w:val="00370677"/>
    <w:rsid w:val="00393587"/>
    <w:rsid w:val="003A1071"/>
    <w:rsid w:val="003A48DB"/>
    <w:rsid w:val="003A7EF4"/>
    <w:rsid w:val="003E4D3C"/>
    <w:rsid w:val="003E7B27"/>
    <w:rsid w:val="003F1F23"/>
    <w:rsid w:val="003F63A9"/>
    <w:rsid w:val="00414963"/>
    <w:rsid w:val="0042638A"/>
    <w:rsid w:val="00443BA4"/>
    <w:rsid w:val="00447709"/>
    <w:rsid w:val="00452ED7"/>
    <w:rsid w:val="00486815"/>
    <w:rsid w:val="004B7CB5"/>
    <w:rsid w:val="004F1B19"/>
    <w:rsid w:val="004F1FFF"/>
    <w:rsid w:val="004F3EA7"/>
    <w:rsid w:val="0050667E"/>
    <w:rsid w:val="00507972"/>
    <w:rsid w:val="00510C4A"/>
    <w:rsid w:val="00554AA6"/>
    <w:rsid w:val="0056229D"/>
    <w:rsid w:val="005D7A2F"/>
    <w:rsid w:val="005F4FEE"/>
    <w:rsid w:val="005F5F19"/>
    <w:rsid w:val="006151D9"/>
    <w:rsid w:val="006214EF"/>
    <w:rsid w:val="006B7B8E"/>
    <w:rsid w:val="006C4BD7"/>
    <w:rsid w:val="006D43B7"/>
    <w:rsid w:val="006F301B"/>
    <w:rsid w:val="007231C6"/>
    <w:rsid w:val="007604A5"/>
    <w:rsid w:val="00771215"/>
    <w:rsid w:val="0077212C"/>
    <w:rsid w:val="007741C6"/>
    <w:rsid w:val="0079113B"/>
    <w:rsid w:val="00796A48"/>
    <w:rsid w:val="007D6FAC"/>
    <w:rsid w:val="007F5FD6"/>
    <w:rsid w:val="007F740E"/>
    <w:rsid w:val="00824482"/>
    <w:rsid w:val="00825A9B"/>
    <w:rsid w:val="0083467A"/>
    <w:rsid w:val="00836C17"/>
    <w:rsid w:val="00851F24"/>
    <w:rsid w:val="008609EB"/>
    <w:rsid w:val="00871D2D"/>
    <w:rsid w:val="00871FF9"/>
    <w:rsid w:val="008D470F"/>
    <w:rsid w:val="008F7C89"/>
    <w:rsid w:val="00907404"/>
    <w:rsid w:val="00914E33"/>
    <w:rsid w:val="00922320"/>
    <w:rsid w:val="00941F72"/>
    <w:rsid w:val="009471B0"/>
    <w:rsid w:val="00951248"/>
    <w:rsid w:val="00962343"/>
    <w:rsid w:val="00966898"/>
    <w:rsid w:val="009A1AF2"/>
    <w:rsid w:val="009A3ED1"/>
    <w:rsid w:val="009A6C00"/>
    <w:rsid w:val="009A6D50"/>
    <w:rsid w:val="009A767D"/>
    <w:rsid w:val="009C1DD5"/>
    <w:rsid w:val="009C35C6"/>
    <w:rsid w:val="009E69FA"/>
    <w:rsid w:val="00A026B3"/>
    <w:rsid w:val="00A05EB7"/>
    <w:rsid w:val="00A1305F"/>
    <w:rsid w:val="00A35F7E"/>
    <w:rsid w:val="00A95FF2"/>
    <w:rsid w:val="00AB5635"/>
    <w:rsid w:val="00AD6580"/>
    <w:rsid w:val="00AE2FE6"/>
    <w:rsid w:val="00AE3F5B"/>
    <w:rsid w:val="00AE47E7"/>
    <w:rsid w:val="00B0102B"/>
    <w:rsid w:val="00B63231"/>
    <w:rsid w:val="00B67459"/>
    <w:rsid w:val="00B705A5"/>
    <w:rsid w:val="00B77342"/>
    <w:rsid w:val="00B8046C"/>
    <w:rsid w:val="00B8494B"/>
    <w:rsid w:val="00B85C4A"/>
    <w:rsid w:val="00BB6193"/>
    <w:rsid w:val="00BE376A"/>
    <w:rsid w:val="00C2734A"/>
    <w:rsid w:val="00C5286B"/>
    <w:rsid w:val="00CC661A"/>
    <w:rsid w:val="00CD3980"/>
    <w:rsid w:val="00D22860"/>
    <w:rsid w:val="00D449E8"/>
    <w:rsid w:val="00D541AF"/>
    <w:rsid w:val="00D62BF5"/>
    <w:rsid w:val="00D74977"/>
    <w:rsid w:val="00DA6B61"/>
    <w:rsid w:val="00DB457E"/>
    <w:rsid w:val="00DB687A"/>
    <w:rsid w:val="00DE4327"/>
    <w:rsid w:val="00E108A5"/>
    <w:rsid w:val="00E46DC5"/>
    <w:rsid w:val="00E75C99"/>
    <w:rsid w:val="00EA0C89"/>
    <w:rsid w:val="00EE3363"/>
    <w:rsid w:val="00F1243F"/>
    <w:rsid w:val="00F624E3"/>
    <w:rsid w:val="00F7602B"/>
    <w:rsid w:val="00FC0695"/>
    <w:rsid w:val="00FC546F"/>
    <w:rsid w:val="00FC6F5A"/>
    <w:rsid w:val="00FD67E3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70677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370677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370677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370677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37067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706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706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06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706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7067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370677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370677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370677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37067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37067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370677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370677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370677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370677"/>
  </w:style>
  <w:style w:type="paragraph" w:styleId="Caption">
    <w:name w:val="caption"/>
    <w:basedOn w:val="Normal"/>
    <w:uiPriority w:val="99"/>
    <w:qFormat/>
    <w:rsid w:val="003706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370677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370677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3706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3706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370677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370677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370677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370677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370677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370677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37067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370677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370677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370677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370677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370677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370677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370677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370677"/>
    <w:pPr>
      <w:ind w:left="1224"/>
    </w:pPr>
  </w:style>
  <w:style w:type="paragraph" w:customStyle="1" w:styleId="CodeBIG">
    <w:name w:val="Code BIG"/>
    <w:basedOn w:val="Code"/>
    <w:uiPriority w:val="99"/>
    <w:rsid w:val="003706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370677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370677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370677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370677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370677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BB6193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370677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370677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370677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B6193"/>
    <w:rPr>
      <w:rFonts w:ascii="Arial" w:eastAsia="MS Mincho" w:hAnsi="Arial" w:cs="Arial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locked/>
    <w:rsid w:val="00824482"/>
    <w:rPr>
      <w:color w:val="0000FF"/>
      <w:u w:val="single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7F740E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7F740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ppreferenc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les.lhmouse.com/standards/ISO%20C%20N2176.pdf" TargetMode="External"/><Relationship Id="rId7" Type="http://schemas.openxmlformats.org/officeDocument/2006/relationships/hyperlink" Target="https://docs.microsoft.com/en-us/visualstudi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open-std.org/jtc1/sc22/wg14/www/docs/n231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cpp/get-started/tutorial-console-cpp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iso.org/standard/7452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85</TotalTime>
  <Pages>27</Pages>
  <Words>1909</Words>
  <Characters>10886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10</cp:revision>
  <cp:lastPrinted>2022-01-10T12:11:00Z</cp:lastPrinted>
  <dcterms:created xsi:type="dcterms:W3CDTF">2022-01-09T21:59:00Z</dcterms:created>
  <dcterms:modified xsi:type="dcterms:W3CDTF">2022-05-17T15:44:00Z</dcterms:modified>
</cp:coreProperties>
</file>