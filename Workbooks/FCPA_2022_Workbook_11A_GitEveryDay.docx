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A1" w:rsidRPr="00C267B3" w:rsidRDefault="00E674A1" w:rsidP="00E8258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Git Every Day</w:t>
      </w:r>
    </w:p>
    <w:p w:rsidR="00E674A1" w:rsidRDefault="00E674A1" w:rsidP="00E82583">
      <w:pPr>
        <w:pStyle w:val="DocumentType"/>
        <w:rPr>
          <w:rFonts w:cs="Times New Roman"/>
        </w:rPr>
      </w:pPr>
      <w:r>
        <w:t>Student Workbook 11A</w:t>
      </w:r>
    </w:p>
    <w:p w:rsidR="00E674A1" w:rsidRDefault="00E674A1" w:rsidP="00E82583">
      <w:pPr>
        <w:pStyle w:val="DocumentDate"/>
        <w:rPr>
          <w:rFonts w:cs="Times New Roman"/>
        </w:rPr>
      </w:pPr>
      <w:r>
        <w:t>January 25, 2022</w:t>
      </w:r>
    </w:p>
    <w:p w:rsidR="00E674A1" w:rsidRDefault="00E674A1" w:rsidP="00E82583">
      <w:pPr>
        <w:pStyle w:val="DocumentAuthor"/>
      </w:pPr>
      <w:r>
        <w:t>Author</w:t>
      </w:r>
    </w:p>
    <w:p w:rsidR="00E674A1" w:rsidRPr="00ED6163" w:rsidRDefault="00E674A1" w:rsidP="00E8258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E674A1" w:rsidRPr="00D5012F" w:rsidRDefault="00E674A1" w:rsidP="00E82583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Git Every Day</w:t>
      </w:r>
    </w:p>
    <w:p w:rsidR="00E674A1" w:rsidRDefault="00E674A1" w:rsidP="0031317F">
      <w:pPr>
        <w:pStyle w:val="Heading1"/>
      </w:pPr>
      <w:r>
        <w:t>Git Projects</w:t>
      </w:r>
    </w:p>
    <w:p w:rsidR="00E674A1" w:rsidRDefault="00E674A1" w:rsidP="00D83BD3">
      <w:pPr>
        <w:pStyle w:val="Heading2"/>
      </w:pPr>
      <w:r>
        <w:t xml:space="preserve">You'll have a different Git </w:t>
      </w:r>
      <w:r w:rsidRPr="00D83BD3">
        <w:rPr>
          <w:i/>
          <w:iCs/>
        </w:rPr>
        <w:t>project</w:t>
      </w:r>
      <w:r>
        <w:t xml:space="preserve"> for each body of code that you work on</w:t>
      </w:r>
    </w:p>
    <w:p w:rsidR="00E674A1" w:rsidRDefault="00E674A1" w:rsidP="00D83BD3">
      <w:pPr>
        <w:pStyle w:val="BulletLevel2"/>
      </w:pPr>
      <w:r>
        <w:t>May contain many .c and .h files</w:t>
      </w:r>
    </w:p>
    <w:p w:rsidR="00E674A1" w:rsidRDefault="00E674A1" w:rsidP="00D83BD3">
      <w:pPr>
        <w:pStyle w:val="BulletLevel2"/>
      </w:pPr>
      <w:r>
        <w:t>May contain Visual Studio project files</w:t>
      </w:r>
    </w:p>
    <w:p w:rsidR="00E674A1" w:rsidRDefault="00E674A1" w:rsidP="00D83BD3">
      <w:pPr>
        <w:pStyle w:val="Heading2"/>
      </w:pPr>
      <w:r>
        <w:t>Your project may be tracked by more than one repository</w:t>
      </w:r>
    </w:p>
    <w:p w:rsidR="00E674A1" w:rsidRDefault="00E674A1" w:rsidP="00EE75CF">
      <w:pPr>
        <w:pStyle w:val="BulletLevel2"/>
        <w:rPr>
          <w:b/>
          <w:bCs/>
        </w:rPr>
      </w:pPr>
      <w:r>
        <w:rPr>
          <w:b/>
          <w:bCs/>
        </w:rPr>
        <w:t>The original corporate or public repository that you cloned or copied</w:t>
      </w:r>
    </w:p>
    <w:p w:rsidR="00E674A1" w:rsidRDefault="00E674A1" w:rsidP="009633CD">
      <w:pPr>
        <w:pStyle w:val="Heading4"/>
      </w:pPr>
      <w:r>
        <w:t>Where the code is maintained</w:t>
      </w:r>
    </w:p>
    <w:p w:rsidR="00E674A1" w:rsidRDefault="00E674A1" w:rsidP="009633CD">
      <w:pPr>
        <w:pStyle w:val="Heading4"/>
      </w:pPr>
      <w:r>
        <w:t>On corporate machine</w:t>
      </w:r>
    </w:p>
    <w:p w:rsidR="00E674A1" w:rsidRDefault="00E674A1" w:rsidP="009633CD">
      <w:pPr>
        <w:pStyle w:val="Heading4"/>
      </w:pPr>
      <w:r>
        <w:t>Managed by someone else</w:t>
      </w:r>
    </w:p>
    <w:p w:rsidR="00E674A1" w:rsidRPr="00EE75CF" w:rsidRDefault="00E674A1" w:rsidP="00EE75CF">
      <w:pPr>
        <w:pStyle w:val="BulletLevel2"/>
        <w:rPr>
          <w:b/>
          <w:bCs/>
        </w:rPr>
      </w:pPr>
      <w:r>
        <w:rPr>
          <w:b/>
          <w:bCs/>
        </w:rPr>
        <w:t>Your l</w:t>
      </w:r>
      <w:r w:rsidRPr="00EE75CF">
        <w:rPr>
          <w:b/>
          <w:bCs/>
        </w:rPr>
        <w:t>ocal repository</w:t>
      </w:r>
    </w:p>
    <w:p w:rsidR="00E674A1" w:rsidRDefault="00E674A1" w:rsidP="00EE75CF">
      <w:pPr>
        <w:pStyle w:val="Heading4"/>
      </w:pPr>
      <w:r>
        <w:t>Where you work</w:t>
      </w:r>
    </w:p>
    <w:p w:rsidR="00E674A1" w:rsidRDefault="00E674A1" w:rsidP="00EE75CF">
      <w:pPr>
        <w:pStyle w:val="Heading4"/>
      </w:pPr>
      <w:r>
        <w:t>On your machine, in your file system</w:t>
      </w:r>
    </w:p>
    <w:p w:rsidR="00E674A1" w:rsidRDefault="00E674A1" w:rsidP="00EE75CF">
      <w:pPr>
        <w:pStyle w:val="Heading4"/>
      </w:pPr>
      <w:r>
        <w:t>Managed with git command</w:t>
      </w:r>
    </w:p>
    <w:p w:rsidR="00E674A1" w:rsidRPr="00EE75CF" w:rsidRDefault="00E674A1" w:rsidP="00EE75CF">
      <w:pPr>
        <w:pStyle w:val="BulletLevel2"/>
        <w:rPr>
          <w:b/>
          <w:bCs/>
        </w:rPr>
      </w:pPr>
      <w:r>
        <w:rPr>
          <w:b/>
          <w:bCs/>
        </w:rPr>
        <w:t>Your r</w:t>
      </w:r>
      <w:r w:rsidRPr="00EE75CF">
        <w:rPr>
          <w:b/>
          <w:bCs/>
        </w:rPr>
        <w:t>emote repository</w:t>
      </w:r>
    </w:p>
    <w:p w:rsidR="00E674A1" w:rsidRDefault="00E674A1" w:rsidP="00EE75CF">
      <w:pPr>
        <w:pStyle w:val="Heading4"/>
      </w:pPr>
      <w:r>
        <w:t>Where you share</w:t>
      </w:r>
    </w:p>
    <w:p w:rsidR="00E674A1" w:rsidRDefault="00E674A1" w:rsidP="00EE75CF">
      <w:pPr>
        <w:pStyle w:val="Heading4"/>
      </w:pPr>
      <w:r>
        <w:t>On GitHub or other hosting service</w:t>
      </w:r>
    </w:p>
    <w:p w:rsidR="00E674A1" w:rsidRDefault="00E674A1" w:rsidP="00EE75CF">
      <w:pPr>
        <w:pStyle w:val="Heading4"/>
      </w:pPr>
      <w:r>
        <w:t>Managed with GitHub account</w:t>
      </w:r>
    </w:p>
    <w:p w:rsidR="00E674A1" w:rsidRDefault="00E674A1" w:rsidP="00EE75CF">
      <w:pPr>
        <w:pStyle w:val="Heading4"/>
      </w:pPr>
      <w:r>
        <w:t>push/pull with git command</w:t>
      </w:r>
    </w:p>
    <w:p w:rsidR="00E674A1" w:rsidRPr="00EE75CF" w:rsidRDefault="00E674A1" w:rsidP="00EE75CF">
      <w:pPr>
        <w:pStyle w:val="BulletLevel2"/>
        <w:rPr>
          <w:rFonts w:cs="Times New Roman"/>
          <w:b/>
          <w:bCs/>
        </w:rPr>
      </w:pPr>
      <w:r>
        <w:rPr>
          <w:b/>
          <w:bCs/>
        </w:rPr>
        <w:t>Other people's repositories</w:t>
      </w:r>
    </w:p>
    <w:p w:rsidR="00E674A1" w:rsidRDefault="00E674A1" w:rsidP="00EE75CF">
      <w:pPr>
        <w:pStyle w:val="Heading4"/>
      </w:pPr>
      <w:r>
        <w:t>When they are working on the same project</w:t>
      </w:r>
    </w:p>
    <w:p w:rsidR="00E674A1" w:rsidRDefault="00E674A1" w:rsidP="00EE75CF">
      <w:pPr>
        <w:pStyle w:val="BulletLevel1"/>
      </w:pPr>
      <w:r>
        <w:t>Each repo contains shared history at the time it was copied, but can develop along separate paths over time as files are edited</w:t>
      </w:r>
    </w:p>
    <w:p w:rsidR="00E674A1" w:rsidRDefault="00E674A1" w:rsidP="00EE75CF">
      <w:pPr>
        <w:pStyle w:val="BulletLevel2"/>
      </w:pPr>
      <w:r>
        <w:t>Sometimes this is exactly what you want - this is what branches are for</w:t>
      </w:r>
    </w:p>
    <w:p w:rsidR="00E674A1" w:rsidRDefault="00E674A1" w:rsidP="00EE75CF">
      <w:pPr>
        <w:pStyle w:val="Title-Page"/>
        <w:rPr>
          <w:rFonts w:cs="Times New Roman"/>
        </w:rPr>
      </w:pPr>
      <w:r>
        <w:t>Synchronizing Local/Remote</w:t>
      </w:r>
    </w:p>
    <w:p w:rsidR="00E674A1" w:rsidRDefault="00E674A1" w:rsidP="00C9278F">
      <w:pPr>
        <w:pStyle w:val="BulletLevel1"/>
      </w:pPr>
      <w:r>
        <w:t>Sometimes, you'll want to keep your local and remote repo in sync</w:t>
      </w:r>
    </w:p>
    <w:p w:rsidR="00E674A1" w:rsidRDefault="00E674A1" w:rsidP="009633CD">
      <w:pPr>
        <w:pStyle w:val="BulletLevel2"/>
      </w:pPr>
      <w:r>
        <w:t>Especially if you think of your GitHub repo as a "backup"</w:t>
      </w:r>
    </w:p>
    <w:p w:rsidR="00E674A1" w:rsidRDefault="00E674A1" w:rsidP="00D83BD3">
      <w:pPr>
        <w:pStyle w:val="Heading2"/>
      </w:pPr>
      <w:r>
        <w:t>A remote project is linked to the local project as its "origin"</w:t>
      </w:r>
    </w:p>
    <w:p w:rsidR="00E674A1" w:rsidRDefault="00E674A1" w:rsidP="00C9278F">
      <w:pPr>
        <w:pStyle w:val="BulletLevel2"/>
      </w:pPr>
      <w:r>
        <w:t>This doesn't really say which one came first</w:t>
      </w:r>
    </w:p>
    <w:p w:rsidR="00E674A1" w:rsidRDefault="00E674A1" w:rsidP="00135513">
      <w:pPr>
        <w:pStyle w:val="Title-Page"/>
        <w:rPr>
          <w:rFonts w:cs="Times New Roman"/>
        </w:rPr>
      </w:pPr>
      <w:r>
        <w:t>The Git Commandments (local version)</w:t>
      </w:r>
    </w:p>
    <w:p w:rsidR="00E674A1" w:rsidRDefault="00E674A1" w:rsidP="00135513">
      <w:pPr>
        <w:pStyle w:val="BulletLevel1"/>
      </w:pPr>
      <w:r>
        <w:t>git config</w:t>
      </w:r>
    </w:p>
    <w:p w:rsidR="00E674A1" w:rsidRDefault="00E674A1" w:rsidP="00135513">
      <w:pPr>
        <w:pStyle w:val="BulletLevel1"/>
      </w:pPr>
      <w:r>
        <w:t>git init</w:t>
      </w:r>
    </w:p>
    <w:p w:rsidR="00E674A1" w:rsidRDefault="00E674A1" w:rsidP="00135513">
      <w:pPr>
        <w:pStyle w:val="BulletLevel1"/>
      </w:pPr>
      <w:r>
        <w:t>git status</w:t>
      </w:r>
    </w:p>
    <w:p w:rsidR="00E674A1" w:rsidRDefault="00E674A1" w:rsidP="00135513">
      <w:pPr>
        <w:pStyle w:val="BulletLevel1"/>
      </w:pPr>
      <w:r>
        <w:t>git branch</w:t>
      </w:r>
    </w:p>
    <w:p w:rsidR="00E674A1" w:rsidRDefault="00E674A1" w:rsidP="00135513">
      <w:pPr>
        <w:pStyle w:val="BulletLevel1"/>
        <w:rPr>
          <w:rFonts w:cs="Times New Roman"/>
        </w:rPr>
      </w:pPr>
      <w:r>
        <w:t>git add</w:t>
      </w:r>
    </w:p>
    <w:p w:rsidR="00E674A1" w:rsidRDefault="00E674A1" w:rsidP="00135513">
      <w:pPr>
        <w:pStyle w:val="BulletLevel1"/>
      </w:pPr>
      <w:r>
        <w:t>git commit</w:t>
      </w:r>
    </w:p>
    <w:p w:rsidR="00E674A1" w:rsidRDefault="00E674A1" w:rsidP="00135513">
      <w:pPr>
        <w:pStyle w:val="BulletLevel1"/>
      </w:pPr>
      <w:r>
        <w:t>git restore</w:t>
      </w:r>
    </w:p>
    <w:p w:rsidR="00E674A1" w:rsidRDefault="00E674A1" w:rsidP="00135513">
      <w:pPr>
        <w:pStyle w:val="BulletLevel1"/>
      </w:pPr>
      <w:r>
        <w:t>git rm</w:t>
      </w:r>
    </w:p>
    <w:p w:rsidR="00E674A1" w:rsidRDefault="00E674A1" w:rsidP="00135513">
      <w:pPr>
        <w:pStyle w:val="BulletLevel1"/>
      </w:pPr>
      <w:r>
        <w:t>git mv</w:t>
      </w:r>
    </w:p>
    <w:p w:rsidR="00E674A1" w:rsidRDefault="00E674A1" w:rsidP="00135513">
      <w:pPr>
        <w:pStyle w:val="Title-Page"/>
      </w:pPr>
      <w:r>
        <w:t>The Git Commandments (remote version)</w:t>
      </w:r>
    </w:p>
    <w:p w:rsidR="00E674A1" w:rsidRDefault="00E674A1" w:rsidP="00135513">
      <w:pPr>
        <w:pStyle w:val="BulletLevel1"/>
      </w:pPr>
      <w:r>
        <w:t>git clone</w:t>
      </w:r>
    </w:p>
    <w:p w:rsidR="00E674A1" w:rsidRDefault="00E674A1" w:rsidP="00135513">
      <w:pPr>
        <w:pStyle w:val="BulletLevel1"/>
      </w:pPr>
      <w:r>
        <w:t>git remote</w:t>
      </w:r>
    </w:p>
    <w:p w:rsidR="00E674A1" w:rsidRDefault="00E674A1" w:rsidP="00135513">
      <w:pPr>
        <w:pStyle w:val="BulletLevel1"/>
      </w:pPr>
      <w:r>
        <w:t>git fetch</w:t>
      </w:r>
    </w:p>
    <w:p w:rsidR="00E674A1" w:rsidRDefault="00E674A1" w:rsidP="00135513">
      <w:pPr>
        <w:pStyle w:val="BulletLevel1"/>
      </w:pPr>
      <w:r>
        <w:t>git pull</w:t>
      </w:r>
    </w:p>
    <w:p w:rsidR="00E674A1" w:rsidRDefault="00E674A1" w:rsidP="00135513">
      <w:pPr>
        <w:pStyle w:val="BulletLevel1"/>
      </w:pPr>
      <w:r>
        <w:t>git push</w:t>
      </w:r>
    </w:p>
    <w:p w:rsidR="00E674A1" w:rsidRDefault="00E674A1" w:rsidP="009633CD">
      <w:pPr>
        <w:pStyle w:val="Title-Page"/>
      </w:pPr>
      <w:r>
        <w:t>Creating a Project</w:t>
      </w:r>
    </w:p>
    <w:p w:rsidR="00E674A1" w:rsidRDefault="00E674A1" w:rsidP="00D83BD3">
      <w:pPr>
        <w:pStyle w:val="Heading2"/>
        <w:rPr>
          <w:rFonts w:cs="Times New Roman"/>
        </w:rPr>
      </w:pPr>
      <w:r>
        <w:t>Remote-first approach</w:t>
      </w:r>
    </w:p>
    <w:p w:rsidR="00E674A1" w:rsidRDefault="00E674A1" w:rsidP="009633CD">
      <w:pPr>
        <w:pStyle w:val="BulletLevel2"/>
      </w:pPr>
      <w:r>
        <w:t>Create project on GitHub</w:t>
      </w:r>
    </w:p>
    <w:p w:rsidR="00E674A1" w:rsidRDefault="00E674A1" w:rsidP="000C7454">
      <w:pPr>
        <w:pStyle w:val="BulletLevel3"/>
      </w:pPr>
      <w:r>
        <w:t>Add README.md and .gitignore files</w:t>
      </w:r>
    </w:p>
    <w:p w:rsidR="00E674A1" w:rsidRDefault="00E674A1" w:rsidP="000C7454">
      <w:pPr>
        <w:pStyle w:val="BulletLevel2"/>
        <w:rPr>
          <w:rFonts w:cs="Times New Roman"/>
        </w:rPr>
      </w:pPr>
      <w:r>
        <w:t>Commit files via web interface</w:t>
      </w:r>
    </w:p>
    <w:p w:rsidR="00E674A1" w:rsidRDefault="00E674A1" w:rsidP="009633CD">
      <w:pPr>
        <w:pStyle w:val="BulletLevel2"/>
        <w:rPr>
          <w:rFonts w:cs="Times New Roman"/>
        </w:rPr>
      </w:pPr>
      <w:r>
        <w:t>Clone to local repo - remote "origin" is set automatically</w:t>
      </w:r>
    </w:p>
    <w:p w:rsidR="00E674A1" w:rsidRDefault="00E674A1" w:rsidP="00D83BD3">
      <w:pPr>
        <w:pStyle w:val="Heading2"/>
        <w:rPr>
          <w:rFonts w:cs="Times New Roman"/>
        </w:rPr>
      </w:pPr>
      <w:r>
        <w:t>Local-first approach</w:t>
      </w:r>
    </w:p>
    <w:p w:rsidR="00E674A1" w:rsidRDefault="00E674A1" w:rsidP="000C7454">
      <w:pPr>
        <w:pStyle w:val="Heading3"/>
      </w:pPr>
      <w:r>
        <w:t>Create project on local machine</w:t>
      </w:r>
    </w:p>
    <w:p w:rsidR="00E674A1" w:rsidRDefault="00E674A1" w:rsidP="000C7454">
      <w:pPr>
        <w:pStyle w:val="BulletLevel3"/>
      </w:pPr>
      <w:r>
        <w:t>Create local directory</w:t>
      </w:r>
    </w:p>
    <w:p w:rsidR="00E674A1" w:rsidRDefault="00E674A1" w:rsidP="000C7454">
      <w:pPr>
        <w:pStyle w:val="BulletLevel3"/>
      </w:pPr>
      <w:r>
        <w:t>Initialize as git project</w:t>
      </w:r>
    </w:p>
    <w:p w:rsidR="00E674A1" w:rsidRDefault="00E674A1" w:rsidP="000C7454">
      <w:pPr>
        <w:pStyle w:val="BulletLevel3"/>
        <w:rPr>
          <w:rFonts w:cs="Times New Roman"/>
        </w:rPr>
      </w:pPr>
      <w:r>
        <w:t>Create files or copy them into project directory</w:t>
      </w:r>
    </w:p>
    <w:p w:rsidR="00E674A1" w:rsidRDefault="00E674A1" w:rsidP="000C7454">
      <w:pPr>
        <w:pStyle w:val="BulletLevel3"/>
      </w:pPr>
      <w:r>
        <w:t>Add files to staging area</w:t>
      </w:r>
    </w:p>
    <w:p w:rsidR="00E674A1" w:rsidRDefault="00E674A1" w:rsidP="000C7454">
      <w:pPr>
        <w:pStyle w:val="BulletLevel3"/>
      </w:pPr>
      <w:r>
        <w:t>Commit changes to local repo</w:t>
      </w:r>
    </w:p>
    <w:p w:rsidR="00E674A1" w:rsidRDefault="00E674A1" w:rsidP="000C7454">
      <w:pPr>
        <w:pStyle w:val="Heading3"/>
      </w:pPr>
      <w:r>
        <w:t>Create EMPTY project on GitHub</w:t>
      </w:r>
    </w:p>
    <w:p w:rsidR="00E674A1" w:rsidRDefault="00E674A1" w:rsidP="000C7454">
      <w:pPr>
        <w:pStyle w:val="BulletLevel3"/>
      </w:pPr>
      <w:r>
        <w:t>Add no files!</w:t>
      </w:r>
    </w:p>
    <w:p w:rsidR="00E674A1" w:rsidRDefault="00E674A1" w:rsidP="000C7454">
      <w:pPr>
        <w:pStyle w:val="Heading3"/>
      </w:pPr>
      <w:r>
        <w:t>Set remote origin and branch</w:t>
      </w:r>
    </w:p>
    <w:p w:rsidR="00E674A1" w:rsidRDefault="00E674A1" w:rsidP="000C7454">
      <w:pPr>
        <w:pStyle w:val="Heading3"/>
      </w:pPr>
      <w:r>
        <w:t>Push to GitHub</w:t>
      </w:r>
    </w:p>
    <w:p w:rsidR="00E674A1" w:rsidRDefault="00E674A1" w:rsidP="00D83BD3">
      <w:pPr>
        <w:pStyle w:val="Heading2"/>
        <w:rPr>
          <w:rFonts w:cs="Times New Roman"/>
        </w:rPr>
      </w:pPr>
      <w:r>
        <w:t>Every day</w:t>
      </w:r>
    </w:p>
    <w:p w:rsidR="00E674A1" w:rsidRDefault="00E674A1" w:rsidP="00730691">
      <w:pPr>
        <w:pStyle w:val="BulletLevel2"/>
      </w:pPr>
      <w:r>
        <w:t>Work a little</w:t>
      </w:r>
    </w:p>
    <w:p w:rsidR="00E674A1" w:rsidRDefault="00E674A1" w:rsidP="00730691">
      <w:pPr>
        <w:pStyle w:val="BulletLevel2"/>
      </w:pPr>
      <w:r>
        <w:t>Save your files</w:t>
      </w:r>
    </w:p>
    <w:p w:rsidR="00E674A1" w:rsidRDefault="00E674A1" w:rsidP="00730691">
      <w:pPr>
        <w:pStyle w:val="BulletLevel2"/>
      </w:pPr>
      <w:r>
        <w:t>Stage your changes</w:t>
      </w:r>
    </w:p>
    <w:p w:rsidR="00E674A1" w:rsidRDefault="00E674A1" w:rsidP="00730691">
      <w:pPr>
        <w:pStyle w:val="BulletLevel2"/>
      </w:pPr>
      <w:r>
        <w:t>Commit your changes</w:t>
      </w:r>
    </w:p>
    <w:p w:rsidR="00E674A1" w:rsidRDefault="00E674A1" w:rsidP="00730691">
      <w:pPr>
        <w:pStyle w:val="BulletLevel2"/>
        <w:rPr>
          <w:rFonts w:cs="Times New Roman"/>
        </w:rPr>
      </w:pPr>
      <w:r>
        <w:t>Synchronize local and remote repositories</w:t>
      </w:r>
    </w:p>
    <w:p w:rsidR="00E674A1" w:rsidRDefault="00E674A1" w:rsidP="00730691">
      <w:pPr>
        <w:pStyle w:val="BulletLevel3"/>
      </w:pPr>
      <w:r>
        <w:t>git pull from remote to local</w:t>
      </w:r>
    </w:p>
    <w:p w:rsidR="00E674A1" w:rsidRDefault="00E674A1" w:rsidP="00730691">
      <w:pPr>
        <w:pStyle w:val="BulletLevel3"/>
      </w:pPr>
      <w:r>
        <w:t>git fetch from remote to local</w:t>
      </w:r>
    </w:p>
    <w:p w:rsidR="00E674A1" w:rsidRPr="00AD69B5" w:rsidRDefault="00E674A1" w:rsidP="00207F01">
      <w:pPr>
        <w:pStyle w:val="Heading1"/>
        <w:rPr>
          <w:rFonts w:cs="Times New Roman"/>
        </w:rPr>
      </w:pPr>
      <w:r>
        <w:t>Git is (clearly) Not Magic</w:t>
      </w:r>
    </w:p>
    <w:p w:rsidR="00E674A1" w:rsidRDefault="00E674A1" w:rsidP="00207F01">
      <w:pPr>
        <w:pStyle w:val="Heading2"/>
      </w:pPr>
      <w:r>
        <w:t>Git does one job - it tracks changes to your files</w:t>
      </w:r>
    </w:p>
    <w:p w:rsidR="00E674A1" w:rsidRPr="00BD2C53" w:rsidRDefault="00E674A1" w:rsidP="00207F01">
      <w:pPr>
        <w:pStyle w:val="Heading3"/>
        <w:rPr>
          <w:rFonts w:cs="Times New Roman"/>
        </w:rPr>
      </w:pPr>
      <w:r>
        <w:t>Git doesn't know whether you're writing programs or fanfiction</w:t>
      </w:r>
    </w:p>
    <w:p w:rsidR="00E674A1" w:rsidRDefault="00E674A1" w:rsidP="00207F01">
      <w:pPr>
        <w:pStyle w:val="Heading3"/>
      </w:pPr>
      <w:r>
        <w:t>Git doesn't know about your project "structure" or "type"</w:t>
      </w:r>
    </w:p>
    <w:p w:rsidR="00E674A1" w:rsidRDefault="00E674A1" w:rsidP="00207F01">
      <w:pPr>
        <w:pStyle w:val="Heading2"/>
      </w:pPr>
      <w:r>
        <w:t>You have to tell git what to do</w:t>
      </w:r>
    </w:p>
    <w:p w:rsidR="00E674A1" w:rsidRDefault="00E674A1" w:rsidP="00207F01">
      <w:pPr>
        <w:pStyle w:val="Heading3"/>
      </w:pPr>
      <w:r>
        <w:t>Git doesn't create source files or VS projects for you</w:t>
      </w:r>
    </w:p>
    <w:p w:rsidR="00E674A1" w:rsidRDefault="00E674A1" w:rsidP="00207F01">
      <w:pPr>
        <w:pStyle w:val="Heading3"/>
      </w:pPr>
      <w:r>
        <w:t>Git doesn't "automatically" save your changes</w:t>
      </w:r>
    </w:p>
    <w:p w:rsidR="00E674A1" w:rsidRPr="00AD69B5" w:rsidRDefault="00E674A1" w:rsidP="00207F01">
      <w:pPr>
        <w:pStyle w:val="Heading2"/>
        <w:rPr>
          <w:rFonts w:cs="Times New Roman"/>
        </w:rPr>
      </w:pPr>
      <w:r>
        <w:t>You can add git to an existing project</w:t>
      </w:r>
    </w:p>
    <w:p w:rsidR="00E674A1" w:rsidRPr="00AD69B5" w:rsidRDefault="00E674A1" w:rsidP="00207F01">
      <w:pPr>
        <w:pStyle w:val="Heading3"/>
        <w:rPr>
          <w:rFonts w:cs="Times New Roman"/>
        </w:rPr>
      </w:pPr>
      <w:r>
        <w:t>But it won't know file history from before git</w:t>
      </w:r>
    </w:p>
    <w:p w:rsidR="00E674A1" w:rsidRPr="00AD69B5" w:rsidRDefault="00E674A1" w:rsidP="00207F01">
      <w:pPr>
        <w:pStyle w:val="Heading2"/>
        <w:rPr>
          <w:rFonts w:cs="Times New Roman"/>
        </w:rPr>
      </w:pPr>
      <w:r>
        <w:t>You can remove git from a project -just delete the .git subdirectory</w:t>
      </w:r>
    </w:p>
    <w:p w:rsidR="00E674A1" w:rsidRPr="00AD69B5" w:rsidRDefault="00E674A1" w:rsidP="00207F01">
      <w:pPr>
        <w:pStyle w:val="Heading3"/>
        <w:rPr>
          <w:rFonts w:cs="Times New Roman"/>
        </w:rPr>
      </w:pPr>
      <w:r>
        <w:t>But now it's gone, and any history with it</w:t>
      </w:r>
    </w:p>
    <w:p w:rsidR="00E674A1" w:rsidRDefault="00E674A1" w:rsidP="00207F01">
      <w:pPr>
        <w:pStyle w:val="Heading2"/>
      </w:pPr>
      <w:r>
        <w:t>You can delete your project directory and all your files</w:t>
      </w:r>
    </w:p>
    <w:p w:rsidR="00E674A1" w:rsidRPr="00AD69B5" w:rsidRDefault="00E674A1" w:rsidP="00207F01">
      <w:pPr>
        <w:pStyle w:val="Heading3"/>
        <w:rPr>
          <w:rFonts w:cs="Times New Roman"/>
        </w:rPr>
      </w:pPr>
      <w:r>
        <w:t>And they're gone.  Sorry.</w:t>
      </w:r>
    </w:p>
    <w:p w:rsidR="00E674A1" w:rsidRDefault="00E674A1" w:rsidP="00207F01">
      <w:pPr>
        <w:pStyle w:val="Heading4"/>
      </w:pPr>
      <w:r>
        <w:t>You must have backups!!</w:t>
      </w:r>
    </w:p>
    <w:p w:rsidR="00E674A1" w:rsidRDefault="00E674A1" w:rsidP="00207F01">
      <w:pPr>
        <w:pStyle w:val="Heading2"/>
      </w:pPr>
      <w:r>
        <w:t>You have to tell git which files to manage</w:t>
      </w:r>
    </w:p>
    <w:p w:rsidR="00E674A1" w:rsidRDefault="00E674A1" w:rsidP="00207F01">
      <w:pPr>
        <w:pStyle w:val="Heading3"/>
      </w:pPr>
      <w:r>
        <w:t>Git will happily manage files that you don't want it to</w:t>
      </w:r>
    </w:p>
    <w:p w:rsidR="00E674A1" w:rsidRDefault="00E674A1" w:rsidP="00207F01">
      <w:pPr>
        <w:pStyle w:val="Heading4"/>
      </w:pPr>
      <w:r>
        <w:t>You must have a .gitignore file (!)</w:t>
      </w:r>
    </w:p>
    <w:p w:rsidR="00E674A1" w:rsidRDefault="00E674A1" w:rsidP="00207F01">
      <w:pPr>
        <w:pStyle w:val="Heading3"/>
      </w:pPr>
      <w:r>
        <w:t>Git will happily ignore files you thought were important</w:t>
      </w:r>
    </w:p>
    <w:p w:rsidR="00E674A1" w:rsidRDefault="00E674A1" w:rsidP="00207F01">
      <w:pPr>
        <w:pStyle w:val="Heading4"/>
      </w:pPr>
      <w:r>
        <w:t>You must remember to add AND commit files</w:t>
      </w:r>
    </w:p>
    <w:p w:rsidR="00E674A1" w:rsidRDefault="00E674A1" w:rsidP="00207F01">
      <w:pPr>
        <w:pStyle w:val="Heading2"/>
      </w:pPr>
      <w:r>
        <w:t>Git works best with human-readable text files</w:t>
      </w:r>
    </w:p>
    <w:p w:rsidR="00E674A1" w:rsidRPr="00C9278F" w:rsidRDefault="00E674A1" w:rsidP="00207F01">
      <w:pPr>
        <w:pStyle w:val="Heading3"/>
        <w:rPr>
          <w:rFonts w:cs="Times New Roman"/>
        </w:rPr>
      </w:pPr>
      <w:r>
        <w:t>Easier to compress and compare</w:t>
      </w:r>
    </w:p>
    <w:p w:rsidR="00E674A1" w:rsidRPr="00533D75" w:rsidRDefault="00E674A1" w:rsidP="00207F01">
      <w:pPr>
        <w:pStyle w:val="Heading3"/>
        <w:rPr>
          <w:rFonts w:cs="Times New Roman"/>
        </w:rPr>
      </w:pPr>
      <w:r>
        <w:t>There are better tools to manage music, video, photos, etc.</w:t>
      </w:r>
    </w:p>
    <w:p w:rsidR="00E674A1" w:rsidRPr="007A584F" w:rsidRDefault="00E674A1" w:rsidP="00207F01">
      <w:pPr>
        <w:pStyle w:val="Heading2"/>
        <w:rPr>
          <w:rFonts w:cs="Times New Roman"/>
        </w:rPr>
      </w:pPr>
      <w:r>
        <w:t>You must use git continuously, conscientiously</w:t>
      </w:r>
    </w:p>
    <w:p w:rsidR="00E674A1" w:rsidRPr="00AD69B5" w:rsidRDefault="00E674A1" w:rsidP="00207F01">
      <w:pPr>
        <w:pStyle w:val="Heading3"/>
        <w:rPr>
          <w:rFonts w:cs="Times New Roman"/>
        </w:rPr>
      </w:pPr>
      <w:r>
        <w:t>Don't just leave and go home, and hope that git remembers where you were and what you were doing</w:t>
      </w:r>
    </w:p>
    <w:p w:rsidR="00E674A1" w:rsidRPr="00DF6BA0" w:rsidRDefault="00E674A1" w:rsidP="00DF6BA0">
      <w:pPr>
        <w:pStyle w:val="Heading3"/>
        <w:rPr>
          <w:rFonts w:cs="Times New Roman"/>
        </w:rPr>
      </w:pPr>
      <w:r>
        <w:t>If you lie to git, it will believe you</w:t>
      </w:r>
    </w:p>
    <w:p w:rsidR="00E674A1" w:rsidRDefault="00E674A1"/>
    <w:sectPr w:rsidR="00E674A1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4A1" w:rsidRDefault="00E674A1" w:rsidP="00EA0C89">
      <w:r>
        <w:separator/>
      </w:r>
    </w:p>
  </w:endnote>
  <w:endnote w:type="continuationSeparator" w:id="0">
    <w:p w:rsidR="00E674A1" w:rsidRDefault="00E674A1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4A1" w:rsidRDefault="00E674A1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3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4A1" w:rsidRDefault="00E674A1" w:rsidP="00EA0C89">
      <w:r>
        <w:separator/>
      </w:r>
    </w:p>
  </w:footnote>
  <w:footnote w:type="continuationSeparator" w:id="0">
    <w:p w:rsidR="00E674A1" w:rsidRDefault="00E674A1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4A1" w:rsidRDefault="00E674A1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2034"/>
    <w:rsid w:val="00004521"/>
    <w:rsid w:val="000071DE"/>
    <w:rsid w:val="000120B4"/>
    <w:rsid w:val="00035A3B"/>
    <w:rsid w:val="00036C9C"/>
    <w:rsid w:val="000472E1"/>
    <w:rsid w:val="000528D4"/>
    <w:rsid w:val="00075105"/>
    <w:rsid w:val="000C4263"/>
    <w:rsid w:val="000C7454"/>
    <w:rsid w:val="00121C55"/>
    <w:rsid w:val="00135513"/>
    <w:rsid w:val="00192AB0"/>
    <w:rsid w:val="001D4262"/>
    <w:rsid w:val="00207F01"/>
    <w:rsid w:val="00243861"/>
    <w:rsid w:val="002C44D6"/>
    <w:rsid w:val="002D71B6"/>
    <w:rsid w:val="002F7166"/>
    <w:rsid w:val="0031317F"/>
    <w:rsid w:val="00341769"/>
    <w:rsid w:val="0037110C"/>
    <w:rsid w:val="00393587"/>
    <w:rsid w:val="003B0DC2"/>
    <w:rsid w:val="003D2845"/>
    <w:rsid w:val="003F1F23"/>
    <w:rsid w:val="003F63A9"/>
    <w:rsid w:val="00414963"/>
    <w:rsid w:val="0042638A"/>
    <w:rsid w:val="004558C4"/>
    <w:rsid w:val="00464F0A"/>
    <w:rsid w:val="00497398"/>
    <w:rsid w:val="004F1B19"/>
    <w:rsid w:val="00533D75"/>
    <w:rsid w:val="00546228"/>
    <w:rsid w:val="005615DC"/>
    <w:rsid w:val="00575406"/>
    <w:rsid w:val="005805F6"/>
    <w:rsid w:val="005A4C8D"/>
    <w:rsid w:val="005C322F"/>
    <w:rsid w:val="005D0F9D"/>
    <w:rsid w:val="00607804"/>
    <w:rsid w:val="006266E1"/>
    <w:rsid w:val="00646EC0"/>
    <w:rsid w:val="00652ABE"/>
    <w:rsid w:val="00671994"/>
    <w:rsid w:val="006768C8"/>
    <w:rsid w:val="006A4D5C"/>
    <w:rsid w:val="006C6251"/>
    <w:rsid w:val="006D0F86"/>
    <w:rsid w:val="006E2FC2"/>
    <w:rsid w:val="006F301B"/>
    <w:rsid w:val="006F6E8B"/>
    <w:rsid w:val="0070296B"/>
    <w:rsid w:val="007231C6"/>
    <w:rsid w:val="00730691"/>
    <w:rsid w:val="00776BFA"/>
    <w:rsid w:val="00781847"/>
    <w:rsid w:val="007825B8"/>
    <w:rsid w:val="007914A3"/>
    <w:rsid w:val="007A584F"/>
    <w:rsid w:val="0081642C"/>
    <w:rsid w:val="00827540"/>
    <w:rsid w:val="00840310"/>
    <w:rsid w:val="00844F2E"/>
    <w:rsid w:val="00846C56"/>
    <w:rsid w:val="008609EB"/>
    <w:rsid w:val="00877FE1"/>
    <w:rsid w:val="00893E3E"/>
    <w:rsid w:val="008F171A"/>
    <w:rsid w:val="008F7C89"/>
    <w:rsid w:val="00904D77"/>
    <w:rsid w:val="009633CD"/>
    <w:rsid w:val="009A767D"/>
    <w:rsid w:val="009B65F6"/>
    <w:rsid w:val="009B76CF"/>
    <w:rsid w:val="00A026B3"/>
    <w:rsid w:val="00A33420"/>
    <w:rsid w:val="00A57106"/>
    <w:rsid w:val="00AD69B5"/>
    <w:rsid w:val="00AE064E"/>
    <w:rsid w:val="00AE3148"/>
    <w:rsid w:val="00AE3F5B"/>
    <w:rsid w:val="00B541C6"/>
    <w:rsid w:val="00B85C4A"/>
    <w:rsid w:val="00BA651E"/>
    <w:rsid w:val="00BB717F"/>
    <w:rsid w:val="00BD2C53"/>
    <w:rsid w:val="00C256BB"/>
    <w:rsid w:val="00C267B3"/>
    <w:rsid w:val="00C5286B"/>
    <w:rsid w:val="00C70A29"/>
    <w:rsid w:val="00C76878"/>
    <w:rsid w:val="00C9278F"/>
    <w:rsid w:val="00CD744E"/>
    <w:rsid w:val="00CE7772"/>
    <w:rsid w:val="00D05B0C"/>
    <w:rsid w:val="00D05EA3"/>
    <w:rsid w:val="00D0677A"/>
    <w:rsid w:val="00D3652D"/>
    <w:rsid w:val="00D43E70"/>
    <w:rsid w:val="00D449E8"/>
    <w:rsid w:val="00D5012F"/>
    <w:rsid w:val="00D543E3"/>
    <w:rsid w:val="00D74977"/>
    <w:rsid w:val="00D83BD3"/>
    <w:rsid w:val="00D902A2"/>
    <w:rsid w:val="00DA6B61"/>
    <w:rsid w:val="00DB11B6"/>
    <w:rsid w:val="00DE4327"/>
    <w:rsid w:val="00DF6BA0"/>
    <w:rsid w:val="00E3089F"/>
    <w:rsid w:val="00E44BB8"/>
    <w:rsid w:val="00E674A1"/>
    <w:rsid w:val="00E82583"/>
    <w:rsid w:val="00E83242"/>
    <w:rsid w:val="00EA0C89"/>
    <w:rsid w:val="00EB096C"/>
    <w:rsid w:val="00EB7176"/>
    <w:rsid w:val="00ED6163"/>
    <w:rsid w:val="00EE75CF"/>
    <w:rsid w:val="00EF4588"/>
    <w:rsid w:val="00EF6241"/>
    <w:rsid w:val="00F05C36"/>
    <w:rsid w:val="00F24BD7"/>
    <w:rsid w:val="00F25925"/>
    <w:rsid w:val="00F639F5"/>
    <w:rsid w:val="00F64091"/>
    <w:rsid w:val="00F73F7D"/>
    <w:rsid w:val="00F76D01"/>
    <w:rsid w:val="00F85197"/>
    <w:rsid w:val="00F87D3F"/>
    <w:rsid w:val="00F933F4"/>
    <w:rsid w:val="00FA3BAA"/>
    <w:rsid w:val="00FB57D1"/>
    <w:rsid w:val="00FC6F5A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64F0A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464F0A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464F0A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464F0A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464F0A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464F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64F0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64F0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464F0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64F0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464F0A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464F0A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464F0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64F0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64F0A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464F0A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464F0A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464F0A"/>
  </w:style>
  <w:style w:type="paragraph" w:styleId="Caption">
    <w:name w:val="caption"/>
    <w:basedOn w:val="Normal"/>
    <w:uiPriority w:val="99"/>
    <w:qFormat/>
    <w:rsid w:val="00464F0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464F0A"/>
    <w:pPr>
      <w:suppressLineNumbers/>
    </w:pPr>
  </w:style>
  <w:style w:type="paragraph" w:customStyle="1" w:styleId="HeaderandFooter">
    <w:name w:val="Header and Footer"/>
    <w:basedOn w:val="Normal"/>
    <w:uiPriority w:val="99"/>
    <w:rsid w:val="00464F0A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464F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464F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464F0A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464F0A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464F0A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464F0A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464F0A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464F0A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464F0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464F0A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464F0A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64F0A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464F0A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464F0A"/>
    <w:pPr>
      <w:ind w:left="720"/>
    </w:pPr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3131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locked/>
    <w:rsid w:val="0037110C"/>
    <w:rPr>
      <w:color w:val="800080"/>
      <w:u w:val="single"/>
    </w:rPr>
  </w:style>
  <w:style w:type="paragraph" w:customStyle="1" w:styleId="DocumentTitle">
    <w:name w:val="Document Title"/>
    <w:basedOn w:val="Title"/>
    <w:uiPriority w:val="99"/>
    <w:rsid w:val="00464F0A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464F0A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464F0A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464F0A"/>
    <w:pPr>
      <w:ind w:left="1224"/>
    </w:pPr>
  </w:style>
  <w:style w:type="paragraph" w:customStyle="1" w:styleId="Title-Module">
    <w:name w:val="Title - Module"/>
    <w:basedOn w:val="Title"/>
    <w:uiPriority w:val="99"/>
    <w:rsid w:val="00464F0A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464F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464F0A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464F0A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464F0A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646EC0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464F0A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464F0A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464F0A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46EC0"/>
    <w:rPr>
      <w:rFonts w:ascii="Arial" w:eastAsia="MS Mincho" w:hAnsi="Arial" w:cs="Arial"/>
      <w:sz w:val="24"/>
      <w:szCs w:val="2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55</TotalTime>
  <Pages>8</Pages>
  <Words>494</Words>
  <Characters>2816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Precious Source Code</dc:title>
  <dc:subject/>
  <dc:creator>Paul Kimball</dc:creator>
  <cp:keywords/>
  <dc:description/>
  <cp:lastModifiedBy>pekimball@interfaceassociates.net</cp:lastModifiedBy>
  <cp:revision>9</cp:revision>
  <cp:lastPrinted>2022-01-24T17:27:00Z</cp:lastPrinted>
  <dcterms:created xsi:type="dcterms:W3CDTF">2022-01-25T09:07:00Z</dcterms:created>
  <dcterms:modified xsi:type="dcterms:W3CDTF">2022-08-01T21:58:00Z</dcterms:modified>
</cp:coreProperties>
</file>