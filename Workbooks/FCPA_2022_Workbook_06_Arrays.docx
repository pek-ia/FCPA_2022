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914" w:rsidRPr="00C267B3" w:rsidRDefault="00C54914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Arrays</w:t>
      </w:r>
    </w:p>
    <w:p w:rsidR="00C54914" w:rsidRDefault="00C54914" w:rsidP="004F1FFF">
      <w:pPr>
        <w:pStyle w:val="DocumentType"/>
        <w:rPr>
          <w:rFonts w:cs="Times New Roman"/>
        </w:rPr>
      </w:pPr>
      <w:r>
        <w:t>Student Workbook 06</w:t>
      </w:r>
    </w:p>
    <w:p w:rsidR="00C54914" w:rsidRDefault="00C54914" w:rsidP="004F1FFF">
      <w:pPr>
        <w:pStyle w:val="DocumentDate"/>
        <w:rPr>
          <w:rFonts w:cs="Times New Roman"/>
        </w:rPr>
      </w:pPr>
      <w:r>
        <w:t>January 14, 2022</w:t>
      </w:r>
    </w:p>
    <w:p w:rsidR="00C54914" w:rsidRDefault="00C54914" w:rsidP="004F1FFF">
      <w:pPr>
        <w:pStyle w:val="DocumentAuthor"/>
      </w:pPr>
      <w:r>
        <w:t>Author</w:t>
      </w:r>
    </w:p>
    <w:p w:rsidR="00C54914" w:rsidRDefault="00C54914" w:rsidP="004F1FFF">
      <w:pPr>
        <w:pStyle w:val="DocumentAuthor"/>
      </w:pPr>
      <w:r>
        <w:t>Paul Kimball</w:t>
      </w:r>
      <w:r>
        <w:br/>
        <w:t>Interface Associates</w:t>
      </w:r>
    </w:p>
    <w:p w:rsidR="00C54914" w:rsidRPr="00A4365B" w:rsidRDefault="00C54914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Arrays</w:t>
      </w:r>
    </w:p>
    <w:p w:rsidR="00C54914" w:rsidRDefault="00C54914" w:rsidP="007E2982">
      <w:pPr>
        <w:pStyle w:val="Title-Page"/>
      </w:pPr>
      <w:r>
        <w:t>Data Types</w:t>
      </w:r>
    </w:p>
    <w:p w:rsidR="00C54914" w:rsidRPr="00600189" w:rsidRDefault="00C54914" w:rsidP="007E2982">
      <w:pPr>
        <w:pStyle w:val="BodyText"/>
        <w:rPr>
          <w:rFonts w:cs="Times New Roman"/>
          <w:sz w:val="32"/>
          <w:szCs w:val="32"/>
        </w:rPr>
      </w:pPr>
      <w:r w:rsidRPr="00010801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79.75pt">
            <v:imagedata r:id="rId7" o:title=""/>
          </v:shape>
        </w:pict>
      </w:r>
    </w:p>
    <w:p w:rsidR="00C54914" w:rsidRDefault="00C54914" w:rsidP="007E2982">
      <w:pPr>
        <w:pStyle w:val="BulletLevel1"/>
      </w:pPr>
      <w:r>
        <w:t>"bytes" and memory</w:t>
      </w:r>
    </w:p>
    <w:p w:rsidR="00C54914" w:rsidRPr="00ED7296" w:rsidRDefault="00C54914" w:rsidP="007E2982">
      <w:pPr>
        <w:pStyle w:val="BulletLevel2"/>
        <w:rPr>
          <w:rFonts w:cs="Times New Roman"/>
        </w:rPr>
      </w:pPr>
      <w:r>
        <w:t>Size and Alignment</w:t>
      </w:r>
    </w:p>
    <w:p w:rsidR="00C54914" w:rsidRDefault="00C54914" w:rsidP="007E2982">
      <w:pPr>
        <w:pStyle w:val="BulletLevel1"/>
        <w:rPr>
          <w:rFonts w:cs="Times New Roman"/>
        </w:rPr>
      </w:pPr>
      <w:r>
        <w:t>Character type</w:t>
      </w:r>
    </w:p>
    <w:p w:rsidR="00C54914" w:rsidRDefault="00C54914" w:rsidP="007E2982">
      <w:pPr>
        <w:pStyle w:val="BulletLevel1"/>
        <w:rPr>
          <w:rFonts w:cs="Times New Roman"/>
        </w:rPr>
      </w:pPr>
      <w:r>
        <w:t>Numeric types</w:t>
      </w:r>
    </w:p>
    <w:p w:rsidR="00C54914" w:rsidRDefault="00C54914" w:rsidP="007E2982">
      <w:pPr>
        <w:pStyle w:val="BulletLevel2"/>
      </w:pPr>
      <w:r>
        <w:t>Integral Types</w:t>
      </w:r>
    </w:p>
    <w:p w:rsidR="00C54914" w:rsidRDefault="00C54914" w:rsidP="007E2982">
      <w:pPr>
        <w:pStyle w:val="BulletLevel2"/>
        <w:rPr>
          <w:rFonts w:cs="Times New Roman"/>
        </w:rPr>
      </w:pPr>
      <w:r>
        <w:t>Floating Point Types</w:t>
      </w:r>
    </w:p>
    <w:p w:rsidR="00C54914" w:rsidRPr="007E2982" w:rsidRDefault="00C54914" w:rsidP="007E2982">
      <w:pPr>
        <w:pStyle w:val="BulletLevel1"/>
        <w:rPr>
          <w:rFonts w:cs="Times New Roman"/>
        </w:rPr>
      </w:pPr>
      <w:r>
        <w:t>Boolean type</w:t>
      </w:r>
    </w:p>
    <w:p w:rsidR="00C54914" w:rsidRDefault="00C54914" w:rsidP="007E2982">
      <w:pPr>
        <w:pStyle w:val="BulletLevel1"/>
        <w:rPr>
          <w:rFonts w:cs="Times New Roman"/>
        </w:rPr>
      </w:pPr>
      <w:r>
        <w:t>Derived types</w:t>
      </w:r>
      <w:r>
        <w:rPr>
          <w:rFonts w:cs="Times New Roman"/>
        </w:rPr>
        <w:br/>
      </w:r>
    </w:p>
    <w:p w:rsidR="00C54914" w:rsidRDefault="00C54914" w:rsidP="00A4365B">
      <w:pPr>
        <w:pStyle w:val="Title-Page"/>
      </w:pPr>
      <w:r>
        <w:t>Arrays</w:t>
      </w:r>
    </w:p>
    <w:p w:rsidR="00C54914" w:rsidRDefault="00C54914" w:rsidP="00600189">
      <w:pPr>
        <w:pStyle w:val="BulletLevel1"/>
      </w:pPr>
      <w:r>
        <w:t>Often you'd like to use a list of related values</w:t>
      </w:r>
    </w:p>
    <w:p w:rsidR="00C54914" w:rsidRDefault="00C54914" w:rsidP="00600189">
      <w:pPr>
        <w:pStyle w:val="BulletLevel2"/>
      </w:pPr>
      <w:r>
        <w:t>A day's worth of hourly temperature measurements</w:t>
      </w:r>
    </w:p>
    <w:p w:rsidR="00C54914" w:rsidRDefault="00C54914" w:rsidP="00600189">
      <w:pPr>
        <w:pStyle w:val="BulletLevel2"/>
      </w:pPr>
      <w:r>
        <w:t>A shopping list</w:t>
      </w:r>
    </w:p>
    <w:p w:rsidR="00C54914" w:rsidRDefault="00C54914" w:rsidP="00600189">
      <w:pPr>
        <w:pStyle w:val="BulletLevel2"/>
        <w:rPr>
          <w:rFonts w:cs="Times New Roman"/>
        </w:rPr>
      </w:pPr>
      <w:r>
        <w:t>A table of values</w:t>
      </w:r>
    </w:p>
    <w:p w:rsidR="00C54914" w:rsidRDefault="00C54914" w:rsidP="00600189">
      <w:pPr>
        <w:pStyle w:val="BulletLevel1"/>
      </w:pPr>
      <w:r>
        <w:t>An array is a derived type</w:t>
      </w:r>
    </w:p>
    <w:p w:rsidR="00C54914" w:rsidRDefault="00C54914" w:rsidP="00600189">
      <w:pPr>
        <w:pStyle w:val="BulletLevel2"/>
      </w:pPr>
      <w:r>
        <w:t>Holds multiple values (elements)</w:t>
      </w:r>
    </w:p>
    <w:p w:rsidR="00C54914" w:rsidRDefault="00C54914" w:rsidP="00600189">
      <w:pPr>
        <w:pStyle w:val="BulletLevel2"/>
      </w:pPr>
      <w:r>
        <w:t>All elements are the same type</w:t>
      </w:r>
    </w:p>
    <w:p w:rsidR="00C54914" w:rsidRDefault="00C54914" w:rsidP="00600189">
      <w:pPr>
        <w:pStyle w:val="BulletLevel2"/>
      </w:pPr>
      <w:r>
        <w:t>Contiguous block of memory</w:t>
      </w:r>
    </w:p>
    <w:p w:rsidR="00C54914" w:rsidRDefault="00C54914" w:rsidP="00465E2D">
      <w:pPr>
        <w:pStyle w:val="BulletLevel1"/>
        <w:rPr>
          <w:rFonts w:cs="Times New Roman"/>
        </w:rPr>
      </w:pPr>
      <w:r>
        <w:t>Declare an array - this allocates memory</w:t>
      </w:r>
    </w:p>
    <w:p w:rsidR="00C54914" w:rsidRDefault="00C54914" w:rsidP="00465E2D">
      <w:pPr>
        <w:pStyle w:val="CodeBIG"/>
      </w:pPr>
      <w:r>
        <w:t>int lotto_numbers[6];</w:t>
      </w:r>
    </w:p>
    <w:p w:rsidR="00C54914" w:rsidRDefault="00C54914" w:rsidP="00465E2D">
      <w:pPr>
        <w:pStyle w:val="BulletLevel1"/>
      </w:pPr>
      <w:r>
        <w:t>Access an array element with the [ ] operator</w:t>
      </w:r>
    </w:p>
    <w:p w:rsidR="00C54914" w:rsidRDefault="00C54914" w:rsidP="00600189">
      <w:pPr>
        <w:pStyle w:val="BulletLevel2"/>
        <w:rPr>
          <w:rFonts w:cs="Times New Roman"/>
        </w:rPr>
      </w:pPr>
      <w:r>
        <w:t xml:space="preserve">Integer indices are </w:t>
      </w:r>
      <w:r w:rsidRPr="00465E2D">
        <w:rPr>
          <w:b/>
          <w:bCs/>
        </w:rPr>
        <w:t>zero-based</w:t>
      </w:r>
    </w:p>
    <w:p w:rsidR="00C54914" w:rsidRDefault="00C54914" w:rsidP="00465E2D">
      <w:pPr>
        <w:pStyle w:val="BulletLevel2"/>
      </w:pPr>
      <w:r>
        <w:t>Last index is size - 1</w:t>
      </w:r>
    </w:p>
    <w:p w:rsidR="00C54914" w:rsidRDefault="00C54914" w:rsidP="00600189">
      <w:pPr>
        <w:pStyle w:val="CodeBIG"/>
      </w:pPr>
      <w:r>
        <w:t>lotto_numbers[0] = 19;</w:t>
      </w:r>
    </w:p>
    <w:p w:rsidR="00C54914" w:rsidRDefault="00C54914" w:rsidP="00600189">
      <w:pPr>
        <w:pStyle w:val="CodeBIG"/>
      </w:pPr>
      <w:r>
        <w:t>lotto_numbers[1] = 12;</w:t>
      </w:r>
    </w:p>
    <w:p w:rsidR="00C54914" w:rsidRDefault="00C54914" w:rsidP="00600189">
      <w:pPr>
        <w:pStyle w:val="CodeBIG"/>
      </w:pPr>
    </w:p>
    <w:p w:rsidR="00C54914" w:rsidRDefault="00C54914" w:rsidP="00600189">
      <w:pPr>
        <w:pStyle w:val="CodeBIG"/>
      </w:pPr>
      <w:r>
        <w:t>first = lotto_numbers[0];</w:t>
      </w:r>
    </w:p>
    <w:p w:rsidR="00C54914" w:rsidRDefault="00C54914" w:rsidP="00600189">
      <w:pPr>
        <w:pStyle w:val="CodeBIG"/>
      </w:pPr>
      <w:r>
        <w:t>second = lotto_numbers[1];</w:t>
      </w:r>
    </w:p>
    <w:p w:rsidR="00C54914" w:rsidRDefault="00C54914" w:rsidP="00600189">
      <w:pPr>
        <w:pStyle w:val="BulletLevel1"/>
        <w:rPr>
          <w:rFonts w:cs="Times New Roman"/>
        </w:rPr>
      </w:pPr>
      <w:r>
        <w:t>Aggregate Initialization is simple</w:t>
      </w:r>
    </w:p>
    <w:p w:rsidR="00C54914" w:rsidRDefault="00C54914" w:rsidP="00465E2D">
      <w:pPr>
        <w:pStyle w:val="CodeBIG"/>
      </w:pPr>
      <w:r>
        <w:t>int lotto_numbers[6] = {1,2,3,4,5,6};</w:t>
      </w:r>
    </w:p>
    <w:p w:rsidR="00C54914" w:rsidRDefault="00C54914" w:rsidP="00465E2D">
      <w:pPr>
        <w:pStyle w:val="CodeBIG"/>
      </w:pPr>
    </w:p>
    <w:p w:rsidR="00C54914" w:rsidRDefault="00C54914" w:rsidP="00465E2D">
      <w:pPr>
        <w:pStyle w:val="CodeBIG"/>
      </w:pPr>
      <w:r>
        <w:t>// or, to automatically compute size</w:t>
      </w:r>
    </w:p>
    <w:p w:rsidR="00C54914" w:rsidRDefault="00C54914" w:rsidP="00465E2D">
      <w:pPr>
        <w:pStyle w:val="CodeBIG"/>
      </w:pPr>
    </w:p>
    <w:p w:rsidR="00C54914" w:rsidRDefault="00C54914" w:rsidP="00465E2D">
      <w:pPr>
        <w:pStyle w:val="CodeBIG"/>
      </w:pPr>
      <w:r>
        <w:t>int lotto_numbers[] = {1,2,3,4,5,6};</w:t>
      </w:r>
    </w:p>
    <w:p w:rsidR="00C54914" w:rsidRDefault="00C54914" w:rsidP="00465E2D">
      <w:pPr>
        <w:pStyle w:val="Heading1"/>
      </w:pPr>
      <w:r>
        <w:t>For Loops</w:t>
      </w:r>
    </w:p>
    <w:p w:rsidR="00C54914" w:rsidRDefault="00C54914" w:rsidP="00E379DA">
      <w:pPr>
        <w:pStyle w:val="Heading2"/>
      </w:pPr>
      <w:r>
        <w:t>The for loop is often used with arrays</w:t>
      </w:r>
    </w:p>
    <w:p w:rsidR="00C54914" w:rsidRDefault="00C54914" w:rsidP="00356AD6">
      <w:pPr>
        <w:pStyle w:val="CodeBIG"/>
      </w:pPr>
      <w:r>
        <w:t xml:space="preserve">for ( </w:t>
      </w:r>
      <w:r w:rsidRPr="00356AD6">
        <w:t>initializer</w:t>
      </w:r>
      <w:r>
        <w:t xml:space="preserve">; </w:t>
      </w:r>
      <w:r w:rsidRPr="00356AD6">
        <w:rPr>
          <w:i/>
          <w:iCs/>
        </w:rPr>
        <w:t>test-expr</w:t>
      </w:r>
      <w:r>
        <w:t xml:space="preserve">; </w:t>
      </w:r>
      <w:r w:rsidRPr="00356AD6">
        <w:rPr>
          <w:i/>
          <w:iCs/>
        </w:rPr>
        <w:t>iterate-expr</w:t>
      </w:r>
      <w:r>
        <w:t xml:space="preserve"> ){</w:t>
      </w:r>
    </w:p>
    <w:p w:rsidR="00C54914" w:rsidRDefault="00C54914" w:rsidP="00E379DA">
      <w:pPr>
        <w:pStyle w:val="CodeBIG"/>
      </w:pPr>
      <w:r>
        <w:t xml:space="preserve">    statement;</w:t>
      </w:r>
    </w:p>
    <w:p w:rsidR="00C54914" w:rsidRDefault="00C54914" w:rsidP="00E379DA">
      <w:pPr>
        <w:pStyle w:val="CodeBIG"/>
      </w:pPr>
      <w:r>
        <w:t>}</w:t>
      </w:r>
    </w:p>
    <w:p w:rsidR="00C54914" w:rsidRDefault="00C54914" w:rsidP="00E379DA">
      <w:pPr>
        <w:pStyle w:val="CodeBIG"/>
      </w:pPr>
    </w:p>
    <w:p w:rsidR="00C54914" w:rsidRDefault="00C54914" w:rsidP="00356AD6">
      <w:pPr>
        <w:pStyle w:val="ExampleorSyntax1"/>
      </w:pPr>
      <w:r>
        <w:t>Example</w:t>
      </w:r>
    </w:p>
    <w:p w:rsidR="00C54914" w:rsidRDefault="00C54914" w:rsidP="00E379DA">
      <w:pPr>
        <w:pStyle w:val="CodeBIG"/>
        <w:rPr>
          <w:rFonts w:cs="Times New Roman"/>
        </w:rPr>
      </w:pPr>
    </w:p>
    <w:p w:rsidR="00C54914" w:rsidRDefault="00C54914" w:rsidP="00E379DA">
      <w:pPr>
        <w:pStyle w:val="CodeBIG"/>
      </w:pPr>
      <w:r>
        <w:t>int lotto_numbers[6];</w:t>
      </w:r>
    </w:p>
    <w:p w:rsidR="00C54914" w:rsidRDefault="00C54914" w:rsidP="00E379DA">
      <w:pPr>
        <w:pStyle w:val="CodeBIG"/>
      </w:pPr>
      <w:r>
        <w:t>...</w:t>
      </w:r>
    </w:p>
    <w:p w:rsidR="00C54914" w:rsidRDefault="00C54914" w:rsidP="00E379DA">
      <w:pPr>
        <w:pStyle w:val="CodeBIG"/>
      </w:pPr>
      <w:r>
        <w:t>int size = sizeof(lotto_numbers) / sizeof(int);</w:t>
      </w:r>
    </w:p>
    <w:p w:rsidR="00C54914" w:rsidRDefault="00C54914" w:rsidP="00E379DA">
      <w:pPr>
        <w:pStyle w:val="CodeBIG"/>
      </w:pPr>
    </w:p>
    <w:p w:rsidR="00C54914" w:rsidRDefault="00C54914" w:rsidP="00356AD6">
      <w:pPr>
        <w:pStyle w:val="CodeBIG"/>
      </w:pPr>
      <w:r>
        <w:t>for (int i=0; i &lt; size;  i++)</w:t>
      </w:r>
    </w:p>
    <w:p w:rsidR="00C54914" w:rsidRDefault="00C54914" w:rsidP="00E379DA">
      <w:pPr>
        <w:pStyle w:val="CodeBIG"/>
      </w:pPr>
      <w:r>
        <w:t xml:space="preserve">  printf("number %d is %d", i, lotto_numbers[i]);</w:t>
      </w:r>
    </w:p>
    <w:p w:rsidR="00C54914" w:rsidRDefault="00C54914" w:rsidP="00E379DA">
      <w:pPr>
        <w:pStyle w:val="CodeBIG"/>
      </w:pPr>
    </w:p>
    <w:p w:rsidR="00C54914" w:rsidRDefault="00C54914" w:rsidP="00E379DA">
      <w:pPr>
        <w:pStyle w:val="CodeBIG"/>
      </w:pPr>
      <w:r>
        <w:t>// or</w:t>
      </w:r>
    </w:p>
    <w:p w:rsidR="00C54914" w:rsidRDefault="00C54914" w:rsidP="00E379DA">
      <w:pPr>
        <w:pStyle w:val="CodeBIG"/>
      </w:pPr>
    </w:p>
    <w:p w:rsidR="00C54914" w:rsidRDefault="00C54914" w:rsidP="00356AD6">
      <w:pPr>
        <w:pStyle w:val="CodeBIG"/>
      </w:pPr>
      <w:r>
        <w:t>for (int i=0; i &lt; size;  i++){</w:t>
      </w:r>
    </w:p>
    <w:p w:rsidR="00C54914" w:rsidRDefault="00C54914" w:rsidP="00356AD6">
      <w:pPr>
        <w:pStyle w:val="CodeBIG"/>
      </w:pPr>
      <w:r>
        <w:t xml:space="preserve">  printf("number %d is %d", i, lotto_numbers[i]);</w:t>
      </w:r>
    </w:p>
    <w:p w:rsidR="00C54914" w:rsidRDefault="00C54914" w:rsidP="00356AD6">
      <w:pPr>
        <w:pStyle w:val="CodeBIG"/>
      </w:pPr>
      <w:r>
        <w:t>}</w:t>
      </w:r>
    </w:p>
    <w:p w:rsidR="00C54914" w:rsidRPr="00E379DA" w:rsidRDefault="00C54914" w:rsidP="00E379DA">
      <w:pPr>
        <w:pStyle w:val="CodeBIG"/>
        <w:rPr>
          <w:rFonts w:cs="Times New Roman"/>
        </w:rPr>
      </w:pPr>
      <w:r>
        <w:t xml:space="preserve"> </w:t>
      </w:r>
    </w:p>
    <w:p w:rsidR="00C54914" w:rsidRDefault="00C54914" w:rsidP="00465E2D">
      <w:pPr>
        <w:pStyle w:val="Heading1"/>
        <w:rPr>
          <w:rFonts w:cs="Times New Roman"/>
        </w:rPr>
      </w:pPr>
      <w:r>
        <w:t>Arrays as pointers</w:t>
      </w:r>
    </w:p>
    <w:p w:rsidR="00C54914" w:rsidRDefault="00C54914" w:rsidP="00600189">
      <w:pPr>
        <w:pStyle w:val="BulletLevel1"/>
        <w:rPr>
          <w:rFonts w:cs="Times New Roman"/>
        </w:rPr>
      </w:pPr>
      <w:r>
        <w:t xml:space="preserve">The </w:t>
      </w:r>
      <w:r w:rsidRPr="00465E2D">
        <w:rPr>
          <w:i/>
          <w:iCs/>
        </w:rPr>
        <w:t>name</w:t>
      </w:r>
      <w:r>
        <w:t xml:space="preserve"> of an array </w:t>
      </w:r>
      <w:r w:rsidRPr="00465E2D">
        <w:rPr>
          <w:i/>
          <w:iCs/>
        </w:rPr>
        <w:t>is a pointer to its first element</w:t>
      </w:r>
    </w:p>
    <w:p w:rsidR="00C54914" w:rsidRDefault="00C54914" w:rsidP="00E379DA">
      <w:pPr>
        <w:pStyle w:val="BulletLevel2"/>
        <w:rPr>
          <w:rFonts w:cs="Times New Roman"/>
        </w:rPr>
      </w:pPr>
      <w:r>
        <w:t>Given the following declaration</w:t>
      </w:r>
    </w:p>
    <w:p w:rsidR="00C54914" w:rsidRDefault="00C54914" w:rsidP="00580D5A">
      <w:pPr>
        <w:pStyle w:val="CodeBIG"/>
        <w:ind w:left="1080"/>
      </w:pPr>
      <w:r w:rsidRPr="00CE7508">
        <w:rPr>
          <w:b/>
          <w:bCs/>
        </w:rPr>
        <w:t>int</w:t>
      </w:r>
      <w:r>
        <w:t xml:space="preserve"> lotto_numbers[6];</w:t>
      </w:r>
    </w:p>
    <w:p w:rsidR="00C54914" w:rsidRDefault="00C54914" w:rsidP="00E379DA">
      <w:pPr>
        <w:pStyle w:val="BulletLevel2"/>
        <w:rPr>
          <w:rFonts w:cs="Times New Roman"/>
        </w:rPr>
      </w:pPr>
      <w:r>
        <w:t>These are all the same address</w:t>
      </w:r>
    </w:p>
    <w:p w:rsidR="00C54914" w:rsidRDefault="00C54914" w:rsidP="00E379DA">
      <w:pPr>
        <w:pStyle w:val="CodeBIG"/>
        <w:ind w:left="1080"/>
      </w:pPr>
      <w:r>
        <w:t>lotto_numbers</w:t>
      </w:r>
    </w:p>
    <w:p w:rsidR="00C54914" w:rsidRDefault="00C54914" w:rsidP="00E379DA">
      <w:pPr>
        <w:pStyle w:val="CodeBIG"/>
        <w:ind w:left="1080"/>
      </w:pPr>
    </w:p>
    <w:p w:rsidR="00C54914" w:rsidRDefault="00C54914" w:rsidP="00E379DA">
      <w:pPr>
        <w:pStyle w:val="CodeBIG"/>
        <w:ind w:left="1080"/>
      </w:pPr>
      <w:r>
        <w:t>&amp;lotto_numbers[0]</w:t>
      </w:r>
    </w:p>
    <w:p w:rsidR="00C54914" w:rsidRDefault="00C54914" w:rsidP="00E379DA">
      <w:pPr>
        <w:pStyle w:val="CodeBIG"/>
        <w:ind w:left="1080"/>
      </w:pPr>
    </w:p>
    <w:p w:rsidR="00C54914" w:rsidRDefault="00C54914" w:rsidP="00E379DA">
      <w:pPr>
        <w:pStyle w:val="CodeBIG"/>
        <w:ind w:left="1080"/>
      </w:pPr>
      <w:r>
        <w:t>&amp;lotto_number          // I know, it's odd...</w:t>
      </w:r>
    </w:p>
    <w:p w:rsidR="00C54914" w:rsidRDefault="00C54914" w:rsidP="00E379DA">
      <w:pPr>
        <w:pStyle w:val="Heading2"/>
        <w:rPr>
          <w:rFonts w:cs="Times New Roman"/>
        </w:rPr>
      </w:pPr>
      <w:r>
        <w:t>And the type of the address in this case is "pointer to int"</w:t>
      </w:r>
    </w:p>
    <w:p w:rsidR="00C54914" w:rsidRPr="006B7499" w:rsidRDefault="00C54914" w:rsidP="006B7499">
      <w:pPr>
        <w:pStyle w:val="CodeBIG"/>
        <w:ind w:left="720"/>
        <w:rPr>
          <w:b/>
          <w:bCs/>
        </w:rPr>
      </w:pPr>
      <w:r>
        <w:rPr>
          <w:b/>
          <w:bCs/>
        </w:rPr>
        <w:t xml:space="preserve"> int</w:t>
      </w:r>
      <w:r w:rsidRPr="006B7499">
        <w:rPr>
          <w:b/>
          <w:bCs/>
        </w:rPr>
        <w:t xml:space="preserve"> *</w:t>
      </w:r>
    </w:p>
    <w:p w:rsidR="00C54914" w:rsidRDefault="00C54914" w:rsidP="00E379DA">
      <w:pPr>
        <w:pStyle w:val="Heading2"/>
      </w:pPr>
      <w:r>
        <w:t>Pointer arithmetic</w:t>
      </w:r>
    </w:p>
    <w:p w:rsidR="00C54914" w:rsidRDefault="00C54914" w:rsidP="00E379DA">
      <w:pPr>
        <w:pStyle w:val="BulletLevel2"/>
        <w:rPr>
          <w:rFonts w:cs="Times New Roman"/>
        </w:rPr>
      </w:pPr>
      <w:r>
        <w:t>When you add a number to a pointer, it's the same as changing the index in the [ ] operators</w:t>
      </w:r>
    </w:p>
    <w:p w:rsidR="00C54914" w:rsidRDefault="00C54914" w:rsidP="00E379DA">
      <w:pPr>
        <w:pStyle w:val="BulletLevel2"/>
      </w:pPr>
      <w:r>
        <w:t xml:space="preserve">It moves the byte offset one </w:t>
      </w:r>
      <w:r w:rsidRPr="007E2982">
        <w:rPr>
          <w:i/>
          <w:iCs/>
        </w:rPr>
        <w:t>array element</w:t>
      </w:r>
      <w:r>
        <w:t xml:space="preserve"> farther along</w:t>
      </w:r>
    </w:p>
    <w:p w:rsidR="00C54914" w:rsidRDefault="00C54914" w:rsidP="00E379DA">
      <w:pPr>
        <w:pStyle w:val="BulletLevel2"/>
      </w:pPr>
      <w:r>
        <w:t>These are the same value:</w:t>
      </w:r>
    </w:p>
    <w:p w:rsidR="00C54914" w:rsidRDefault="00C54914" w:rsidP="00E379DA">
      <w:pPr>
        <w:pStyle w:val="CodeBIG"/>
        <w:ind w:left="1080"/>
      </w:pPr>
      <w:r>
        <w:t>lotto_numbers[4]</w:t>
      </w:r>
    </w:p>
    <w:p w:rsidR="00C54914" w:rsidRDefault="00C54914" w:rsidP="00E379DA">
      <w:pPr>
        <w:pStyle w:val="CodeBIG"/>
        <w:ind w:left="1080"/>
      </w:pPr>
    </w:p>
    <w:p w:rsidR="00C54914" w:rsidRDefault="00C54914" w:rsidP="00E379DA">
      <w:pPr>
        <w:pStyle w:val="CodeBIG"/>
        <w:ind w:left="1080"/>
      </w:pPr>
      <w:r>
        <w:t>*(lotto_numbers + 4)</w:t>
      </w:r>
    </w:p>
    <w:p w:rsidR="00C54914" w:rsidRDefault="00C54914" w:rsidP="00356AD6">
      <w:pPr>
        <w:pStyle w:val="Title-Page"/>
      </w:pPr>
      <w:r>
        <w:t>Passing an Array</w:t>
      </w:r>
    </w:p>
    <w:p w:rsidR="00C54914" w:rsidRPr="00356AD6" w:rsidRDefault="00C54914" w:rsidP="00414B55">
      <w:pPr>
        <w:pStyle w:val="BulletLevel1"/>
        <w:rPr>
          <w:rFonts w:cs="Times New Roman"/>
        </w:rPr>
      </w:pPr>
      <w:r>
        <w:t>Arrays are (essentially) passed by reference</w:t>
      </w:r>
    </w:p>
    <w:p w:rsidR="00C54914" w:rsidRDefault="00C54914" w:rsidP="00356AD6">
      <w:pPr>
        <w:pStyle w:val="BulletLevel2"/>
      </w:pPr>
      <w:r>
        <w:t xml:space="preserve">That is, the </w:t>
      </w:r>
      <w:r w:rsidRPr="00CE7508">
        <w:rPr>
          <w:i/>
          <w:iCs/>
        </w:rPr>
        <w:t>value</w:t>
      </w:r>
      <w:r>
        <w:t xml:space="preserve"> that is copied to the local variable is the </w:t>
      </w:r>
      <w:r w:rsidRPr="00CE7508">
        <w:rPr>
          <w:i/>
          <w:iCs/>
        </w:rPr>
        <w:t>pointer</w:t>
      </w:r>
      <w:r>
        <w:t xml:space="preserve"> to the array</w:t>
      </w:r>
    </w:p>
    <w:p w:rsidR="00C54914" w:rsidRPr="006B7499" w:rsidRDefault="00C54914" w:rsidP="006B7499">
      <w:pPr>
        <w:pStyle w:val="CodeBIG"/>
        <w:rPr>
          <w:b/>
          <w:bCs/>
        </w:rPr>
      </w:pPr>
      <w:r w:rsidRPr="006B7499">
        <w:rPr>
          <w:b/>
          <w:bCs/>
        </w:rPr>
        <w:t>print_number_list(int *numbers, int size) {</w:t>
      </w:r>
    </w:p>
    <w:p w:rsidR="00C54914" w:rsidRPr="006B7499" w:rsidRDefault="00C54914" w:rsidP="006B7499">
      <w:pPr>
        <w:pStyle w:val="CodeBIG"/>
      </w:pPr>
      <w:r w:rsidRPr="006B7499">
        <w:t xml:space="preserve">    for (int i = 0; i &lt; size; i++) {</w:t>
      </w:r>
    </w:p>
    <w:p w:rsidR="00C54914" w:rsidRPr="006B7499" w:rsidRDefault="00C54914" w:rsidP="006B7499">
      <w:pPr>
        <w:pStyle w:val="CodeBIG"/>
      </w:pPr>
      <w:r w:rsidRPr="006B7499">
        <w:t xml:space="preserve">        printf("%d\n", numbers[i]);</w:t>
      </w:r>
    </w:p>
    <w:p w:rsidR="00C54914" w:rsidRPr="006B7499" w:rsidRDefault="00C54914" w:rsidP="006B7499">
      <w:pPr>
        <w:pStyle w:val="CodeBIG"/>
      </w:pPr>
      <w:r w:rsidRPr="006B7499">
        <w:t xml:space="preserve">    }</w:t>
      </w:r>
    </w:p>
    <w:p w:rsidR="00C54914" w:rsidRPr="006B7499" w:rsidRDefault="00C54914" w:rsidP="006B7499">
      <w:pPr>
        <w:pStyle w:val="CodeBIG"/>
      </w:pPr>
      <w:r w:rsidRPr="006B7499">
        <w:t>}</w:t>
      </w:r>
    </w:p>
    <w:p w:rsidR="00C54914" w:rsidRPr="006B7499" w:rsidRDefault="00C54914" w:rsidP="006B7499">
      <w:pPr>
        <w:pStyle w:val="CodeBIG"/>
      </w:pPr>
    </w:p>
    <w:p w:rsidR="00C54914" w:rsidRDefault="00C54914" w:rsidP="006B7499">
      <w:pPr>
        <w:pStyle w:val="CodeBIG"/>
        <w:rPr>
          <w:rFonts w:cs="Times New Roman"/>
        </w:rPr>
      </w:pPr>
    </w:p>
    <w:p w:rsidR="00C54914" w:rsidRDefault="00C54914" w:rsidP="006B7499">
      <w:pPr>
        <w:pStyle w:val="CodeBIG"/>
        <w:rPr>
          <w:rFonts w:cs="Times New Roman"/>
        </w:rPr>
      </w:pPr>
    </w:p>
    <w:p w:rsidR="00C54914" w:rsidRPr="006B7499" w:rsidRDefault="00C54914" w:rsidP="006B7499">
      <w:pPr>
        <w:pStyle w:val="CodeBIG"/>
      </w:pPr>
      <w:r w:rsidRPr="006B7499">
        <w:t>int main(void) {</w:t>
      </w:r>
    </w:p>
    <w:p w:rsidR="00C54914" w:rsidRPr="006B7499" w:rsidRDefault="00C54914" w:rsidP="006B7499">
      <w:pPr>
        <w:pStyle w:val="CodeBIG"/>
      </w:pPr>
    </w:p>
    <w:p w:rsidR="00C54914" w:rsidRPr="006B7499" w:rsidRDefault="00C54914" w:rsidP="006B7499">
      <w:pPr>
        <w:pStyle w:val="CodeBIG"/>
      </w:pPr>
      <w:r w:rsidRPr="006B7499">
        <w:t xml:space="preserve">    int lotto_nums[6] = { 23, 14, 12, 8, 6, 15 };</w:t>
      </w:r>
    </w:p>
    <w:p w:rsidR="00C54914" w:rsidRPr="006B7499" w:rsidRDefault="00C54914" w:rsidP="006B7499">
      <w:pPr>
        <w:pStyle w:val="CodeBIG"/>
      </w:pPr>
    </w:p>
    <w:p w:rsidR="00C54914" w:rsidRPr="006B7499" w:rsidRDefault="00C54914" w:rsidP="006B7499">
      <w:pPr>
        <w:pStyle w:val="CodeBIG"/>
      </w:pPr>
      <w:r w:rsidRPr="006B7499">
        <w:t xml:space="preserve">    int size = sizeof</w:t>
      </w:r>
      <w:r>
        <w:t>(lotto_nums)/</w:t>
      </w:r>
      <w:r w:rsidRPr="006B7499">
        <w:t>sizeof (int);</w:t>
      </w:r>
    </w:p>
    <w:p w:rsidR="00C54914" w:rsidRPr="006B7499" w:rsidRDefault="00C54914" w:rsidP="006B7499">
      <w:pPr>
        <w:pStyle w:val="CodeBIG"/>
      </w:pPr>
    </w:p>
    <w:p w:rsidR="00C54914" w:rsidRPr="006B7499" w:rsidRDefault="00C54914" w:rsidP="006B7499">
      <w:pPr>
        <w:pStyle w:val="CodeBIG"/>
        <w:rPr>
          <w:rFonts w:cs="Times New Roman"/>
        </w:rPr>
      </w:pPr>
      <w:r>
        <w:t xml:space="preserve">    // The address of the array is passed</w:t>
      </w:r>
    </w:p>
    <w:p w:rsidR="00C54914" w:rsidRPr="006B7499" w:rsidRDefault="00C54914" w:rsidP="006B7499">
      <w:pPr>
        <w:pStyle w:val="CodeBIG"/>
        <w:rPr>
          <w:rFonts w:cs="Times New Roman"/>
        </w:rPr>
      </w:pPr>
    </w:p>
    <w:p w:rsidR="00C54914" w:rsidRPr="006B7499" w:rsidRDefault="00C54914" w:rsidP="006B7499">
      <w:pPr>
        <w:pStyle w:val="CodeBIG"/>
        <w:rPr>
          <w:b/>
          <w:bCs/>
        </w:rPr>
      </w:pPr>
      <w:r w:rsidRPr="006B7499">
        <w:rPr>
          <w:b/>
          <w:bCs/>
        </w:rPr>
        <w:t xml:space="preserve">    print_number_list(lotto_nums, size);</w:t>
      </w:r>
    </w:p>
    <w:p w:rsidR="00C54914" w:rsidRPr="006B7499" w:rsidRDefault="00C54914" w:rsidP="006B7499">
      <w:pPr>
        <w:pStyle w:val="CodeBIG"/>
        <w:rPr>
          <w:rFonts w:cs="Times New Roman"/>
        </w:rPr>
      </w:pPr>
      <w:r w:rsidRPr="006B7499">
        <w:rPr>
          <w:rFonts w:cs="Times New Roman"/>
        </w:rPr>
        <w:t>}</w:t>
      </w:r>
    </w:p>
    <w:p w:rsidR="00C54914" w:rsidRDefault="00C54914" w:rsidP="00356AD6">
      <w:pPr>
        <w:pStyle w:val="Title-Page"/>
      </w:pPr>
      <w:r>
        <w:t>Advantages of Arrays</w:t>
      </w:r>
    </w:p>
    <w:p w:rsidR="00C54914" w:rsidRDefault="00C54914" w:rsidP="00356AD6">
      <w:pPr>
        <w:pStyle w:val="BulletLevel1"/>
      </w:pPr>
      <w:r>
        <w:t>Same identifier is used to access all members</w:t>
      </w:r>
    </w:p>
    <w:p w:rsidR="00C54914" w:rsidRDefault="00C54914" w:rsidP="00356AD6">
      <w:pPr>
        <w:pStyle w:val="BulletLevel1"/>
      </w:pPr>
      <w:r>
        <w:t>Easy to iterate through an array with a loop</w:t>
      </w:r>
    </w:p>
    <w:p w:rsidR="00C54914" w:rsidRDefault="00C54914" w:rsidP="00356AD6">
      <w:pPr>
        <w:pStyle w:val="BulletLevel1"/>
      </w:pPr>
      <w:r>
        <w:t>Compact in memory</w:t>
      </w:r>
    </w:p>
    <w:p w:rsidR="00C54914" w:rsidRDefault="00C54914" w:rsidP="00356AD6">
      <w:pPr>
        <w:pStyle w:val="BulletLevel1"/>
      </w:pPr>
      <w:r>
        <w:t>Passed by reference</w:t>
      </w:r>
    </w:p>
    <w:p w:rsidR="00C54914" w:rsidRDefault="00C54914" w:rsidP="00465E2D">
      <w:pPr>
        <w:pStyle w:val="Title-Page"/>
      </w:pPr>
      <w:r>
        <w:t>Limitations of Arrays</w:t>
      </w:r>
    </w:p>
    <w:p w:rsidR="00C54914" w:rsidRDefault="00C54914" w:rsidP="00600189">
      <w:pPr>
        <w:pStyle w:val="BulletLevel1"/>
        <w:rPr>
          <w:rFonts w:cs="Times New Roman"/>
        </w:rPr>
      </w:pPr>
      <w:r>
        <w:t>You must remember how big it is (!)</w:t>
      </w:r>
    </w:p>
    <w:p w:rsidR="00C54914" w:rsidRPr="00CE7508" w:rsidRDefault="00C54914" w:rsidP="00E379DA">
      <w:pPr>
        <w:pStyle w:val="BulletLevel2"/>
        <w:rPr>
          <w:rFonts w:cs="Times New Roman"/>
        </w:rPr>
      </w:pPr>
      <w:r>
        <w:t>If you try to access past the last element, you "overflow your buffer"</w:t>
      </w:r>
    </w:p>
    <w:p w:rsidR="00C54914" w:rsidRPr="00CE7508" w:rsidRDefault="00C54914" w:rsidP="00CE7508">
      <w:pPr>
        <w:pStyle w:val="BulletLevel3"/>
        <w:rPr>
          <w:rFonts w:cs="Times New Roman"/>
        </w:rPr>
      </w:pPr>
      <w:r>
        <w:t>If you're reading, you read garbage</w:t>
      </w:r>
    </w:p>
    <w:p w:rsidR="00C54914" w:rsidRDefault="00C54914" w:rsidP="00CE7508">
      <w:pPr>
        <w:pStyle w:val="BulletLevel3"/>
        <w:rPr>
          <w:rFonts w:cs="Times New Roman"/>
        </w:rPr>
      </w:pPr>
      <w:r>
        <w:t>If you're writing, you probably messed up the value of some other object</w:t>
      </w:r>
    </w:p>
    <w:p w:rsidR="00C54914" w:rsidRDefault="00C54914" w:rsidP="00600189">
      <w:pPr>
        <w:pStyle w:val="BulletLevel1"/>
        <w:rPr>
          <w:rFonts w:cs="Times New Roman"/>
        </w:rPr>
      </w:pPr>
      <w:r>
        <w:t>No way to resize it  (!)</w:t>
      </w:r>
    </w:p>
    <w:p w:rsidR="00C54914" w:rsidRDefault="00C54914" w:rsidP="00E379DA">
      <w:pPr>
        <w:pStyle w:val="BulletLevel2"/>
      </w:pPr>
      <w:r>
        <w:t>If you need it bigger you must make a bigger one and copy all your old elements into it</w:t>
      </w:r>
    </w:p>
    <w:sectPr w:rsidR="00C54914" w:rsidSect="00414963">
      <w:headerReference w:type="default" r:id="rId8"/>
      <w:footerReference w:type="default" r:id="rId9"/>
      <w:pgSz w:w="12240" w:h="15840" w:code="1"/>
      <w:pgMar w:top="720" w:right="1080" w:bottom="720" w:left="1080" w:header="360" w:footer="36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914" w:rsidRDefault="00C54914" w:rsidP="00EA0C89">
      <w:r>
        <w:separator/>
      </w:r>
    </w:p>
  </w:endnote>
  <w:endnote w:type="continuationSeparator" w:id="0">
    <w:p w:rsidR="00C54914" w:rsidRDefault="00C54914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914" w:rsidRDefault="00C54914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2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- 9 -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914" w:rsidRDefault="00C54914" w:rsidP="00EA0C89">
      <w:r>
        <w:separator/>
      </w:r>
    </w:p>
  </w:footnote>
  <w:footnote w:type="continuationSeparator" w:id="0">
    <w:p w:rsidR="00C54914" w:rsidRDefault="00C54914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914" w:rsidRDefault="00C54914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0801"/>
    <w:rsid w:val="000120B4"/>
    <w:rsid w:val="00033514"/>
    <w:rsid w:val="0004763A"/>
    <w:rsid w:val="00064A7B"/>
    <w:rsid w:val="000764D2"/>
    <w:rsid w:val="000B334E"/>
    <w:rsid w:val="000E0AA4"/>
    <w:rsid w:val="000E1B62"/>
    <w:rsid w:val="000E627A"/>
    <w:rsid w:val="001007DA"/>
    <w:rsid w:val="00121AF4"/>
    <w:rsid w:val="0014474D"/>
    <w:rsid w:val="00150C43"/>
    <w:rsid w:val="00154706"/>
    <w:rsid w:val="00155A54"/>
    <w:rsid w:val="00156C29"/>
    <w:rsid w:val="0017019A"/>
    <w:rsid w:val="0017550D"/>
    <w:rsid w:val="001875AF"/>
    <w:rsid w:val="001A1DDB"/>
    <w:rsid w:val="001C1643"/>
    <w:rsid w:val="001C51A3"/>
    <w:rsid w:val="001C676E"/>
    <w:rsid w:val="001D4262"/>
    <w:rsid w:val="001D5640"/>
    <w:rsid w:val="00201474"/>
    <w:rsid w:val="002035FA"/>
    <w:rsid w:val="00204F51"/>
    <w:rsid w:val="002053EE"/>
    <w:rsid w:val="00227CA7"/>
    <w:rsid w:val="00233C0C"/>
    <w:rsid w:val="00234A95"/>
    <w:rsid w:val="00234D23"/>
    <w:rsid w:val="002902E6"/>
    <w:rsid w:val="002A5C00"/>
    <w:rsid w:val="002B5CAB"/>
    <w:rsid w:val="002C20E0"/>
    <w:rsid w:val="002D0214"/>
    <w:rsid w:val="002F0A27"/>
    <w:rsid w:val="0030550D"/>
    <w:rsid w:val="003247DF"/>
    <w:rsid w:val="0032566D"/>
    <w:rsid w:val="0034051A"/>
    <w:rsid w:val="00342FAC"/>
    <w:rsid w:val="00356AD6"/>
    <w:rsid w:val="003673DD"/>
    <w:rsid w:val="00393587"/>
    <w:rsid w:val="003A1071"/>
    <w:rsid w:val="003A48DB"/>
    <w:rsid w:val="003A7EF4"/>
    <w:rsid w:val="003B0F03"/>
    <w:rsid w:val="003B4142"/>
    <w:rsid w:val="003B5530"/>
    <w:rsid w:val="003E444A"/>
    <w:rsid w:val="003E4D3C"/>
    <w:rsid w:val="003E7B27"/>
    <w:rsid w:val="003F089C"/>
    <w:rsid w:val="003F1F23"/>
    <w:rsid w:val="003F63A9"/>
    <w:rsid w:val="003F6FF1"/>
    <w:rsid w:val="00405D77"/>
    <w:rsid w:val="004138C8"/>
    <w:rsid w:val="00414963"/>
    <w:rsid w:val="00414B55"/>
    <w:rsid w:val="0042638A"/>
    <w:rsid w:val="004438AC"/>
    <w:rsid w:val="00443BA4"/>
    <w:rsid w:val="00447709"/>
    <w:rsid w:val="00452ED7"/>
    <w:rsid w:val="00465E2D"/>
    <w:rsid w:val="0048145D"/>
    <w:rsid w:val="004825B7"/>
    <w:rsid w:val="00486815"/>
    <w:rsid w:val="004A1317"/>
    <w:rsid w:val="004A4DE5"/>
    <w:rsid w:val="004B7CB5"/>
    <w:rsid w:val="004F1B19"/>
    <w:rsid w:val="004F1FFF"/>
    <w:rsid w:val="004F3EA7"/>
    <w:rsid w:val="004F570C"/>
    <w:rsid w:val="0050667E"/>
    <w:rsid w:val="00507972"/>
    <w:rsid w:val="00510C4A"/>
    <w:rsid w:val="00530634"/>
    <w:rsid w:val="00554AA6"/>
    <w:rsid w:val="0056229D"/>
    <w:rsid w:val="00566822"/>
    <w:rsid w:val="00571060"/>
    <w:rsid w:val="00580D5A"/>
    <w:rsid w:val="005841BA"/>
    <w:rsid w:val="0059390C"/>
    <w:rsid w:val="005D7A2F"/>
    <w:rsid w:val="005F4FEE"/>
    <w:rsid w:val="005F5F19"/>
    <w:rsid w:val="00600189"/>
    <w:rsid w:val="006151D9"/>
    <w:rsid w:val="006214EF"/>
    <w:rsid w:val="006627B7"/>
    <w:rsid w:val="0067705D"/>
    <w:rsid w:val="0068393A"/>
    <w:rsid w:val="00685304"/>
    <w:rsid w:val="00686419"/>
    <w:rsid w:val="0069032C"/>
    <w:rsid w:val="006B7499"/>
    <w:rsid w:val="006B7B8E"/>
    <w:rsid w:val="006C4BD7"/>
    <w:rsid w:val="006D3025"/>
    <w:rsid w:val="006F301B"/>
    <w:rsid w:val="006F4793"/>
    <w:rsid w:val="007231C6"/>
    <w:rsid w:val="00734CF5"/>
    <w:rsid w:val="00753C05"/>
    <w:rsid w:val="007604A5"/>
    <w:rsid w:val="00771215"/>
    <w:rsid w:val="0077212C"/>
    <w:rsid w:val="007741C6"/>
    <w:rsid w:val="007826D1"/>
    <w:rsid w:val="0079113B"/>
    <w:rsid w:val="00796A48"/>
    <w:rsid w:val="007B7667"/>
    <w:rsid w:val="007D6FAC"/>
    <w:rsid w:val="007E2982"/>
    <w:rsid w:val="007F5FD6"/>
    <w:rsid w:val="007F671C"/>
    <w:rsid w:val="007F740E"/>
    <w:rsid w:val="00824482"/>
    <w:rsid w:val="00825A9B"/>
    <w:rsid w:val="0083467A"/>
    <w:rsid w:val="00835AE9"/>
    <w:rsid w:val="00836C17"/>
    <w:rsid w:val="008413DC"/>
    <w:rsid w:val="00842CFF"/>
    <w:rsid w:val="008513F5"/>
    <w:rsid w:val="00851F24"/>
    <w:rsid w:val="008609EB"/>
    <w:rsid w:val="00871D2D"/>
    <w:rsid w:val="00871FF9"/>
    <w:rsid w:val="00877221"/>
    <w:rsid w:val="008955F7"/>
    <w:rsid w:val="008D470F"/>
    <w:rsid w:val="008E4D49"/>
    <w:rsid w:val="008F7C89"/>
    <w:rsid w:val="00907404"/>
    <w:rsid w:val="00914E33"/>
    <w:rsid w:val="00922320"/>
    <w:rsid w:val="0092543D"/>
    <w:rsid w:val="00927EE7"/>
    <w:rsid w:val="00932FAB"/>
    <w:rsid w:val="00941F72"/>
    <w:rsid w:val="00951248"/>
    <w:rsid w:val="00955406"/>
    <w:rsid w:val="00962343"/>
    <w:rsid w:val="009656D2"/>
    <w:rsid w:val="00966898"/>
    <w:rsid w:val="00972473"/>
    <w:rsid w:val="00985A47"/>
    <w:rsid w:val="009A1AF2"/>
    <w:rsid w:val="009A3ED1"/>
    <w:rsid w:val="009A6C00"/>
    <w:rsid w:val="009A6D50"/>
    <w:rsid w:val="009A767D"/>
    <w:rsid w:val="009E69FA"/>
    <w:rsid w:val="009F2159"/>
    <w:rsid w:val="00A026B3"/>
    <w:rsid w:val="00A02CA3"/>
    <w:rsid w:val="00A05EB7"/>
    <w:rsid w:val="00A1305F"/>
    <w:rsid w:val="00A1603A"/>
    <w:rsid w:val="00A24038"/>
    <w:rsid w:val="00A35F7E"/>
    <w:rsid w:val="00A4365B"/>
    <w:rsid w:val="00A436BE"/>
    <w:rsid w:val="00A45A00"/>
    <w:rsid w:val="00A54AC0"/>
    <w:rsid w:val="00A95E26"/>
    <w:rsid w:val="00A95FF2"/>
    <w:rsid w:val="00AB26F3"/>
    <w:rsid w:val="00AB5635"/>
    <w:rsid w:val="00AD6580"/>
    <w:rsid w:val="00AD67ED"/>
    <w:rsid w:val="00AE2FE6"/>
    <w:rsid w:val="00AE3F5B"/>
    <w:rsid w:val="00AE47E7"/>
    <w:rsid w:val="00B0102B"/>
    <w:rsid w:val="00B36570"/>
    <w:rsid w:val="00B67459"/>
    <w:rsid w:val="00B705A5"/>
    <w:rsid w:val="00B77342"/>
    <w:rsid w:val="00B8046C"/>
    <w:rsid w:val="00B85C4A"/>
    <w:rsid w:val="00BB6193"/>
    <w:rsid w:val="00BC0E06"/>
    <w:rsid w:val="00BE376A"/>
    <w:rsid w:val="00BF096B"/>
    <w:rsid w:val="00C0152B"/>
    <w:rsid w:val="00C02174"/>
    <w:rsid w:val="00C202B3"/>
    <w:rsid w:val="00C267B3"/>
    <w:rsid w:val="00C2734A"/>
    <w:rsid w:val="00C5172A"/>
    <w:rsid w:val="00C5286B"/>
    <w:rsid w:val="00C54914"/>
    <w:rsid w:val="00C54EBB"/>
    <w:rsid w:val="00C63E3E"/>
    <w:rsid w:val="00C72894"/>
    <w:rsid w:val="00CA0231"/>
    <w:rsid w:val="00CA46B2"/>
    <w:rsid w:val="00CC661A"/>
    <w:rsid w:val="00CC7817"/>
    <w:rsid w:val="00CD3980"/>
    <w:rsid w:val="00CE39B5"/>
    <w:rsid w:val="00CE7508"/>
    <w:rsid w:val="00D22860"/>
    <w:rsid w:val="00D449E8"/>
    <w:rsid w:val="00D47F46"/>
    <w:rsid w:val="00D50BE0"/>
    <w:rsid w:val="00D541AF"/>
    <w:rsid w:val="00D62BF5"/>
    <w:rsid w:val="00D74977"/>
    <w:rsid w:val="00D909E1"/>
    <w:rsid w:val="00DA54BD"/>
    <w:rsid w:val="00DA6B61"/>
    <w:rsid w:val="00DB2844"/>
    <w:rsid w:val="00DB457E"/>
    <w:rsid w:val="00DB687A"/>
    <w:rsid w:val="00DE4327"/>
    <w:rsid w:val="00DF0FF9"/>
    <w:rsid w:val="00E01008"/>
    <w:rsid w:val="00E06C5B"/>
    <w:rsid w:val="00E07DB8"/>
    <w:rsid w:val="00E108A5"/>
    <w:rsid w:val="00E36887"/>
    <w:rsid w:val="00E379DA"/>
    <w:rsid w:val="00E45B48"/>
    <w:rsid w:val="00E46DC5"/>
    <w:rsid w:val="00E75C99"/>
    <w:rsid w:val="00E76268"/>
    <w:rsid w:val="00E87FE7"/>
    <w:rsid w:val="00EA0C89"/>
    <w:rsid w:val="00EB2AED"/>
    <w:rsid w:val="00EC10E4"/>
    <w:rsid w:val="00EC292D"/>
    <w:rsid w:val="00ED7296"/>
    <w:rsid w:val="00EE3363"/>
    <w:rsid w:val="00F468C0"/>
    <w:rsid w:val="00F624E3"/>
    <w:rsid w:val="00F7602B"/>
    <w:rsid w:val="00F95CB4"/>
    <w:rsid w:val="00FA61C4"/>
    <w:rsid w:val="00FB4943"/>
    <w:rsid w:val="00FC0695"/>
    <w:rsid w:val="00FC227D"/>
    <w:rsid w:val="00FC546F"/>
    <w:rsid w:val="00FC6F5A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E7508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CE7508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CE7508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CE7508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CE750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CE7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750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750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E750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750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CE750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CE7508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CE7508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CE750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CE750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CE7508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CE7508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CE7508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CE7508"/>
  </w:style>
  <w:style w:type="paragraph" w:styleId="Caption">
    <w:name w:val="caption"/>
    <w:basedOn w:val="Normal"/>
    <w:uiPriority w:val="99"/>
    <w:qFormat/>
    <w:rsid w:val="00CE750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E7508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CE7508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CE7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CE7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CE7508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CE7508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CE7508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CE7508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CE7508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CE7508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CE750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CE7508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CE7508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CE7508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CE7508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CE7508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CE7508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CE7508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CE7508"/>
    <w:pPr>
      <w:ind w:left="1224"/>
    </w:pPr>
  </w:style>
  <w:style w:type="paragraph" w:customStyle="1" w:styleId="CodeBIG">
    <w:name w:val="Code BIG"/>
    <w:basedOn w:val="Code"/>
    <w:uiPriority w:val="99"/>
    <w:rsid w:val="00CE75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CE7508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CE7508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CE7508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CE7508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CE7508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CE7508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CE7508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CE7508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10</TotalTime>
  <Pages>9</Pages>
  <Words>419</Words>
  <Characters>2389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3</cp:revision>
  <cp:lastPrinted>2022-01-14T13:28:00Z</cp:lastPrinted>
  <dcterms:created xsi:type="dcterms:W3CDTF">2022-02-23T16:57:00Z</dcterms:created>
  <dcterms:modified xsi:type="dcterms:W3CDTF">2022-05-20T02:05:00Z</dcterms:modified>
</cp:coreProperties>
</file>