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1" w:rsidRPr="00C267B3" w:rsidRDefault="00B06131" w:rsidP="00E8258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Git and GitHub</w:t>
      </w:r>
    </w:p>
    <w:p w:rsidR="00B06131" w:rsidRDefault="00B06131" w:rsidP="00E82583">
      <w:pPr>
        <w:pStyle w:val="DocumentType"/>
        <w:rPr>
          <w:rFonts w:cs="Times New Roman"/>
        </w:rPr>
      </w:pPr>
      <w:r>
        <w:t>Student Workbook 11</w:t>
      </w:r>
    </w:p>
    <w:p w:rsidR="00B06131" w:rsidRDefault="00B06131" w:rsidP="00E82583">
      <w:pPr>
        <w:pStyle w:val="DocumentDate"/>
        <w:rPr>
          <w:rFonts w:cs="Times New Roman"/>
        </w:rPr>
      </w:pPr>
      <w:r>
        <w:t>January 24, 2022</w:t>
      </w:r>
    </w:p>
    <w:p w:rsidR="00B06131" w:rsidRDefault="00B06131" w:rsidP="00E82583">
      <w:pPr>
        <w:pStyle w:val="DocumentAuthor"/>
      </w:pPr>
      <w:r>
        <w:t>Author</w:t>
      </w:r>
    </w:p>
    <w:p w:rsidR="00B06131" w:rsidRPr="00ED6163" w:rsidRDefault="00B06131" w:rsidP="00E82583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B06131" w:rsidRPr="00D5012F" w:rsidRDefault="00B06131" w:rsidP="00E82583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Git and GitHub</w:t>
      </w:r>
    </w:p>
    <w:p w:rsidR="00B06131" w:rsidRDefault="00B06131" w:rsidP="000528D4">
      <w:pPr>
        <w:pStyle w:val="Title-Page"/>
      </w:pPr>
      <w:r>
        <w:t>Precious Source Code</w:t>
      </w:r>
    </w:p>
    <w:p w:rsidR="00B06131" w:rsidRPr="000528D4" w:rsidRDefault="00B06131" w:rsidP="000528D4">
      <w:pPr>
        <w:pStyle w:val="Heading2"/>
        <w:rPr>
          <w:rFonts w:cs="Times New Roman"/>
        </w:rPr>
      </w:pPr>
      <w:r>
        <w:t>There are many types of source code</w:t>
      </w:r>
    </w:p>
    <w:p w:rsidR="00B06131" w:rsidRDefault="00B06131" w:rsidP="000528D4">
      <w:pPr>
        <w:pStyle w:val="BulletLevel2"/>
      </w:pPr>
      <w:r>
        <w:t>Program code (C, C++, FORTRAN, COBOL, Python, JavaScript, etc.)</w:t>
      </w:r>
    </w:p>
    <w:p w:rsidR="00B06131" w:rsidRDefault="00B06131" w:rsidP="000528D4">
      <w:pPr>
        <w:pStyle w:val="BulletLevel2"/>
      </w:pPr>
      <w:r>
        <w:t>Configuration files (JSON, XML, YAML, etc.)</w:t>
      </w:r>
    </w:p>
    <w:p w:rsidR="00B06131" w:rsidRDefault="00B06131" w:rsidP="000528D4">
      <w:pPr>
        <w:pStyle w:val="BulletLevel2"/>
      </w:pPr>
      <w:r>
        <w:t>Shell scripts</w:t>
      </w:r>
    </w:p>
    <w:p w:rsidR="00B06131" w:rsidRDefault="00B06131" w:rsidP="000528D4">
      <w:pPr>
        <w:pStyle w:val="BulletLevel2"/>
      </w:pPr>
      <w:r>
        <w:t>Documentation (Text, Markdown, HTML, PDF, images, etc.)</w:t>
      </w:r>
    </w:p>
    <w:p w:rsidR="00B06131" w:rsidRDefault="00B06131" w:rsidP="000528D4">
      <w:pPr>
        <w:pStyle w:val="BulletLevel2"/>
        <w:rPr>
          <w:rFonts w:cs="Times New Roman"/>
        </w:rPr>
      </w:pPr>
      <w:r>
        <w:t>Default data files/databases</w:t>
      </w:r>
    </w:p>
    <w:p w:rsidR="00B06131" w:rsidRDefault="00B06131" w:rsidP="000528D4">
      <w:pPr>
        <w:pStyle w:val="BulletLevel2"/>
      </w:pPr>
      <w:r>
        <w:t>Files to control the build procedure (Makefiles, etc.)</w:t>
      </w:r>
    </w:p>
    <w:p w:rsidR="00B06131" w:rsidRDefault="00B06131" w:rsidP="000528D4">
      <w:pPr>
        <w:pStyle w:val="BulletLevel1"/>
      </w:pPr>
      <w:r>
        <w:t>It takes real human effort to create source code</w:t>
      </w:r>
    </w:p>
    <w:p w:rsidR="00B06131" w:rsidRDefault="00B06131" w:rsidP="000528D4">
      <w:pPr>
        <w:pStyle w:val="BulletLevel2"/>
      </w:pPr>
      <w:r>
        <w:t>Time spent thinking</w:t>
      </w:r>
    </w:p>
    <w:p w:rsidR="00B06131" w:rsidRDefault="00B06131" w:rsidP="000528D4">
      <w:pPr>
        <w:pStyle w:val="BulletLevel2"/>
      </w:pPr>
      <w:r>
        <w:t>Time spent writing</w:t>
      </w:r>
    </w:p>
    <w:p w:rsidR="00B06131" w:rsidRDefault="00B06131" w:rsidP="000528D4">
      <w:pPr>
        <w:pStyle w:val="BulletLevel2"/>
      </w:pPr>
      <w:r>
        <w:t>Time spent testing</w:t>
      </w:r>
    </w:p>
    <w:p w:rsidR="00B06131" w:rsidRDefault="00B06131" w:rsidP="000528D4">
      <w:pPr>
        <w:pStyle w:val="BulletLevel2"/>
      </w:pPr>
      <w:r>
        <w:t>Time spent fixing and managing it</w:t>
      </w:r>
    </w:p>
    <w:p w:rsidR="00B06131" w:rsidRDefault="00B06131" w:rsidP="000528D4">
      <w:pPr>
        <w:pStyle w:val="BulletLevel2"/>
      </w:pPr>
      <w:r>
        <w:t>Time spent cussing and Googling</w:t>
      </w:r>
    </w:p>
    <w:p w:rsidR="00B06131" w:rsidRDefault="00B06131" w:rsidP="000528D4">
      <w:pPr>
        <w:pStyle w:val="BulletLevel1"/>
      </w:pPr>
      <w:r>
        <w:t xml:space="preserve">Source Code is precious </w:t>
      </w:r>
    </w:p>
    <w:p w:rsidR="00B06131" w:rsidRDefault="00B06131" w:rsidP="00497398">
      <w:pPr>
        <w:pStyle w:val="Title-Page"/>
        <w:rPr>
          <w:rFonts w:cs="Times New Roman"/>
        </w:rPr>
      </w:pPr>
      <w:r>
        <w:t>Protecting your Source is Hard</w:t>
      </w:r>
    </w:p>
    <w:p w:rsidR="00B06131" w:rsidRDefault="00B06131" w:rsidP="00E83242">
      <w:pPr>
        <w:pStyle w:val="BulletLevel1"/>
      </w:pPr>
      <w:r>
        <w:t>Backing up your files becomes important</w:t>
      </w:r>
    </w:p>
    <w:p w:rsidR="00B06131" w:rsidRDefault="00B06131" w:rsidP="00F87D3F">
      <w:pPr>
        <w:pStyle w:val="BulletLevel1"/>
      </w:pPr>
      <w:r>
        <w:t>It's hard to keep track of all the changes you make as you write and debug code</w:t>
      </w:r>
    </w:p>
    <w:p w:rsidR="00B06131" w:rsidRDefault="00B06131" w:rsidP="00497398">
      <w:pPr>
        <w:pStyle w:val="BulletLevel1"/>
        <w:rPr>
          <w:rFonts w:cs="Times New Roman"/>
        </w:rPr>
      </w:pPr>
      <w:r>
        <w:t>There are always more and more files!</w:t>
      </w:r>
    </w:p>
    <w:p w:rsidR="00B06131" w:rsidRDefault="00B06131" w:rsidP="00497398">
      <w:pPr>
        <w:pStyle w:val="BulletLevel2"/>
      </w:pPr>
      <w:r>
        <w:t>Development tools add files that become part of your project</w:t>
      </w:r>
    </w:p>
    <w:p w:rsidR="00B06131" w:rsidRDefault="00B06131" w:rsidP="00497398">
      <w:pPr>
        <w:pStyle w:val="BulletLevel2"/>
      </w:pPr>
      <w:r>
        <w:t>Compiling and linking creates even more files</w:t>
      </w:r>
    </w:p>
    <w:p w:rsidR="00B06131" w:rsidRDefault="00B06131" w:rsidP="00497398">
      <w:pPr>
        <w:pStyle w:val="BulletLevel1"/>
      </w:pPr>
      <w:r>
        <w:t>Traditional sharing methods are clumsy or lose vital information</w:t>
      </w:r>
    </w:p>
    <w:p w:rsidR="00B06131" w:rsidRDefault="00B06131" w:rsidP="00497398">
      <w:pPr>
        <w:pStyle w:val="BulletLevel2"/>
      </w:pPr>
      <w:r>
        <w:t>Messaging systems: Zoom chat, email, webex ?</w:t>
      </w:r>
    </w:p>
    <w:p w:rsidR="00B06131" w:rsidRDefault="00B06131" w:rsidP="00497398">
      <w:pPr>
        <w:pStyle w:val="BulletLevel2"/>
      </w:pPr>
      <w:r>
        <w:t>File-sharing systems: Dropbox, Google docs ?</w:t>
      </w:r>
    </w:p>
    <w:p w:rsidR="00B06131" w:rsidRDefault="00B06131" w:rsidP="00497398">
      <w:pPr>
        <w:pStyle w:val="BulletLevel2"/>
      </w:pPr>
      <w:r>
        <w:t>You'll spend a lot of time zipping/unzipping</w:t>
      </w:r>
    </w:p>
    <w:p w:rsidR="00B06131" w:rsidRDefault="00B06131" w:rsidP="00497398">
      <w:pPr>
        <w:pStyle w:val="BulletLevel2"/>
      </w:pPr>
      <w:r>
        <w:t>Which files are the most recent ones?  They have the same names!</w:t>
      </w:r>
    </w:p>
    <w:p w:rsidR="00B06131" w:rsidRDefault="00B06131" w:rsidP="003F63A9">
      <w:pPr>
        <w:pStyle w:val="Heading1"/>
        <w:rPr>
          <w:rFonts w:cs="Times New Roman"/>
        </w:rPr>
      </w:pPr>
      <w:r>
        <w:t>Keeping Track of Source Code</w:t>
      </w:r>
    </w:p>
    <w:p w:rsidR="00B06131" w:rsidRDefault="00B06131" w:rsidP="000528D4">
      <w:pPr>
        <w:pStyle w:val="BulletLevel1"/>
        <w:rPr>
          <w:rFonts w:cs="Times New Roman"/>
        </w:rPr>
      </w:pPr>
      <w:r>
        <w:t xml:space="preserve">You </w:t>
      </w:r>
      <w:r w:rsidRPr="002F7166">
        <w:rPr>
          <w:i/>
          <w:iCs/>
        </w:rPr>
        <w:t>must</w:t>
      </w:r>
      <w:r>
        <w:t xml:space="preserve"> save it somewhere safe, but accessible</w:t>
      </w:r>
    </w:p>
    <w:p w:rsidR="00B06131" w:rsidRDefault="00B06131" w:rsidP="00CE7772">
      <w:pPr>
        <w:pStyle w:val="BulletLevel2"/>
        <w:rPr>
          <w:rFonts w:cs="Times New Roman"/>
        </w:rPr>
      </w:pPr>
      <w:r>
        <w:t>Network file access + off-site backups</w:t>
      </w:r>
    </w:p>
    <w:p w:rsidR="00B06131" w:rsidRPr="00F85197" w:rsidRDefault="00B06131" w:rsidP="002F7166">
      <w:pPr>
        <w:pStyle w:val="BulletLevel2"/>
        <w:rPr>
          <w:b/>
          <w:bCs/>
        </w:rPr>
      </w:pPr>
      <w:r w:rsidRPr="00F85197">
        <w:rPr>
          <w:b/>
          <w:bCs/>
        </w:rPr>
        <w:t>Source Code Management is important</w:t>
      </w:r>
    </w:p>
    <w:p w:rsidR="00B06131" w:rsidRDefault="00B06131" w:rsidP="002F7166">
      <w:pPr>
        <w:pStyle w:val="BulletLevel1"/>
      </w:pPr>
      <w:r>
        <w:t xml:space="preserve">If you change it, you </w:t>
      </w:r>
      <w:r w:rsidRPr="00FA3BAA">
        <w:rPr>
          <w:i/>
          <w:iCs/>
        </w:rPr>
        <w:t>must</w:t>
      </w:r>
      <w:r>
        <w:t xml:space="preserve"> remember what you changed</w:t>
      </w:r>
    </w:p>
    <w:p w:rsidR="00B06131" w:rsidRDefault="00B06131" w:rsidP="002F7166">
      <w:pPr>
        <w:pStyle w:val="BulletLevel2"/>
        <w:rPr>
          <w:rFonts w:cs="Times New Roman"/>
        </w:rPr>
      </w:pPr>
      <w:r>
        <w:t>You might have to put it back the way it was ("revert")</w:t>
      </w:r>
    </w:p>
    <w:p w:rsidR="00B06131" w:rsidRDefault="00B06131" w:rsidP="002F7166">
      <w:pPr>
        <w:pStyle w:val="BulletLevel2"/>
      </w:pPr>
      <w:r>
        <w:t xml:space="preserve">Saving multiple copies of </w:t>
      </w:r>
      <w:r w:rsidRPr="002F7166">
        <w:rPr>
          <w:i/>
          <w:iCs/>
        </w:rPr>
        <w:t>even one file</w:t>
      </w:r>
      <w:r>
        <w:t xml:space="preserve"> is tedious!</w:t>
      </w:r>
    </w:p>
    <w:p w:rsidR="00B06131" w:rsidRPr="00F85197" w:rsidRDefault="00B06131" w:rsidP="002F7166">
      <w:pPr>
        <w:pStyle w:val="BulletLevel2"/>
        <w:rPr>
          <w:b/>
          <w:bCs/>
        </w:rPr>
      </w:pPr>
      <w:r w:rsidRPr="00F85197">
        <w:rPr>
          <w:b/>
          <w:bCs/>
        </w:rPr>
        <w:t>Version Control is important</w:t>
      </w:r>
    </w:p>
    <w:p w:rsidR="00B06131" w:rsidRDefault="00B06131" w:rsidP="00EF6241">
      <w:pPr>
        <w:pStyle w:val="Heading2"/>
      </w:pPr>
      <w:r>
        <w:t>It becomes complex when you edit many files</w:t>
      </w:r>
    </w:p>
    <w:p w:rsidR="00B06131" w:rsidRDefault="00B06131" w:rsidP="00EF6241">
      <w:pPr>
        <w:pStyle w:val="Heading3"/>
        <w:rPr>
          <w:rFonts w:cs="Times New Roman"/>
        </w:rPr>
      </w:pPr>
      <w:r>
        <w:t>A single change in functionality can require edits to several source files (.h, .c, .cpp) that must be committed as a unit</w:t>
      </w:r>
    </w:p>
    <w:p w:rsidR="00B06131" w:rsidRDefault="00B06131" w:rsidP="004558C4">
      <w:pPr>
        <w:pStyle w:val="Heading4"/>
      </w:pPr>
      <w:r>
        <w:t>It's easy to forget what you did</w:t>
      </w:r>
    </w:p>
    <w:p w:rsidR="00B06131" w:rsidRDefault="00B06131" w:rsidP="004558C4">
      <w:pPr>
        <w:pStyle w:val="Heading4"/>
      </w:pPr>
      <w:r>
        <w:t>It's easy to accidentally delete something you cared about</w:t>
      </w:r>
    </w:p>
    <w:p w:rsidR="00B06131" w:rsidRDefault="00B06131" w:rsidP="004558C4">
      <w:pPr>
        <w:pStyle w:val="Heading4"/>
        <w:rPr>
          <w:rFonts w:cs="Times New Roman"/>
        </w:rPr>
      </w:pPr>
      <w:r>
        <w:t>It's easy to mix up your changes and finally produce a code base that does not build, or does not work properly</w:t>
      </w:r>
    </w:p>
    <w:p w:rsidR="00B06131" w:rsidRDefault="00B06131" w:rsidP="002F7166">
      <w:pPr>
        <w:pStyle w:val="BulletLevel1"/>
      </w:pPr>
      <w:r>
        <w:t>Complexity grows as many people work on the same code</w:t>
      </w:r>
    </w:p>
    <w:p w:rsidR="00B06131" w:rsidRDefault="00B06131" w:rsidP="002F7166">
      <w:pPr>
        <w:pStyle w:val="BulletLevel2"/>
      </w:pPr>
      <w:r>
        <w:t xml:space="preserve">You </w:t>
      </w:r>
      <w:r w:rsidRPr="002F7166">
        <w:rPr>
          <w:i/>
          <w:iCs/>
        </w:rPr>
        <w:t>must</w:t>
      </w:r>
      <w:r>
        <w:t xml:space="preserve"> divide source code into many small files to encourage independent development</w:t>
      </w:r>
    </w:p>
    <w:p w:rsidR="00B06131" w:rsidRDefault="00B06131" w:rsidP="002F7166">
      <w:pPr>
        <w:pStyle w:val="BulletLevel2"/>
        <w:rPr>
          <w:rFonts w:cs="Times New Roman"/>
        </w:rPr>
      </w:pPr>
      <w:r>
        <w:t xml:space="preserve">You </w:t>
      </w:r>
      <w:r w:rsidRPr="00FA3BAA">
        <w:rPr>
          <w:i/>
          <w:iCs/>
        </w:rPr>
        <w:t>must</w:t>
      </w:r>
      <w:r>
        <w:t xml:space="preserve"> merge updates made by many programmers</w:t>
      </w:r>
    </w:p>
    <w:p w:rsidR="00B06131" w:rsidRDefault="00B06131" w:rsidP="00EF6241">
      <w:pPr>
        <w:pStyle w:val="Heading2"/>
        <w:rPr>
          <w:rFonts w:cs="Times New Roman"/>
        </w:rPr>
      </w:pPr>
      <w:r>
        <w:t>Source Code Management / Version Control Systems can help</w:t>
      </w:r>
    </w:p>
    <w:p w:rsidR="00B06131" w:rsidRDefault="00B06131" w:rsidP="00FA3BAA">
      <w:pPr>
        <w:pStyle w:val="Heading3"/>
        <w:rPr>
          <w:rFonts w:cs="Times New Roman"/>
        </w:rPr>
      </w:pPr>
      <w:r>
        <w:t>The two terms are often used interchangeably these days</w:t>
      </w:r>
    </w:p>
    <w:p w:rsidR="00B06131" w:rsidRPr="00F85197" w:rsidRDefault="00B06131" w:rsidP="00F85197">
      <w:pPr>
        <w:pStyle w:val="BulletLevel1"/>
        <w:rPr>
          <w:rFonts w:cs="Times New Roman"/>
        </w:rPr>
      </w:pPr>
      <w:r>
        <w:t>Many, many products</w:t>
      </w:r>
    </w:p>
    <w:p w:rsidR="00B06131" w:rsidRPr="00EF6241" w:rsidRDefault="00B06131" w:rsidP="00FA3BAA">
      <w:pPr>
        <w:pStyle w:val="Heading3"/>
        <w:rPr>
          <w:rFonts w:cs="Times New Roman"/>
        </w:rPr>
      </w:pPr>
      <w:r>
        <w:t xml:space="preserve">IBM Rational ClearCase, Apache Subversion, Microsoft Team Foundation Server, Git, sccs, rcs, etc. </w:t>
      </w:r>
    </w:p>
    <w:p w:rsidR="00B06131" w:rsidRDefault="00B06131" w:rsidP="003F63A9">
      <w:pPr>
        <w:pStyle w:val="Heading1"/>
        <w:rPr>
          <w:rFonts w:cs="Times New Roman"/>
        </w:rPr>
      </w:pPr>
      <w:r>
        <w:t>Git</w:t>
      </w:r>
    </w:p>
    <w:p w:rsidR="00B06131" w:rsidRDefault="00B06131" w:rsidP="003F63A9">
      <w:pPr>
        <w:pStyle w:val="Heading2"/>
        <w:rPr>
          <w:rFonts w:cs="Times New Roman"/>
        </w:rPr>
      </w:pPr>
      <w:r>
        <w:t>Git is a Distributed Version Control System (VCS)</w:t>
      </w:r>
    </w:p>
    <w:p w:rsidR="00B06131" w:rsidRDefault="00B06131" w:rsidP="002C44D6">
      <w:pPr>
        <w:pStyle w:val="Heading3"/>
      </w:pPr>
      <w:r>
        <w:t>Latest and most fashionable in a long history of tools</w:t>
      </w:r>
    </w:p>
    <w:p w:rsidR="00B06131" w:rsidRPr="00607804" w:rsidRDefault="00B06131" w:rsidP="00607804">
      <w:pPr>
        <w:pStyle w:val="BulletLevel1"/>
      </w:pPr>
      <w:r w:rsidRPr="00607804">
        <w:t xml:space="preserve">Free, open source </w:t>
      </w:r>
    </w:p>
    <w:p w:rsidR="00B06131" w:rsidRPr="00607804" w:rsidRDefault="00B06131" w:rsidP="00607804">
      <w:pPr>
        <w:pStyle w:val="BulletLevel1"/>
      </w:pPr>
      <w:r w:rsidRPr="00607804">
        <w:t>Fast and lightweight</w:t>
      </w:r>
    </w:p>
    <w:p w:rsidR="00B06131" w:rsidRPr="00607804" w:rsidRDefault="00B06131" w:rsidP="00607804">
      <w:pPr>
        <w:pStyle w:val="Heading2"/>
        <w:rPr>
          <w:rFonts w:cs="Times New Roman"/>
        </w:rPr>
      </w:pPr>
      <w:r>
        <w:t>Very popular</w:t>
      </w:r>
    </w:p>
    <w:p w:rsidR="00B06131" w:rsidRDefault="00B06131" w:rsidP="00607804">
      <w:pPr>
        <w:pStyle w:val="BulletLevel1"/>
      </w:pPr>
      <w:r>
        <w:t>Written by Linus Torvalds, who wrote the Linux kernel</w:t>
      </w:r>
    </w:p>
    <w:p w:rsidR="00B06131" w:rsidRPr="00607804" w:rsidRDefault="00B06131" w:rsidP="00607804">
      <w:pPr>
        <w:pStyle w:val="Title-Page"/>
        <w:rPr>
          <w:rFonts w:cs="Times New Roman"/>
        </w:rPr>
      </w:pPr>
      <w:r>
        <w:t>What Git Does</w:t>
      </w:r>
    </w:p>
    <w:p w:rsidR="00B06131" w:rsidRDefault="00B06131" w:rsidP="00607804">
      <w:pPr>
        <w:pStyle w:val="Heading2"/>
        <w:rPr>
          <w:rFonts w:cs="Times New Roman"/>
        </w:rPr>
      </w:pPr>
      <w:r>
        <w:t>Tracks the changes made to your source files</w:t>
      </w:r>
    </w:p>
    <w:p w:rsidR="00B06131" w:rsidRDefault="00B06131" w:rsidP="00192AB0">
      <w:pPr>
        <w:pStyle w:val="Heading3"/>
        <w:rPr>
          <w:rFonts w:cs="Times New Roman"/>
        </w:rPr>
      </w:pPr>
      <w:r w:rsidRPr="00F933F4">
        <w:rPr>
          <w:b/>
          <w:bCs/>
        </w:rPr>
        <w:t>What</w:t>
      </w:r>
      <w:r>
        <w:t xml:space="preserve"> was changed (down to individual characters)</w:t>
      </w:r>
    </w:p>
    <w:p w:rsidR="00B06131" w:rsidRDefault="00B06131" w:rsidP="00192AB0">
      <w:pPr>
        <w:pStyle w:val="Heading3"/>
      </w:pPr>
      <w:r w:rsidRPr="00F933F4">
        <w:rPr>
          <w:b/>
          <w:bCs/>
        </w:rPr>
        <w:t>Who</w:t>
      </w:r>
      <w:r>
        <w:t xml:space="preserve"> did it</w:t>
      </w:r>
    </w:p>
    <w:p w:rsidR="00B06131" w:rsidRPr="004558C4" w:rsidRDefault="00B06131" w:rsidP="00192AB0">
      <w:pPr>
        <w:pStyle w:val="Heading3"/>
        <w:rPr>
          <w:rFonts w:cs="Times New Roman"/>
        </w:rPr>
      </w:pPr>
      <w:r w:rsidRPr="00F933F4">
        <w:rPr>
          <w:b/>
          <w:bCs/>
        </w:rPr>
        <w:t>When</w:t>
      </w:r>
      <w:r>
        <w:t xml:space="preserve"> and (hopefully) why they did it</w:t>
      </w:r>
    </w:p>
    <w:p w:rsidR="00B06131" w:rsidRPr="00BA651E" w:rsidRDefault="00B06131" w:rsidP="00192AB0">
      <w:pPr>
        <w:pStyle w:val="Heading3"/>
        <w:rPr>
          <w:rFonts w:cs="Times New Roman"/>
        </w:rPr>
      </w:pPr>
      <w:r w:rsidRPr="00F933F4">
        <w:rPr>
          <w:b/>
          <w:bCs/>
        </w:rPr>
        <w:t>Which</w:t>
      </w:r>
      <w:r>
        <w:t xml:space="preserve"> files were changed together as a unit</w:t>
      </w:r>
    </w:p>
    <w:p w:rsidR="00B06131" w:rsidRDefault="00B06131" w:rsidP="00BA651E">
      <w:pPr>
        <w:pStyle w:val="BulletLevel1"/>
      </w:pPr>
      <w:r>
        <w:t>Saves project history in a "repository"</w:t>
      </w:r>
    </w:p>
    <w:p w:rsidR="00B06131" w:rsidRPr="00CE7772" w:rsidRDefault="00B06131" w:rsidP="00CE7772">
      <w:pPr>
        <w:pStyle w:val="BulletLevel2"/>
        <w:rPr>
          <w:rFonts w:cs="Times New Roman"/>
        </w:rPr>
      </w:pPr>
      <w:r>
        <w:t>A database of tracking information</w:t>
      </w:r>
    </w:p>
    <w:p w:rsidR="00B06131" w:rsidRPr="00BA651E" w:rsidRDefault="00B06131" w:rsidP="00BA651E">
      <w:pPr>
        <w:pStyle w:val="BulletLevel1"/>
        <w:rPr>
          <w:rFonts w:cs="Times New Roman"/>
        </w:rPr>
      </w:pPr>
      <w:r>
        <w:t>Git can run on your workstation</w:t>
      </w:r>
    </w:p>
    <w:p w:rsidR="00B06131" w:rsidRPr="00CE7772" w:rsidRDefault="00B06131" w:rsidP="00192AB0">
      <w:pPr>
        <w:pStyle w:val="Heading3"/>
        <w:rPr>
          <w:rFonts w:cs="Times New Roman"/>
        </w:rPr>
      </w:pPr>
      <w:r>
        <w:t>You don't need a network to manage your local repository</w:t>
      </w:r>
    </w:p>
    <w:p w:rsidR="00B06131" w:rsidRDefault="00B06131" w:rsidP="00CE7772">
      <w:pPr>
        <w:pStyle w:val="Heading2"/>
      </w:pPr>
      <w:r>
        <w:t>Git can run "in the cloud"</w:t>
      </w:r>
    </w:p>
    <w:p w:rsidR="00B06131" w:rsidRDefault="00B06131" w:rsidP="00192AB0">
      <w:pPr>
        <w:pStyle w:val="Heading3"/>
        <w:rPr>
          <w:rFonts w:cs="Times New Roman"/>
        </w:rPr>
      </w:pPr>
      <w:r>
        <w:t>You can copy your code to a remote repository on a GitHub server</w:t>
      </w:r>
    </w:p>
    <w:p w:rsidR="00B06131" w:rsidRPr="00846C56" w:rsidRDefault="00B06131" w:rsidP="005A4C8D">
      <w:pPr>
        <w:pStyle w:val="Heading1"/>
        <w:rPr>
          <w:rFonts w:cs="Times New Roman"/>
        </w:rPr>
      </w:pPr>
      <w:r>
        <w:t>Local Repository</w:t>
      </w:r>
    </w:p>
    <w:p w:rsidR="00B06131" w:rsidRPr="00F933F4" w:rsidRDefault="00B06131" w:rsidP="005A4C8D">
      <w:pPr>
        <w:pStyle w:val="Heading2"/>
        <w:rPr>
          <w:rFonts w:cs="Times New Roman"/>
        </w:rPr>
      </w:pPr>
      <w:r>
        <w:t>Local Repository</w:t>
      </w:r>
    </w:p>
    <w:p w:rsidR="00B06131" w:rsidRPr="00207F01" w:rsidRDefault="00B06131" w:rsidP="005A4C8D">
      <w:pPr>
        <w:pStyle w:val="BulletLevel2"/>
        <w:rPr>
          <w:rFonts w:cs="Times New Roman"/>
        </w:rPr>
      </w:pPr>
      <w:r>
        <w:t>A collection of related files tracked by git</w:t>
      </w:r>
    </w:p>
    <w:p w:rsidR="00B06131" w:rsidRPr="00AD69B5" w:rsidRDefault="00B06131" w:rsidP="005A4C8D">
      <w:pPr>
        <w:pStyle w:val="Heading3"/>
        <w:rPr>
          <w:rFonts w:cs="Times New Roman"/>
        </w:rPr>
      </w:pPr>
      <w:r>
        <w:t>On your local machine, in your file system</w:t>
      </w:r>
    </w:p>
    <w:p w:rsidR="00B06131" w:rsidRDefault="00B06131" w:rsidP="005A4C8D">
      <w:pPr>
        <w:pStyle w:val="Heading3"/>
        <w:rPr>
          <w:rFonts w:cs="Times New Roman"/>
        </w:rPr>
      </w:pPr>
      <w:r>
        <w:t xml:space="preserve">Git stores the project history in a subdirectory named </w:t>
      </w:r>
      <w:r w:rsidRPr="003100F0">
        <w:rPr>
          <w:rFonts w:ascii="Bitstream Vera Sans Mono" w:hAnsi="Bitstream Vera Sans Mono" w:cs="Bitstream Vera Sans Mono"/>
        </w:rPr>
        <w:t>.git</w:t>
      </w:r>
    </w:p>
    <w:p w:rsidR="00B06131" w:rsidRPr="00846C56" w:rsidRDefault="00B06131" w:rsidP="005A4C8D">
      <w:pPr>
        <w:pStyle w:val="Heading1"/>
        <w:rPr>
          <w:rFonts w:cs="Times New Roman"/>
        </w:rPr>
      </w:pPr>
      <w:r>
        <w:t>Remote Repository</w:t>
      </w:r>
    </w:p>
    <w:p w:rsidR="00B06131" w:rsidRPr="00AE064E" w:rsidRDefault="00B06131" w:rsidP="005A4C8D">
      <w:pPr>
        <w:pStyle w:val="Heading2"/>
        <w:rPr>
          <w:rFonts w:cs="Times New Roman"/>
        </w:rPr>
      </w:pPr>
      <w:r>
        <w:t>Same as a local repository, but "hosted in the cloud"</w:t>
      </w:r>
    </w:p>
    <w:p w:rsidR="00B06131" w:rsidRPr="00846C56" w:rsidRDefault="00B06131" w:rsidP="005A4C8D">
      <w:pPr>
        <w:pStyle w:val="Heading3"/>
        <w:rPr>
          <w:rFonts w:cs="Times New Roman"/>
        </w:rPr>
      </w:pPr>
      <w:r>
        <w:t>You can back up your repositories so you don't lose them</w:t>
      </w:r>
    </w:p>
    <w:p w:rsidR="00B06131" w:rsidRPr="00846C56" w:rsidRDefault="00B06131" w:rsidP="005A4C8D">
      <w:pPr>
        <w:pStyle w:val="Heading3"/>
        <w:rPr>
          <w:rFonts w:cs="Times New Roman"/>
        </w:rPr>
      </w:pPr>
      <w:r>
        <w:t>You can share your repositories with other developers</w:t>
      </w:r>
    </w:p>
    <w:p w:rsidR="00B06131" w:rsidRDefault="00B06131" w:rsidP="005A4C8D">
      <w:pPr>
        <w:pStyle w:val="Heading3"/>
      </w:pPr>
      <w:r>
        <w:t>You can browse open-source code any time you want to find examples and ideas</w:t>
      </w:r>
    </w:p>
    <w:p w:rsidR="00B06131" w:rsidRDefault="00B06131" w:rsidP="005A4C8D">
      <w:pPr>
        <w:pStyle w:val="Heading3"/>
      </w:pPr>
      <w:r>
        <w:t>You can integrate with bug reporting and issue tracking systems like Bugzilla, Jira, etc.</w:t>
      </w:r>
    </w:p>
    <w:p w:rsidR="00B06131" w:rsidRDefault="00B06131" w:rsidP="005A4C8D">
      <w:pPr>
        <w:pStyle w:val="Heading2"/>
        <w:rPr>
          <w:rFonts w:cs="Times New Roman"/>
        </w:rPr>
      </w:pPr>
      <w:r>
        <w:t>Some Git popular Git hosting services</w:t>
      </w:r>
    </w:p>
    <w:p w:rsidR="00B06131" w:rsidRDefault="00B06131" w:rsidP="005A4C8D">
      <w:pPr>
        <w:pStyle w:val="Heading3"/>
      </w:pPr>
      <w:r>
        <w:t>GitHub</w:t>
      </w:r>
    </w:p>
    <w:p w:rsidR="00B06131" w:rsidRDefault="00B06131" w:rsidP="005A4C8D">
      <w:pPr>
        <w:pStyle w:val="Heading3"/>
      </w:pPr>
      <w:r>
        <w:t>Gitlab</w:t>
      </w:r>
    </w:p>
    <w:p w:rsidR="00B06131" w:rsidRDefault="00B06131" w:rsidP="005A4C8D">
      <w:pPr>
        <w:pStyle w:val="Heading3"/>
        <w:rPr>
          <w:rFonts w:cs="Times New Roman"/>
        </w:rPr>
      </w:pPr>
      <w:r>
        <w:t>Bitbucket</w:t>
      </w:r>
    </w:p>
    <w:p w:rsidR="00B06131" w:rsidRDefault="00B06131" w:rsidP="005A4C8D">
      <w:pPr>
        <w:pStyle w:val="Heading3"/>
      </w:pPr>
      <w:r>
        <w:t>SourceForge</w:t>
      </w:r>
    </w:p>
    <w:p w:rsidR="00B06131" w:rsidRDefault="00B06131" w:rsidP="005A4C8D">
      <w:pPr>
        <w:pStyle w:val="Heading3"/>
      </w:pPr>
      <w:r>
        <w:t>Microsoft Azure DevOps</w:t>
      </w:r>
    </w:p>
    <w:p w:rsidR="00B06131" w:rsidRDefault="00B06131" w:rsidP="005A4C8D">
      <w:pPr>
        <w:pStyle w:val="Heading3"/>
      </w:pPr>
      <w:r>
        <w:t>Amazon AWS CodeCommit</w:t>
      </w:r>
    </w:p>
    <w:p w:rsidR="00B06131" w:rsidRPr="00846C56" w:rsidRDefault="00B06131" w:rsidP="005A4C8D">
      <w:pPr>
        <w:pStyle w:val="Heading3"/>
        <w:rPr>
          <w:rFonts w:cs="Times New Roman"/>
        </w:rPr>
      </w:pPr>
      <w:r>
        <w:t>Corporate servers, e.g. github.ford.com</w:t>
      </w:r>
    </w:p>
    <w:p w:rsidR="00B06131" w:rsidRPr="00AD69B5" w:rsidRDefault="00B06131" w:rsidP="005A4C8D">
      <w:pPr>
        <w:pStyle w:val="Heading1"/>
        <w:rPr>
          <w:rFonts w:cs="Times New Roman"/>
        </w:rPr>
      </w:pPr>
      <w:r>
        <w:t>Git is Distributed</w:t>
      </w:r>
    </w:p>
    <w:p w:rsidR="00B06131" w:rsidRDefault="00B06131" w:rsidP="005A4C8D">
      <w:pPr>
        <w:pStyle w:val="BulletLevel1"/>
      </w:pPr>
      <w:r>
        <w:t>Git works on a local repository</w:t>
      </w:r>
    </w:p>
    <w:p w:rsidR="00B06131" w:rsidRDefault="00B06131" w:rsidP="005A4C8D">
      <w:pPr>
        <w:pStyle w:val="BulletLevel1"/>
      </w:pPr>
      <w:r>
        <w:t>Git repositories can communicate with each other</w:t>
      </w:r>
    </w:p>
    <w:p w:rsidR="00B06131" w:rsidRDefault="00B06131" w:rsidP="005A4C8D">
      <w:pPr>
        <w:pStyle w:val="BulletLevel2"/>
      </w:pPr>
      <w:r>
        <w:t>When files are pushed, pulled, or cloned, they also bring their history</w:t>
      </w:r>
    </w:p>
    <w:p w:rsidR="00B06131" w:rsidRDefault="00B06131" w:rsidP="005A4C8D">
      <w:pPr>
        <w:pStyle w:val="BulletLevel2"/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6" o:spid="_x0000_s1026" type="#_x0000_t75" alt="pasted-image.png" style="position:absolute;left:0;text-align:left;margin-left:270pt;margin-top:28.9pt;width:203.4pt;height:243.6pt;z-index:-251658240;visibility:visible">
            <v:imagedata r:id="rId7" o:title=""/>
            <w10:wrap type="square" side="left"/>
          </v:shape>
        </w:pict>
      </w:r>
      <w:r>
        <w:t xml:space="preserve">By default, a repository remembers </w:t>
      </w:r>
      <w:r w:rsidRPr="00F933F4">
        <w:rPr>
          <w:i/>
          <w:iCs/>
        </w:rPr>
        <w:t>all</w:t>
      </w:r>
      <w:r>
        <w:t xml:space="preserve"> the historical changes to the files it holds</w:t>
      </w:r>
    </w:p>
    <w:p w:rsidR="00B06131" w:rsidRDefault="00B06131" w:rsidP="005A4C8D">
      <w:pPr>
        <w:pStyle w:val="BulletLevel1"/>
      </w:pPr>
      <w:r>
        <w:t>All repositories are equal</w:t>
      </w:r>
    </w:p>
    <w:p w:rsidR="00B06131" w:rsidRDefault="00B06131" w:rsidP="005A4C8D">
      <w:pPr>
        <w:pStyle w:val="Heading3"/>
      </w:pPr>
      <w:r>
        <w:t>It's easy to clone an existing repository</w:t>
      </w:r>
    </w:p>
    <w:p w:rsidR="00B06131" w:rsidRDefault="00B06131" w:rsidP="005A4C8D">
      <w:pPr>
        <w:pStyle w:val="Heading3"/>
      </w:pPr>
      <w:r>
        <w:t>It's easy to publish ("push") your repository to the web</w:t>
      </w:r>
    </w:p>
    <w:p w:rsidR="00B06131" w:rsidRDefault="00B06131" w:rsidP="005A4C8D">
      <w:pPr>
        <w:pStyle w:val="Heading3"/>
      </w:pPr>
      <w:r>
        <w:t>It's easy to update your repository ("pull") to match another one</w:t>
      </w:r>
    </w:p>
    <w:p w:rsidR="00B06131" w:rsidRDefault="00B06131" w:rsidP="005A4C8D">
      <w:pPr>
        <w:pStyle w:val="Heading2"/>
      </w:pPr>
      <w:r>
        <w:t>No Central Point of Failure</w:t>
      </w:r>
    </w:p>
    <w:p w:rsidR="00B06131" w:rsidRDefault="00B06131" w:rsidP="005A4C8D">
      <w:pPr>
        <w:pStyle w:val="Heading3"/>
        <w:rPr>
          <w:rFonts w:cs="Times New Roman"/>
        </w:rPr>
      </w:pPr>
      <w:r>
        <w:t>BUT.  No Central Point of Control, either</w:t>
      </w:r>
    </w:p>
    <w:p w:rsidR="00B06131" w:rsidRDefault="00B06131" w:rsidP="005A4C8D">
      <w:pPr>
        <w:pStyle w:val="Heading2"/>
      </w:pPr>
      <w:r>
        <w:t>Big benefits</w:t>
      </w:r>
    </w:p>
    <w:p w:rsidR="00B06131" w:rsidRDefault="00B06131" w:rsidP="005A4C8D">
      <w:pPr>
        <w:pStyle w:val="Heading3"/>
      </w:pPr>
      <w:r>
        <w:t>Encourages sharing and modifying code</w:t>
      </w:r>
    </w:p>
    <w:p w:rsidR="00B06131" w:rsidRDefault="00B06131" w:rsidP="005A4C8D">
      <w:pPr>
        <w:pStyle w:val="Heading3"/>
      </w:pPr>
      <w:r>
        <w:t>Encourages collaboration</w:t>
      </w:r>
    </w:p>
    <w:p w:rsidR="00B06131" w:rsidRDefault="00B06131" w:rsidP="005A4C8D">
      <w:pPr>
        <w:pStyle w:val="Heading3"/>
        <w:rPr>
          <w:rFonts w:cs="Times New Roman"/>
        </w:rPr>
      </w:pPr>
      <w:r>
        <w:t>Encourages multiple copies of repositories, so less chance of losing things</w:t>
      </w:r>
    </w:p>
    <w:p w:rsidR="00B06131" w:rsidRDefault="00B06131" w:rsidP="005A4C8D">
      <w:pPr>
        <w:pStyle w:val="Heading3"/>
      </w:pPr>
      <w:r>
        <w:t>Encourages you to dare mighty things, knowing you have a safety net</w:t>
      </w:r>
    </w:p>
    <w:p w:rsidR="00B06131" w:rsidRDefault="00B06131" w:rsidP="005A4C8D">
      <w:pPr>
        <w:pStyle w:val="Heading2"/>
      </w:pPr>
      <w:r>
        <w:t>It doesn't run itself</w:t>
      </w:r>
    </w:p>
    <w:p w:rsidR="00B06131" w:rsidRDefault="00B06131" w:rsidP="005A4C8D">
      <w:pPr>
        <w:pStyle w:val="Heading2"/>
      </w:pPr>
      <w:r>
        <w:t>You have to use it diligently</w:t>
      </w:r>
    </w:p>
    <w:p w:rsidR="00B06131" w:rsidRDefault="00B06131" w:rsidP="00BA651E">
      <w:pPr>
        <w:pStyle w:val="Title-Page"/>
      </w:pPr>
      <w:r>
        <w:t>Git is your Safety Net</w:t>
      </w:r>
    </w:p>
    <w:p w:rsidR="00B06131" w:rsidRDefault="00B06131" w:rsidP="003F63A9">
      <w:pPr>
        <w:pStyle w:val="Heading2"/>
      </w:pPr>
      <w:r>
        <w:t>You can restore the source code to any point in project history</w:t>
      </w:r>
    </w:p>
    <w:p w:rsidR="00B06131" w:rsidRDefault="00B06131" w:rsidP="006A4D5C">
      <w:pPr>
        <w:pStyle w:val="Heading3"/>
      </w:pPr>
      <w:r>
        <w:t>Revert changes if they don't work out</w:t>
      </w:r>
    </w:p>
    <w:p w:rsidR="00B06131" w:rsidRDefault="00B06131" w:rsidP="00192AB0">
      <w:pPr>
        <w:pStyle w:val="Heading3"/>
        <w:rPr>
          <w:rFonts w:cs="Times New Roman"/>
        </w:rPr>
      </w:pPr>
      <w:r>
        <w:t>Remove unneeded code without worry - you can always get it back</w:t>
      </w:r>
    </w:p>
    <w:p w:rsidR="00B06131" w:rsidRPr="00192AB0" w:rsidRDefault="00B06131" w:rsidP="003F63A9">
      <w:pPr>
        <w:pStyle w:val="Heading2"/>
        <w:rPr>
          <w:rFonts w:cs="Times New Roman"/>
        </w:rPr>
      </w:pPr>
      <w:r>
        <w:t>You can do new feature development on an existing project without messing it up</w:t>
      </w:r>
    </w:p>
    <w:p w:rsidR="00B06131" w:rsidRPr="006A4D5C" w:rsidRDefault="00B06131" w:rsidP="006A4D5C">
      <w:pPr>
        <w:pStyle w:val="Heading3"/>
        <w:rPr>
          <w:rFonts w:cs="Times New Roman"/>
        </w:rPr>
      </w:pPr>
      <w:r>
        <w:t>You get your own copy of the source code files and the history</w:t>
      </w:r>
    </w:p>
    <w:p w:rsidR="00B06131" w:rsidRPr="00192AB0" w:rsidRDefault="00B06131" w:rsidP="00192AB0">
      <w:pPr>
        <w:pStyle w:val="Heading3"/>
        <w:rPr>
          <w:rFonts w:cs="Times New Roman"/>
        </w:rPr>
      </w:pPr>
      <w:r>
        <w:t>You can feel free to experiment with new code, even major refactorings</w:t>
      </w:r>
    </w:p>
    <w:p w:rsidR="00B06131" w:rsidRPr="00EB096C" w:rsidRDefault="00B06131" w:rsidP="003F63A9">
      <w:pPr>
        <w:pStyle w:val="Heading2"/>
        <w:rPr>
          <w:rFonts w:cs="Times New Roman"/>
        </w:rPr>
      </w:pPr>
      <w:r>
        <w:t>You can compare code in your repository with code in other repositories</w:t>
      </w:r>
    </w:p>
    <w:p w:rsidR="00B06131" w:rsidRPr="006A4D5C" w:rsidRDefault="00B06131" w:rsidP="003F63A9">
      <w:pPr>
        <w:pStyle w:val="Heading2"/>
        <w:rPr>
          <w:rFonts w:cs="Times New Roman"/>
        </w:rPr>
      </w:pPr>
      <w:r>
        <w:t>You can merge changes from multiple developers back into a project's source code</w:t>
      </w:r>
    </w:p>
    <w:p w:rsidR="00B06131" w:rsidRPr="00893E3E" w:rsidRDefault="00B06131" w:rsidP="00893E3E">
      <w:pPr>
        <w:pStyle w:val="Heading3"/>
        <w:rPr>
          <w:rFonts w:cs="Times New Roman"/>
        </w:rPr>
      </w:pPr>
      <w:r>
        <w:t>Git can tell if the changes conflict and lets a human intervene</w:t>
      </w:r>
    </w:p>
    <w:p w:rsidR="00B06131" w:rsidRPr="00893E3E" w:rsidRDefault="00B06131" w:rsidP="00893E3E">
      <w:pPr>
        <w:pStyle w:val="Title-Page"/>
        <w:rPr>
          <w:rFonts w:cs="Times New Roman"/>
        </w:rPr>
      </w:pPr>
      <w:r>
        <w:t>Basic Workflow</w:t>
      </w:r>
    </w:p>
    <w:p w:rsidR="00B06131" w:rsidRPr="00002034" w:rsidRDefault="00B06131" w:rsidP="00893E3E">
      <w:pPr>
        <w:pStyle w:val="BulletLevel1"/>
        <w:rPr>
          <w:rFonts w:cs="Times New Roman"/>
        </w:rPr>
      </w:pPr>
      <w:r w:rsidRPr="00002034">
        <w:t xml:space="preserve">Developer </w:t>
      </w:r>
      <w:r>
        <w:t>"clones"</w:t>
      </w:r>
      <w:r w:rsidRPr="00002034">
        <w:t xml:space="preserve"> or </w:t>
      </w:r>
      <w:r>
        <w:t>"</w:t>
      </w:r>
      <w:r w:rsidRPr="00002034">
        <w:t>pulls</w:t>
      </w:r>
      <w:r>
        <w:t>" the latest files from a remote repository to their local machine</w:t>
      </w:r>
    </w:p>
    <w:p w:rsidR="00B06131" w:rsidRPr="00002034" w:rsidRDefault="00B06131" w:rsidP="00893E3E">
      <w:pPr>
        <w:pStyle w:val="BulletLevel1"/>
      </w:pPr>
      <w:r w:rsidRPr="00002034">
        <w:t>Developer makes changes and tests their work</w:t>
      </w:r>
    </w:p>
    <w:p w:rsidR="00B06131" w:rsidRDefault="00B06131" w:rsidP="00893E3E">
      <w:pPr>
        <w:pStyle w:val="BulletLevel1"/>
        <w:rPr>
          <w:rFonts w:cs="Times New Roman"/>
        </w:rPr>
      </w:pPr>
      <w:r>
        <w:t xml:space="preserve">Developer makes a </w:t>
      </w:r>
      <w:r w:rsidRPr="00002034">
        <w:t xml:space="preserve">local "commit" </w:t>
      </w:r>
      <w:r>
        <w:t>of the changed files</w:t>
      </w:r>
    </w:p>
    <w:p w:rsidR="00B06131" w:rsidRPr="00002034" w:rsidRDefault="00B06131" w:rsidP="00893E3E">
      <w:pPr>
        <w:pStyle w:val="BulletLevel2"/>
        <w:rPr>
          <w:rFonts w:cs="Times New Roman"/>
        </w:rPr>
      </w:pPr>
      <w:r>
        <w:t>The commit includes all files related to the change</w:t>
      </w:r>
    </w:p>
    <w:p w:rsidR="00B06131" w:rsidRPr="00002034" w:rsidRDefault="00B06131" w:rsidP="00893E3E">
      <w:pPr>
        <w:pStyle w:val="BulletLevel1"/>
      </w:pPr>
      <w:r w:rsidRPr="00002034">
        <w:t>Developer repeats this cycle locally until they are ready to share their changes with other developers</w:t>
      </w:r>
    </w:p>
    <w:p w:rsidR="00B06131" w:rsidRPr="00002034" w:rsidRDefault="00B06131" w:rsidP="00E83242">
      <w:pPr>
        <w:pStyle w:val="BulletLevel1"/>
        <w:rPr>
          <w:rFonts w:cs="Times New Roman"/>
        </w:rPr>
      </w:pPr>
      <w:r w:rsidRPr="00002034">
        <w:t xml:space="preserve">Developer </w:t>
      </w:r>
      <w:r>
        <w:t>"pushes" changes</w:t>
      </w:r>
      <w:r w:rsidRPr="00002034">
        <w:t xml:space="preserve"> back to </w:t>
      </w:r>
      <w:r>
        <w:t>a remote</w:t>
      </w:r>
      <w:r w:rsidRPr="00002034">
        <w:t xml:space="preserve"> repository </w:t>
      </w:r>
      <w:r>
        <w:t>or</w:t>
      </w:r>
      <w:r w:rsidRPr="00002034">
        <w:t xml:space="preserve"> provide</w:t>
      </w:r>
      <w:r>
        <w:t>s</w:t>
      </w:r>
      <w:r w:rsidRPr="00002034">
        <w:t xml:space="preserve"> a </w:t>
      </w:r>
      <w:r>
        <w:t>patch</w:t>
      </w:r>
      <w:r w:rsidRPr="00002034">
        <w:t xml:space="preserve"> file to another developer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</w:p>
    <w:p w:rsidR="00B06131" w:rsidRDefault="00B06131" w:rsidP="00846C56">
      <w:pPr>
        <w:pStyle w:val="Heading1"/>
        <w:rPr>
          <w:rFonts w:cs="Times New Roman"/>
        </w:rPr>
      </w:pPr>
      <w:r>
        <w:t>Git is Very Flexible</w:t>
      </w:r>
    </w:p>
    <w:p w:rsidR="00B06131" w:rsidRDefault="00B06131" w:rsidP="00904D77">
      <w:pPr>
        <w:pStyle w:val="BulletLevel1"/>
      </w:pPr>
      <w:r>
        <w:t>There is no industry-standard "project" structure</w:t>
      </w:r>
    </w:p>
    <w:p w:rsidR="00B06131" w:rsidRDefault="00B06131" w:rsidP="00904D77">
      <w:pPr>
        <w:pStyle w:val="Heading3"/>
      </w:pPr>
      <w:r>
        <w:t>IDEs like Eclipse and Visual Studio provide a template, but this is only a starting point</w:t>
      </w:r>
    </w:p>
    <w:p w:rsidR="00B06131" w:rsidRDefault="00B06131" w:rsidP="00EB096C">
      <w:pPr>
        <w:pStyle w:val="Heading2"/>
      </w:pPr>
      <w:r>
        <w:t>A Git project is just a directory + its contents</w:t>
      </w:r>
    </w:p>
    <w:p w:rsidR="00B06131" w:rsidRPr="00BA651E" w:rsidRDefault="00B06131" w:rsidP="00EB096C">
      <w:pPr>
        <w:pStyle w:val="BulletLevel2"/>
        <w:rPr>
          <w:rFonts w:cs="Times New Roman"/>
        </w:rPr>
      </w:pPr>
      <w:r>
        <w:t>including subdirectories, recursively</w:t>
      </w:r>
    </w:p>
    <w:p w:rsidR="00B06131" w:rsidRDefault="00B06131" w:rsidP="004558C4">
      <w:pPr>
        <w:pStyle w:val="BulletLevel1"/>
      </w:pPr>
      <w:r>
        <w:t>YOU decide which files are precious "Source Code"</w:t>
      </w:r>
    </w:p>
    <w:p w:rsidR="00B06131" w:rsidRDefault="00B06131" w:rsidP="004558C4">
      <w:pPr>
        <w:pStyle w:val="BulletLevel2"/>
      </w:pPr>
      <w:r>
        <w:t>You can tell git to ignore files you don't care about</w:t>
      </w:r>
    </w:p>
    <w:p w:rsidR="00B06131" w:rsidRDefault="00B06131" w:rsidP="00671994">
      <w:pPr>
        <w:pStyle w:val="BulletLevel3"/>
      </w:pPr>
      <w:r>
        <w:t>Compiled artifacts and generated code can be re-created from source code; however, they might be archived for distribution or legal purposes</w:t>
      </w:r>
    </w:p>
    <w:p w:rsidR="00B06131" w:rsidRDefault="00B06131" w:rsidP="00671994">
      <w:pPr>
        <w:pStyle w:val="BulletLevel3"/>
        <w:rPr>
          <w:rFonts w:cs="Times New Roman"/>
        </w:rPr>
      </w:pPr>
      <w:r>
        <w:t>VS .sln and .vcxproj files might be important to you, or might be just a silly detail of the editor</w:t>
      </w:r>
    </w:p>
    <w:p w:rsidR="00B06131" w:rsidRDefault="00B06131" w:rsidP="00671994">
      <w:pPr>
        <w:pStyle w:val="BulletLevel1"/>
      </w:pPr>
      <w:r>
        <w:t>YOU tell git when to save your changes</w:t>
      </w:r>
    </w:p>
    <w:p w:rsidR="00B06131" w:rsidRDefault="00B06131" w:rsidP="002D71B6">
      <w:pPr>
        <w:pStyle w:val="BulletLevel2"/>
      </w:pPr>
      <w:r>
        <w:t>Modified files are not committed automatically</w:t>
      </w:r>
    </w:p>
    <w:p w:rsidR="00B06131" w:rsidRDefault="00B06131" w:rsidP="00EB096C">
      <w:pPr>
        <w:pStyle w:val="Heading1"/>
      </w:pPr>
      <w:r>
        <w:t>Downloading Git</w:t>
      </w:r>
    </w:p>
    <w:p w:rsidR="00B06131" w:rsidRDefault="00B06131" w:rsidP="00E3089F">
      <w:pPr>
        <w:pStyle w:val="BulletLevel1"/>
        <w:rPr>
          <w:rFonts w:cs="Times New Roman"/>
        </w:rPr>
      </w:pPr>
      <w:hyperlink r:id="rId8" w:history="1">
        <w:r w:rsidRPr="00CD744E">
          <w:rPr>
            <w:rStyle w:val="Hyperlink"/>
          </w:rPr>
          <w:t>https://git-scm.com</w:t>
        </w:r>
      </w:hyperlink>
    </w:p>
    <w:p w:rsidR="00B06131" w:rsidRPr="00C76878" w:rsidRDefault="00B06131" w:rsidP="00E3089F">
      <w:pPr>
        <w:pStyle w:val="BulletLevel1"/>
        <w:rPr>
          <w:rFonts w:cs="Times New Roman"/>
        </w:rPr>
      </w:pPr>
      <w:r>
        <w:t>Binary distributions</w:t>
      </w:r>
    </w:p>
    <w:p w:rsidR="00B06131" w:rsidRPr="00EB096C" w:rsidRDefault="00B06131" w:rsidP="0031317F">
      <w:pPr>
        <w:pStyle w:val="Heading3"/>
        <w:rPr>
          <w:rFonts w:cs="Times New Roman"/>
        </w:rPr>
      </w:pPr>
      <w:hyperlink r:id="rId9" w:history="1">
        <w:r w:rsidRPr="00575406">
          <w:rPr>
            <w:rStyle w:val="Hyperlink"/>
            <w:color w:val="auto"/>
            <w:u w:val="none"/>
          </w:rPr>
          <w:t>https://git-scm.com/downloads</w:t>
        </w:r>
      </w:hyperlink>
    </w:p>
    <w:p w:rsidR="00B06131" w:rsidRPr="00C76878" w:rsidRDefault="00B06131" w:rsidP="00E3089F">
      <w:pPr>
        <w:pStyle w:val="BulletLevel1"/>
        <w:rPr>
          <w:rFonts w:cs="Times New Roman"/>
        </w:rPr>
      </w:pPr>
      <w:r>
        <w:t>Source code:</w:t>
      </w:r>
    </w:p>
    <w:p w:rsidR="00B06131" w:rsidRDefault="00B06131" w:rsidP="0031317F">
      <w:pPr>
        <w:pStyle w:val="Heading3"/>
        <w:rPr>
          <w:rFonts w:cs="Times New Roman"/>
        </w:rPr>
      </w:pPr>
      <w:hyperlink r:id="rId10" w:history="1">
        <w:r w:rsidRPr="0031317F">
          <w:rPr>
            <w:rStyle w:val="Hyperlink"/>
            <w:color w:val="auto"/>
            <w:u w:val="none"/>
          </w:rPr>
          <w:t>https://github.com/git/git</w:t>
        </w:r>
      </w:hyperlink>
    </w:p>
    <w:p w:rsidR="00B06131" w:rsidRDefault="00B06131" w:rsidP="00E3089F">
      <w:pPr>
        <w:pStyle w:val="BulletLevel1"/>
        <w:rPr>
          <w:rFonts w:cs="Times New Roman"/>
        </w:rPr>
      </w:pPr>
      <w:r>
        <w:t>Git for Windows</w:t>
      </w:r>
    </w:p>
    <w:p w:rsidR="00B06131" w:rsidRDefault="00B06131" w:rsidP="00E3089F">
      <w:pPr>
        <w:pStyle w:val="BulletLevel2"/>
        <w:rPr>
          <w:rFonts w:cs="Times New Roman"/>
        </w:rPr>
      </w:pPr>
      <w:r w:rsidRPr="00904D77">
        <w:t>https://gitforwindows.org/</w:t>
      </w:r>
    </w:p>
    <w:p w:rsidR="00B06131" w:rsidRDefault="00B06131" w:rsidP="00E3089F">
      <w:pPr>
        <w:pStyle w:val="BulletLevel2"/>
      </w:pPr>
      <w:r>
        <w:t>A port of git to Windows, which includes several UNIX tools, including the "bash" command shell</w:t>
      </w:r>
    </w:p>
    <w:p w:rsidR="00B06131" w:rsidRDefault="00B06131" w:rsidP="00904D77">
      <w:pPr>
        <w:pStyle w:val="Heading1"/>
      </w:pPr>
      <w:r>
        <w:t>The git Command</w:t>
      </w:r>
    </w:p>
    <w:p w:rsidR="00B06131" w:rsidRDefault="00B06131" w:rsidP="00904D77">
      <w:pPr>
        <w:pStyle w:val="Heading2"/>
      </w:pPr>
      <w:r>
        <w:t>We'll use git from the command line shell</w:t>
      </w:r>
    </w:p>
    <w:p w:rsidR="00B06131" w:rsidRPr="00BB717F" w:rsidRDefault="00B06131" w:rsidP="00904D77">
      <w:pPr>
        <w:pStyle w:val="BulletLevel2"/>
        <w:rPr>
          <w:rFonts w:cs="Times New Roman"/>
        </w:rPr>
      </w:pPr>
      <w:r>
        <w:t>Simple, portable</w:t>
      </w:r>
    </w:p>
    <w:p w:rsidR="00B06131" w:rsidRDefault="00B06131" w:rsidP="00904D77">
      <w:pPr>
        <w:pStyle w:val="BulletLevel2"/>
      </w:pPr>
      <w:r>
        <w:t>You can start a shell from the Windows Start menu - The Git folder has shortcuts to make sure that git is in your %PATH%</w:t>
      </w:r>
    </w:p>
    <w:p w:rsidR="00B06131" w:rsidRDefault="00B06131" w:rsidP="00904D77">
      <w:pPr>
        <w:pStyle w:val="BulletLevel1"/>
      </w:pPr>
      <w:r>
        <w:t>Git-Bash will be used in the next few sessions</w:t>
      </w:r>
    </w:p>
    <w:p w:rsidR="00B06131" w:rsidRDefault="00B06131" w:rsidP="00904D77">
      <w:pPr>
        <w:pStyle w:val="BulletLevel2"/>
      </w:pPr>
      <w:r>
        <w:t>After that you can use the Windows Command Prompt if you want</w:t>
      </w:r>
    </w:p>
    <w:p w:rsidR="00B06131" w:rsidRPr="00002034" w:rsidRDefault="00B06131" w:rsidP="00904D77">
      <w:pPr>
        <w:pStyle w:val="BulletLevel1"/>
        <w:rPr>
          <w:rFonts w:cs="Times New Roman"/>
        </w:rPr>
      </w:pPr>
      <w:r>
        <w:rPr>
          <w:noProof/>
          <w:lang w:eastAsia="en-US"/>
        </w:rPr>
        <w:pict>
          <v:shape id="_x0000_s1027" type="#_x0000_t75" style="position:absolute;left:0;text-align:left;margin-left:0;margin-top:10.1pt;width:175.8pt;height:179.05pt;z-index:251659264;mso-position-horizontal:center">
            <v:imagedata r:id="rId11" o:title=""/>
            <w10:wrap type="topAndBottom"/>
          </v:shape>
        </w:pict>
      </w:r>
      <w:r w:rsidRPr="00002034">
        <w:t xml:space="preserve">The </w:t>
      </w:r>
      <w:r w:rsidRPr="00002034">
        <w:rPr>
          <w:bdr w:val="single" w:sz="6" w:space="0" w:color="C7CDD1" w:frame="1"/>
          <w:shd w:val="clear" w:color="auto" w:fill="F5F5F5"/>
        </w:rPr>
        <w:t>git</w:t>
      </w:r>
      <w:r w:rsidRPr="00002034">
        <w:rPr>
          <w:rFonts w:cs="Times New Roman"/>
        </w:rPr>
        <w:t> </w:t>
      </w:r>
      <w:r w:rsidRPr="00002034">
        <w:t>command is</w:t>
      </w:r>
      <w:r>
        <w:t xml:space="preserve"> usually </w:t>
      </w:r>
      <w:r w:rsidRPr="00002034">
        <w:t>followed by a</w:t>
      </w:r>
      <w:r>
        <w:t xml:space="preserve">n </w:t>
      </w:r>
      <w:r w:rsidRPr="00607804">
        <w:rPr>
          <w:i/>
          <w:iCs/>
        </w:rPr>
        <w:t>action</w:t>
      </w:r>
      <w:r>
        <w:t xml:space="preserve">, and possibly some </w:t>
      </w:r>
      <w:r w:rsidRPr="00607804">
        <w:rPr>
          <w:i/>
          <w:iCs/>
        </w:rPr>
        <w:t>flags</w:t>
      </w:r>
    </w:p>
    <w:p w:rsidR="00B06131" w:rsidRPr="00E44BB8" w:rsidRDefault="00B06131" w:rsidP="00904D77">
      <w:pPr>
        <w:pStyle w:val="CodeBIG"/>
        <w:rPr>
          <w:rFonts w:cs="Times New Roman"/>
        </w:rPr>
      </w:pPr>
      <w:r w:rsidRPr="00E44BB8">
        <w:rPr>
          <w:b/>
          <w:bCs/>
        </w:rPr>
        <w:t>git</w:t>
      </w:r>
      <w:r>
        <w:t xml:space="preserve"> </w:t>
      </w:r>
      <w:r w:rsidRPr="00E44BB8">
        <w:rPr>
          <w:i/>
          <w:iCs/>
        </w:rPr>
        <w:t>action --flag flag-value</w:t>
      </w:r>
    </w:p>
    <w:p w:rsidR="00B06131" w:rsidRPr="00002034" w:rsidRDefault="00B06131" w:rsidP="00904D77">
      <w:pPr>
        <w:pStyle w:val="BulletLevel1"/>
        <w:rPr>
          <w:rFonts w:cs="Times New Roman"/>
        </w:rPr>
      </w:pPr>
      <w:r w:rsidRPr="00002034">
        <w:t>Run the following command to check the version of Git installed</w:t>
      </w:r>
    </w:p>
    <w:p w:rsidR="00B06131" w:rsidRPr="00002034" w:rsidRDefault="00B06131" w:rsidP="00904D77">
      <w:pPr>
        <w:pStyle w:val="CodeBIG"/>
        <w:rPr>
          <w:rFonts w:cs="Times New Roman"/>
          <w:bdr w:val="none" w:sz="0" w:space="0" w:color="auto" w:frame="1"/>
        </w:rPr>
      </w:pPr>
      <w:r w:rsidRPr="00002034">
        <w:rPr>
          <w:bdr w:val="none" w:sz="0" w:space="0" w:color="auto" w:frame="1"/>
        </w:rPr>
        <w:t xml:space="preserve">$ </w:t>
      </w:r>
      <w:r w:rsidRPr="00904D77">
        <w:rPr>
          <w:b/>
          <w:bCs/>
          <w:bdr w:val="none" w:sz="0" w:space="0" w:color="auto" w:frame="1"/>
        </w:rPr>
        <w:t>git --version</w:t>
      </w:r>
    </w:p>
    <w:p w:rsidR="00B06131" w:rsidRPr="00002034" w:rsidRDefault="00B06131" w:rsidP="00904D77">
      <w:pPr>
        <w:pStyle w:val="CodeBIG"/>
        <w:rPr>
          <w:bdr w:val="none" w:sz="0" w:space="0" w:color="auto" w:frame="1"/>
        </w:rPr>
      </w:pPr>
      <w:r w:rsidRPr="00002034">
        <w:rPr>
          <w:bdr w:val="none" w:sz="0" w:space="0" w:color="auto" w:frame="1"/>
        </w:rPr>
        <w:t>git version 2.8.1</w:t>
      </w:r>
    </w:p>
    <w:p w:rsidR="00B06131" w:rsidRPr="00002034" w:rsidRDefault="00B06131" w:rsidP="00671994">
      <w:pPr>
        <w:pStyle w:val="Title-Page"/>
      </w:pPr>
      <w:bookmarkStart w:id="0" w:name="_Toc77547928"/>
      <w:r w:rsidRPr="00002034">
        <w:t xml:space="preserve">Git </w:t>
      </w:r>
      <w:r>
        <w:t xml:space="preserve">Conceptual File </w:t>
      </w:r>
      <w:r w:rsidRPr="00002034">
        <w:t>Areas</w:t>
      </w:r>
      <w:bookmarkEnd w:id="0"/>
    </w:p>
    <w:p w:rsidR="00B06131" w:rsidRPr="00D05EA3" w:rsidRDefault="00B06131" w:rsidP="00671994">
      <w:pPr>
        <w:pStyle w:val="BulletLevel1"/>
        <w:rPr>
          <w:rFonts w:cs="Times New Roman"/>
        </w:rPr>
      </w:pPr>
      <w:r>
        <w:rPr>
          <w:noProof/>
          <w:lang w:eastAsia="en-US"/>
        </w:rPr>
        <w:pict>
          <v:shape id="Picture 34" o:spid="_x0000_s1028" type="#_x0000_t75" style="position:absolute;left:0;text-align:left;margin-left:0;margin-top:0;width:287.35pt;height:175.15pt;z-index:251660288;visibility:visible;mso-position-horizontal:center">
            <v:imagedata r:id="rId12" o:title=""/>
            <w10:wrap type="topAndBottom"/>
          </v:shape>
        </w:pict>
      </w:r>
      <w:r>
        <w:rPr>
          <w:shd w:val="clear" w:color="auto" w:fill="FFFFFF"/>
        </w:rPr>
        <w:t>Working Area</w:t>
      </w:r>
    </w:p>
    <w:p w:rsidR="00B06131" w:rsidRPr="00002034" w:rsidRDefault="00B06131" w:rsidP="00671994">
      <w:pPr>
        <w:pStyle w:val="BulletLevel2"/>
        <w:rPr>
          <w:rFonts w:cs="Times New Roman"/>
        </w:rPr>
      </w:pPr>
      <w:r>
        <w:rPr>
          <w:shd w:val="clear" w:color="auto" w:fill="FFFFFF"/>
        </w:rPr>
        <w:t>T</w:t>
      </w:r>
      <w:r w:rsidRPr="00002034">
        <w:rPr>
          <w:shd w:val="clear" w:color="auto" w:fill="FFFFFF"/>
        </w:rPr>
        <w:t>he folder(s) where yo</w:t>
      </w:r>
      <w:r>
        <w:rPr>
          <w:shd w:val="clear" w:color="auto" w:fill="FFFFFF"/>
        </w:rPr>
        <w:t xml:space="preserve">u are currently working on </w:t>
      </w:r>
      <w:r w:rsidRPr="00002034">
        <w:rPr>
          <w:shd w:val="clear" w:color="auto" w:fill="FFFFFF"/>
        </w:rPr>
        <w:t>source code</w:t>
      </w:r>
    </w:p>
    <w:p w:rsidR="00B06131" w:rsidRPr="00002034" w:rsidRDefault="00B06131" w:rsidP="00671994">
      <w:pPr>
        <w:pStyle w:val="BulletLevel2"/>
      </w:pPr>
      <w:r>
        <w:t>Files here are</w:t>
      </w:r>
      <w:r w:rsidRPr="00002034">
        <w:t xml:space="preserve"> </w:t>
      </w:r>
      <w:r>
        <w:t>"</w:t>
      </w:r>
      <w:r w:rsidRPr="00002034">
        <w:t>untracked</w:t>
      </w:r>
      <w:r>
        <w:t>"</w:t>
      </w:r>
      <w:r w:rsidRPr="00002034">
        <w:t xml:space="preserve"> files</w:t>
      </w:r>
    </w:p>
    <w:p w:rsidR="00B06131" w:rsidRPr="00D05EA3" w:rsidRDefault="00B06131" w:rsidP="00671994">
      <w:pPr>
        <w:pStyle w:val="BulletLevel1"/>
        <w:rPr>
          <w:rFonts w:cs="Times New Roman"/>
        </w:rPr>
      </w:pPr>
      <w:r w:rsidRPr="00002034">
        <w:rPr>
          <w:shd w:val="clear" w:color="auto" w:fill="FFFFFF"/>
        </w:rPr>
        <w:t xml:space="preserve">Staging Area </w:t>
      </w:r>
      <w:r>
        <w:rPr>
          <w:shd w:val="clear" w:color="auto" w:fill="FFFFFF"/>
        </w:rPr>
        <w:t>or</w:t>
      </w:r>
      <w:r w:rsidRPr="00002034">
        <w:rPr>
          <w:shd w:val="clear" w:color="auto" w:fill="FFFFFF"/>
        </w:rPr>
        <w:t xml:space="preserve"> </w:t>
      </w:r>
      <w:r>
        <w:rPr>
          <w:shd w:val="clear" w:color="auto" w:fill="FFFFFF"/>
        </w:rPr>
        <w:t>"</w:t>
      </w:r>
      <w:r w:rsidRPr="00002034">
        <w:rPr>
          <w:shd w:val="clear" w:color="auto" w:fill="FFFFFF"/>
        </w:rPr>
        <w:t>Index</w:t>
      </w:r>
      <w:r>
        <w:rPr>
          <w:shd w:val="clear" w:color="auto" w:fill="FFFFFF"/>
        </w:rPr>
        <w:t>"</w:t>
      </w:r>
      <w:r w:rsidRPr="00002034">
        <w:rPr>
          <w:shd w:val="clear" w:color="auto" w:fill="FFFFFF"/>
        </w:rPr>
        <w:t xml:space="preserve"> </w:t>
      </w:r>
    </w:p>
    <w:p w:rsidR="00B06131" w:rsidRPr="00002034" w:rsidRDefault="00B06131" w:rsidP="00671994">
      <w:pPr>
        <w:pStyle w:val="BulletLevel2"/>
        <w:rPr>
          <w:rFonts w:cs="Times New Roman"/>
        </w:rPr>
      </w:pPr>
      <w:r>
        <w:rPr>
          <w:shd w:val="clear" w:color="auto" w:fill="FFFFFF"/>
        </w:rPr>
        <w:t xml:space="preserve">Temporary area for files that you'll save to the Repository </w:t>
      </w:r>
    </w:p>
    <w:p w:rsidR="00B06131" w:rsidRPr="003100F0" w:rsidRDefault="00B06131" w:rsidP="00671994">
      <w:pPr>
        <w:pStyle w:val="BulletLevel2"/>
        <w:rPr>
          <w:b/>
          <w:bCs/>
        </w:rPr>
      </w:pPr>
      <w:r w:rsidRPr="003100F0">
        <w:rPr>
          <w:b/>
          <w:bCs/>
        </w:rPr>
        <w:t xml:space="preserve">Important - Lets you save multiple files as a single transaction </w:t>
      </w:r>
    </w:p>
    <w:p w:rsidR="00B06131" w:rsidRPr="00002034" w:rsidRDefault="00B06131" w:rsidP="00671994">
      <w:pPr>
        <w:pStyle w:val="BulletLevel2"/>
        <w:rPr>
          <w:rFonts w:cs="Times New Roman"/>
        </w:rPr>
      </w:pPr>
      <w:r>
        <w:t>Files here are "staged"</w:t>
      </w:r>
    </w:p>
    <w:p w:rsidR="00B06131" w:rsidRDefault="00B06131" w:rsidP="00671994">
      <w:pPr>
        <w:pStyle w:val="BulletLevel1"/>
        <w:rPr>
          <w:rFonts w:cs="Times New Roman"/>
        </w:rPr>
      </w:pPr>
      <w:r>
        <w:t xml:space="preserve">Local </w:t>
      </w:r>
      <w:r w:rsidRPr="00002034">
        <w:t>Repository</w:t>
      </w:r>
    </w:p>
    <w:p w:rsidR="00B06131" w:rsidRPr="00002034" w:rsidRDefault="00B06131" w:rsidP="00671994">
      <w:pPr>
        <w:pStyle w:val="BulletLevel2"/>
      </w:pPr>
      <w:r>
        <w:t>Holds the record of your committed change</w:t>
      </w:r>
      <w:r w:rsidRPr="00002034">
        <w:t>s</w:t>
      </w:r>
    </w:p>
    <w:p w:rsidR="00B06131" w:rsidRDefault="00B06131" w:rsidP="00671994">
      <w:pPr>
        <w:pStyle w:val="BulletLevel2"/>
        <w:rPr>
          <w:rFonts w:cs="Times New Roman"/>
        </w:rPr>
      </w:pPr>
      <w:r w:rsidRPr="00002034">
        <w:t>It is the area where everything is saved</w:t>
      </w:r>
    </w:p>
    <w:p w:rsidR="00B06131" w:rsidRPr="00002034" w:rsidRDefault="00B06131" w:rsidP="00671994">
      <w:pPr>
        <w:pStyle w:val="BulletLevel2"/>
        <w:rPr>
          <w:rFonts w:cs="Times New Roman"/>
        </w:rPr>
      </w:pPr>
      <w:r>
        <w:t>Files here are "committed"</w:t>
      </w:r>
    </w:p>
    <w:p w:rsidR="00B06131" w:rsidRPr="00002034" w:rsidRDefault="00B06131" w:rsidP="00607804">
      <w:pPr>
        <w:pStyle w:val="Title-Page"/>
        <w:rPr>
          <w:rFonts w:cs="Times New Roman"/>
        </w:rPr>
      </w:pPr>
      <w:bookmarkStart w:id="1" w:name="_Toc77547927"/>
      <w:r w:rsidRPr="00002034">
        <w:t xml:space="preserve">Git </w:t>
      </w:r>
      <w:bookmarkEnd w:id="1"/>
      <w:r>
        <w:t>Configuration</w:t>
      </w:r>
    </w:p>
    <w:p w:rsidR="00B06131" w:rsidRPr="00002034" w:rsidRDefault="00B06131" w:rsidP="00607804">
      <w:pPr>
        <w:pStyle w:val="BulletLevel1"/>
      </w:pPr>
      <w:r>
        <w:t>The</w:t>
      </w:r>
      <w:r w:rsidRPr="00002034">
        <w:t xml:space="preserve"> global configuration </w:t>
      </w:r>
      <w:r>
        <w:t>holds</w:t>
      </w:r>
      <w:r w:rsidRPr="00002034">
        <w:t xml:space="preserve"> settings for all of your repositories</w:t>
      </w:r>
    </w:p>
    <w:p w:rsidR="00B06131" w:rsidRPr="00002034" w:rsidRDefault="00B06131" w:rsidP="00607804">
      <w:pPr>
        <w:pStyle w:val="BulletLevel2"/>
        <w:rPr>
          <w:rFonts w:cs="Times New Roman"/>
        </w:rPr>
      </w:pPr>
      <w:r>
        <w:t>Stored in</w:t>
      </w:r>
      <w:r w:rsidRPr="00002034">
        <w:t xml:space="preserve"> </w:t>
      </w:r>
      <w:r w:rsidRPr="00904D77">
        <w:rPr>
          <w:rFonts w:ascii="Bitstream Vera Sans Mono" w:hAnsi="Bitstream Vera Sans Mono" w:cs="Bitstream Vera Sans Mono"/>
        </w:rPr>
        <w:t>&lt;home_dir&gt;/.gitconfig</w:t>
      </w:r>
    </w:p>
    <w:p w:rsidR="00B06131" w:rsidRPr="00002034" w:rsidRDefault="00B06131" w:rsidP="00607804">
      <w:pPr>
        <w:pStyle w:val="BulletLevel1"/>
        <w:rPr>
          <w:rFonts w:cs="Times New Roman"/>
        </w:rPr>
      </w:pPr>
      <w:r>
        <w:t>L</w:t>
      </w:r>
      <w:r w:rsidRPr="00002034">
        <w:t>ocal configuration</w:t>
      </w:r>
      <w:r>
        <w:t xml:space="preserve"> controls a single repository</w:t>
      </w:r>
    </w:p>
    <w:p w:rsidR="00B06131" w:rsidRPr="00002034" w:rsidRDefault="00B06131" w:rsidP="00BB717F">
      <w:pPr>
        <w:pStyle w:val="BulletLevel2"/>
        <w:rPr>
          <w:rFonts w:cs="Times New Roman"/>
        </w:rPr>
      </w:pPr>
      <w:r>
        <w:t xml:space="preserve">Stored in </w:t>
      </w:r>
      <w:r w:rsidRPr="00904D77">
        <w:rPr>
          <w:rFonts w:ascii="Bitstream Vera Sans Mono" w:hAnsi="Bitstream Vera Sans Mono" w:cs="Bitstream Vera Sans Mono"/>
        </w:rPr>
        <w:t>&lt;project-dir&gt;/.git/config</w:t>
      </w:r>
    </w:p>
    <w:p w:rsidR="00B06131" w:rsidRPr="00002034" w:rsidRDefault="00B06131" w:rsidP="00607804">
      <w:pPr>
        <w:pStyle w:val="BulletLevel1"/>
      </w:pPr>
      <w:r>
        <w:t>Set the user</w:t>
      </w:r>
      <w:r w:rsidRPr="00002034">
        <w:t xml:space="preserve"> name</w:t>
      </w:r>
    </w:p>
    <w:p w:rsidR="00B06131" w:rsidRPr="00904D77" w:rsidRDefault="00B06131" w:rsidP="00607804">
      <w:pPr>
        <w:pStyle w:val="CodeBIG"/>
        <w:rPr>
          <w:sz w:val="28"/>
          <w:szCs w:val="28"/>
          <w:bdr w:val="none" w:sz="0" w:space="0" w:color="auto" w:frame="1"/>
        </w:rPr>
      </w:pPr>
      <w:r w:rsidRPr="00904D77">
        <w:rPr>
          <w:sz w:val="28"/>
          <w:szCs w:val="28"/>
          <w:bdr w:val="none" w:sz="0" w:space="0" w:color="auto" w:frame="1"/>
        </w:rPr>
        <w:t>$ git config --global user.name "Paul Kimball"</w:t>
      </w:r>
    </w:p>
    <w:p w:rsidR="00B06131" w:rsidRPr="00002034" w:rsidRDefault="00B06131" w:rsidP="00607804">
      <w:pPr>
        <w:pStyle w:val="BulletLevel1"/>
      </w:pPr>
      <w:r>
        <w:t>Set the user</w:t>
      </w:r>
      <w:r w:rsidRPr="00002034">
        <w:t xml:space="preserve"> email</w:t>
      </w:r>
    </w:p>
    <w:p w:rsidR="00B06131" w:rsidRPr="00904D77" w:rsidRDefault="00B06131" w:rsidP="00607804">
      <w:pPr>
        <w:pStyle w:val="CodeBIG"/>
        <w:rPr>
          <w:sz w:val="28"/>
          <w:szCs w:val="28"/>
          <w:bdr w:val="none" w:sz="0" w:space="0" w:color="auto" w:frame="1"/>
        </w:rPr>
      </w:pPr>
      <w:r w:rsidRPr="00904D77">
        <w:rPr>
          <w:sz w:val="28"/>
          <w:szCs w:val="28"/>
          <w:bdr w:val="none" w:sz="0" w:space="0" w:color="auto" w:frame="1"/>
        </w:rPr>
        <w:t>$</w:t>
      </w:r>
      <w:r>
        <w:rPr>
          <w:sz w:val="28"/>
          <w:szCs w:val="28"/>
          <w:bdr w:val="none" w:sz="0" w:space="0" w:color="auto" w:frame="1"/>
        </w:rPr>
        <w:t xml:space="preserve"> git config --global user.email </w:t>
      </w:r>
      <w:r w:rsidRPr="00904D77">
        <w:rPr>
          <w:sz w:val="28"/>
          <w:szCs w:val="28"/>
          <w:bdr w:val="none" w:sz="0" w:space="0" w:color="auto" w:frame="1"/>
        </w:rPr>
        <w:t>"</w:t>
      </w:r>
      <w:r>
        <w:rPr>
          <w:sz w:val="28"/>
          <w:szCs w:val="28"/>
          <w:bdr w:val="none" w:sz="0" w:space="0" w:color="auto" w:frame="1"/>
        </w:rPr>
        <w:t>p</w:t>
      </w:r>
      <w:r w:rsidRPr="00904D77">
        <w:rPr>
          <w:sz w:val="28"/>
          <w:szCs w:val="28"/>
          <w:bdr w:val="none" w:sz="0" w:space="0" w:color="auto" w:frame="1"/>
        </w:rPr>
        <w:t>kimball@example.com."</w:t>
      </w:r>
    </w:p>
    <w:p w:rsidR="00B06131" w:rsidRPr="00002034" w:rsidRDefault="00B06131" w:rsidP="00607804">
      <w:pPr>
        <w:pStyle w:val="BulletLevel1"/>
        <w:rPr>
          <w:rFonts w:cs="Times New Roman"/>
        </w:rPr>
      </w:pPr>
      <w:r>
        <w:t>L</w:t>
      </w:r>
      <w:r w:rsidRPr="00002034">
        <w:t>ist config</w:t>
      </w:r>
      <w:r>
        <w:t>uration values</w:t>
      </w:r>
    </w:p>
    <w:p w:rsidR="00B06131" w:rsidRPr="00904D77" w:rsidRDefault="00B06131" w:rsidP="00607804">
      <w:pPr>
        <w:pStyle w:val="CodeBIG"/>
        <w:rPr>
          <w:sz w:val="28"/>
          <w:szCs w:val="28"/>
          <w:bdr w:val="none" w:sz="0" w:space="0" w:color="auto" w:frame="1"/>
        </w:rPr>
      </w:pPr>
      <w:r w:rsidRPr="00904D77">
        <w:rPr>
          <w:sz w:val="28"/>
          <w:szCs w:val="28"/>
          <w:bdr w:val="none" w:sz="0" w:space="0" w:color="auto" w:frame="1"/>
        </w:rPr>
        <w:t>$ git config --list</w:t>
      </w:r>
    </w:p>
    <w:p w:rsidR="00B06131" w:rsidRDefault="00B06131" w:rsidP="0031317F">
      <w:pPr>
        <w:pStyle w:val="Heading1"/>
      </w:pPr>
      <w:r>
        <w:t>Your GitHub account</w:t>
      </w:r>
    </w:p>
    <w:p w:rsidR="00B06131" w:rsidRDefault="00B06131" w:rsidP="005D0F9D">
      <w:pPr>
        <w:pStyle w:val="Heading2"/>
      </w:pPr>
      <w:r>
        <w:t>Allows you to create and manage remote git repositories</w:t>
      </w:r>
    </w:p>
    <w:p w:rsidR="00B06131" w:rsidRDefault="00B06131" w:rsidP="005D0F9D">
      <w:pPr>
        <w:pStyle w:val="Heading2"/>
      </w:pPr>
      <w:r>
        <w:t>Lets you push files from local -&gt; remote</w:t>
      </w:r>
    </w:p>
    <w:p w:rsidR="00B06131" w:rsidRDefault="00B06131" w:rsidP="005D0F9D">
      <w:pPr>
        <w:pStyle w:val="Heading2"/>
      </w:pPr>
      <w:r>
        <w:t>Lets you pull files from remote -&gt; local</w:t>
      </w:r>
    </w:p>
    <w:p w:rsidR="00B06131" w:rsidRPr="005D0F9D" w:rsidRDefault="00B06131" w:rsidP="005D0F9D">
      <w:pPr>
        <w:pStyle w:val="Heading2"/>
        <w:rPr>
          <w:rFonts w:cs="Times New Roman"/>
        </w:rPr>
      </w:pPr>
      <w:r>
        <w:t>Lets you compare your local repository with a remote copy</w:t>
      </w:r>
    </w:p>
    <w:p w:rsidR="00B06131" w:rsidRDefault="00B06131" w:rsidP="0031317F">
      <w:pPr>
        <w:pStyle w:val="Heading1"/>
        <w:rPr>
          <w:rFonts w:cs="Times New Roman"/>
        </w:rPr>
      </w:pPr>
      <w:r>
        <w:t>GitHub Authentication</w:t>
      </w:r>
    </w:p>
    <w:p w:rsidR="00B06131" w:rsidRDefault="00B06131" w:rsidP="00904D77">
      <w:pPr>
        <w:pStyle w:val="Heading2"/>
      </w:pPr>
      <w:r>
        <w:t>On your own machine, in your own directories, you can do whatever you want with Git</w:t>
      </w:r>
    </w:p>
    <w:p w:rsidR="00B06131" w:rsidRDefault="00B06131" w:rsidP="00904D77">
      <w:pPr>
        <w:pStyle w:val="Heading3"/>
      </w:pPr>
      <w:r>
        <w:t>Create repositories</w:t>
      </w:r>
    </w:p>
    <w:p w:rsidR="00B06131" w:rsidRDefault="00B06131" w:rsidP="00904D77">
      <w:pPr>
        <w:pStyle w:val="Heading3"/>
      </w:pPr>
      <w:r>
        <w:t>Add and remove files</w:t>
      </w:r>
    </w:p>
    <w:p w:rsidR="00B06131" w:rsidRDefault="00B06131" w:rsidP="00904D77">
      <w:pPr>
        <w:pStyle w:val="Heading3"/>
      </w:pPr>
      <w:r>
        <w:t>Commit and roll back changes</w:t>
      </w:r>
    </w:p>
    <w:p w:rsidR="00B06131" w:rsidRDefault="00B06131" w:rsidP="005D0F9D">
      <w:pPr>
        <w:pStyle w:val="Heading2"/>
        <w:rPr>
          <w:rFonts w:cs="Times New Roman"/>
        </w:rPr>
      </w:pPr>
      <w:r>
        <w:t>When you use GitHub, you are subject to:</w:t>
      </w:r>
    </w:p>
    <w:p w:rsidR="00B06131" w:rsidRDefault="00B06131" w:rsidP="00827540">
      <w:pPr>
        <w:pStyle w:val="Heading3"/>
      </w:pPr>
      <w:r>
        <w:t>Authentication</w:t>
      </w:r>
    </w:p>
    <w:p w:rsidR="00B06131" w:rsidRDefault="00B06131" w:rsidP="00827540">
      <w:pPr>
        <w:pStyle w:val="Heading4"/>
      </w:pPr>
      <w:r>
        <w:t>Prove who you are</w:t>
      </w:r>
    </w:p>
    <w:p w:rsidR="00B06131" w:rsidRDefault="00B06131" w:rsidP="00827540">
      <w:pPr>
        <w:pStyle w:val="Heading3"/>
      </w:pPr>
      <w:r>
        <w:t>Authorization</w:t>
      </w:r>
    </w:p>
    <w:p w:rsidR="00B06131" w:rsidRDefault="00B06131" w:rsidP="00827540">
      <w:pPr>
        <w:pStyle w:val="Heading4"/>
      </w:pPr>
      <w:r>
        <w:t>Knowing who you are, here's what you can do</w:t>
      </w:r>
    </w:p>
    <w:p w:rsidR="00B06131" w:rsidRDefault="00B06131" w:rsidP="005D0F9D">
      <w:pPr>
        <w:pStyle w:val="Heading2"/>
      </w:pPr>
      <w:r>
        <w:t>To access GitHub via a web browser:</w:t>
      </w:r>
    </w:p>
    <w:p w:rsidR="00B06131" w:rsidRDefault="00B06131" w:rsidP="005D0F9D">
      <w:pPr>
        <w:pStyle w:val="Heading3"/>
        <w:rPr>
          <w:rFonts w:cs="Times New Roman"/>
        </w:rPr>
      </w:pPr>
      <w:r>
        <w:t>Use your User ID / Password to authenticate</w:t>
      </w:r>
    </w:p>
    <w:p w:rsidR="00B06131" w:rsidRDefault="00B06131" w:rsidP="005D0F9D">
      <w:pPr>
        <w:pStyle w:val="Heading2"/>
      </w:pPr>
      <w:r>
        <w:t>To access GitHub from the command line:</w:t>
      </w:r>
    </w:p>
    <w:p w:rsidR="00B06131" w:rsidRDefault="00B06131" w:rsidP="005D0F9D">
      <w:pPr>
        <w:pStyle w:val="Heading3"/>
        <w:rPr>
          <w:rFonts w:cs="Times New Roman"/>
        </w:rPr>
      </w:pPr>
      <w:r>
        <w:t>You will need a Personal Access Token (PAT)</w:t>
      </w:r>
    </w:p>
    <w:p w:rsidR="00B06131" w:rsidRDefault="00B06131" w:rsidP="007825B8">
      <w:pPr>
        <w:pStyle w:val="Heading4"/>
      </w:pPr>
      <w:r>
        <w:t xml:space="preserve">The PAT authorizes the git command to work as your agent </w:t>
      </w:r>
    </w:p>
    <w:p w:rsidR="00B06131" w:rsidRDefault="00B06131" w:rsidP="00893E3E">
      <w:pPr>
        <w:pStyle w:val="Heading3"/>
      </w:pPr>
      <w:r>
        <w:t>You must log in to GitHub to generate a PAT</w:t>
      </w:r>
    </w:p>
    <w:p w:rsidR="00B06131" w:rsidRPr="00893E3E" w:rsidRDefault="00B06131" w:rsidP="00893E3E">
      <w:pPr>
        <w:pStyle w:val="Heading4"/>
        <w:rPr>
          <w:rFonts w:cs="Times New Roman"/>
        </w:rPr>
      </w:pPr>
      <w:r>
        <w:t>The token is good until it expires or is revoked</w:t>
      </w:r>
    </w:p>
    <w:p w:rsidR="00B06131" w:rsidRDefault="00B06131" w:rsidP="0031317F">
      <w:pPr>
        <w:pStyle w:val="Heading1"/>
      </w:pPr>
      <w:r>
        <w:t>Generate a PAT</w:t>
      </w:r>
    </w:p>
    <w:p w:rsidR="00B06131" w:rsidRDefault="00B06131" w:rsidP="00E3089F">
      <w:pPr>
        <w:pStyle w:val="Heading2"/>
        <w:rPr>
          <w:rFonts w:cs="Times New Roman"/>
        </w:rPr>
      </w:pPr>
      <w:r>
        <w:t xml:space="preserve">Log into GitHub and go to "Settings": </w:t>
      </w:r>
      <w:r>
        <w:rPr>
          <w:rFonts w:cs="Times New Roman"/>
        </w:rPr>
        <w:br/>
      </w:r>
      <w:r>
        <w:rPr>
          <w:noProof/>
          <w:lang w:eastAsia="en-US"/>
        </w:rPr>
        <w:pict>
          <v:shape id="_x0000_s1029" type="#_x0000_t75" style="position:absolute;left:0;text-align:left;margin-left:0;margin-top:33.85pt;width:432.65pt;height:224.45pt;z-index:251657216;mso-position-horizontal:center;mso-position-horizontal-relative:text;mso-position-vertical-relative:text">
            <v:imagedata r:id="rId13" o:title=""/>
            <w10:wrap type="topAndBottom"/>
          </v:shape>
        </w:pict>
      </w:r>
      <w:r w:rsidRPr="00121C55">
        <w:t xml:space="preserve"> </w:t>
      </w:r>
    </w:p>
    <w:p w:rsidR="00B06131" w:rsidRPr="007825B8" w:rsidRDefault="00B06131" w:rsidP="00121C55">
      <w:pPr>
        <w:pStyle w:val="Heading2"/>
        <w:rPr>
          <w:rFonts w:cs="Times New Roman"/>
        </w:rPr>
      </w:pPr>
      <w:r>
        <w:t>Then select "Developer settings"</w:t>
      </w:r>
      <w:r>
        <w:br/>
      </w:r>
      <w:r>
        <w:rPr>
          <w:noProof/>
          <w:lang w:eastAsia="en-US"/>
        </w:rPr>
        <w:pict>
          <v:shape id="_x0000_s1030" type="#_x0000_t75" style="position:absolute;left:0;text-align:left;margin-left:0;margin-top:43.4pt;width:450.15pt;height:233.8pt;z-index:251656192;mso-position-horizontal:center;mso-position-horizontal-relative:text;mso-position-vertical-relative:text">
            <v:imagedata r:id="rId14" o:title=""/>
            <w10:wrap type="topAndBottom"/>
          </v:shape>
        </w:pict>
      </w:r>
    </w:p>
    <w:p w:rsidR="00B06131" w:rsidRDefault="00B06131" w:rsidP="00121C55">
      <w:pPr>
        <w:pStyle w:val="Heading1"/>
      </w:pPr>
      <w:r>
        <w:t>Generate a PAT</w:t>
      </w:r>
    </w:p>
    <w:p w:rsidR="00B06131" w:rsidRDefault="00B06131" w:rsidP="00121C55">
      <w:pPr>
        <w:pStyle w:val="Heading2"/>
      </w:pPr>
      <w:r>
        <w:t>Enter a note and select "repo" scope for authorization</w:t>
      </w:r>
    </w:p>
    <w:p w:rsidR="00B06131" w:rsidRPr="00121C55" w:rsidRDefault="00B06131" w:rsidP="00121C55">
      <w:pPr>
        <w:pStyle w:val="Heading3"/>
        <w:rPr>
          <w:rFonts w:cs="Times New Roman"/>
        </w:rPr>
      </w:pPr>
      <w:r>
        <w:t>Then scroll down and click button to create token</w:t>
      </w:r>
    </w:p>
    <w:p w:rsidR="00B06131" w:rsidRPr="007825B8" w:rsidRDefault="00B06131" w:rsidP="00121C55">
      <w:pPr>
        <w:pStyle w:val="Heading2"/>
        <w:numPr>
          <w:ilvl w:val="0"/>
          <w:numId w:val="0"/>
        </w:numPr>
        <w:rPr>
          <w:rFonts w:cs="Times New Roman"/>
        </w:rPr>
      </w:pPr>
      <w:r w:rsidRPr="00DB5DAD">
        <w:rPr>
          <w:rFonts w:cs="Times New Roman"/>
          <w:b w:val="0"/>
          <w:bCs w:val="0"/>
        </w:rPr>
        <w:pict>
          <v:shape id="_x0000_i1025" type="#_x0000_t75" style="width:444pt;height:226.5pt">
            <v:imagedata r:id="rId15" o:title=""/>
          </v:shape>
        </w:pict>
      </w:r>
    </w:p>
    <w:p w:rsidR="00B06131" w:rsidRDefault="00B06131" w:rsidP="00121C55">
      <w:pPr>
        <w:pStyle w:val="Heading2"/>
      </w:pPr>
      <w:r>
        <w:t>Make sure you copy it while you can and put it somewhere safe</w:t>
      </w:r>
    </w:p>
    <w:p w:rsidR="00B06131" w:rsidRPr="0081642C" w:rsidRDefault="00B06131" w:rsidP="00121C55">
      <w:pPr>
        <w:pStyle w:val="Heading3"/>
        <w:rPr>
          <w:rFonts w:cs="Times New Roman"/>
          <w:b/>
          <w:bCs/>
        </w:rPr>
      </w:pPr>
      <w:r>
        <w:rPr>
          <w:noProof/>
          <w:lang w:eastAsia="en-US"/>
        </w:rPr>
        <w:pict>
          <v:shape id="_x0000_s1031" type="#_x0000_t75" style="position:absolute;left:0;text-align:left;margin-left:9pt;margin-top:41.45pt;width:450.15pt;height:233.5pt;z-index:251655168">
            <v:imagedata r:id="rId16" o:title=""/>
            <w10:wrap type="topAndBottom"/>
          </v:shape>
        </w:pict>
      </w:r>
      <w:r>
        <w:t>You can click the little clipboard icon to copy</w:t>
      </w:r>
      <w:r>
        <w:br/>
      </w:r>
    </w:p>
    <w:p w:rsidR="00B06131" w:rsidRDefault="00B06131" w:rsidP="00121C55">
      <w:pPr>
        <w:pStyle w:val="Heading1"/>
      </w:pPr>
      <w:r>
        <w:t>Using your PAT</w:t>
      </w:r>
    </w:p>
    <w:p w:rsidR="00B06131" w:rsidRPr="006E2FC2" w:rsidRDefault="00B06131" w:rsidP="0081642C">
      <w:pPr>
        <w:pStyle w:val="Heading2"/>
        <w:rPr>
          <w:rFonts w:cs="Times New Roman"/>
        </w:rPr>
      </w:pPr>
      <w:r>
        <w:rPr>
          <w:b w:val="0"/>
          <w:bCs w:val="0"/>
        </w:rPr>
        <w:t>Later on, when you use the git command to clone a repo:</w:t>
      </w:r>
    </w:p>
    <w:p w:rsidR="00B06131" w:rsidRPr="006E2FC2" w:rsidRDefault="00B06131" w:rsidP="006E2FC2">
      <w:pPr>
        <w:pStyle w:val="Heading2"/>
        <w:rPr>
          <w:rFonts w:cs="Times New Roman"/>
        </w:rPr>
      </w:pPr>
      <w:r>
        <w:rPr>
          <w:rFonts w:cs="Times New Roman"/>
          <w:b w:val="0"/>
          <w:bCs w:val="0"/>
        </w:rPr>
        <w:br/>
      </w:r>
      <w:r w:rsidRPr="00DB5DAD">
        <w:rPr>
          <w:rFonts w:cs="Times New Roman"/>
          <w:b w:val="0"/>
          <w:bCs w:val="0"/>
        </w:rPr>
        <w:pict>
          <v:shape id="_x0000_i1026" type="#_x0000_t75" style="width:442.5pt;height:219.75pt">
            <v:imagedata r:id="rId17" o:title=""/>
          </v:shape>
        </w:pict>
      </w:r>
    </w:p>
    <w:p w:rsidR="00B06131" w:rsidRDefault="00B06131" w:rsidP="0031317F">
      <w:pPr>
        <w:pStyle w:val="Heading1"/>
      </w:pPr>
      <w:r>
        <w:t>Cloning a Repository from GitHub</w:t>
      </w:r>
    </w:p>
    <w:p w:rsidR="00B06131" w:rsidRPr="005D0F9D" w:rsidRDefault="00B06131" w:rsidP="005D0F9D">
      <w:pPr>
        <w:pStyle w:val="Heading2"/>
        <w:rPr>
          <w:rFonts w:cs="Times New Roman"/>
        </w:rPr>
      </w:pPr>
      <w:r>
        <w:t>See cheat sheet</w:t>
      </w:r>
    </w:p>
    <w:p w:rsidR="00B06131" w:rsidRDefault="00B06131" w:rsidP="0031317F">
      <w:pPr>
        <w:pStyle w:val="Heading1"/>
      </w:pPr>
      <w:r>
        <w:t>Create a Repository</w:t>
      </w:r>
    </w:p>
    <w:p w:rsidR="00B06131" w:rsidRPr="00CA3945" w:rsidRDefault="00B06131" w:rsidP="00CA3945">
      <w:pPr>
        <w:pStyle w:val="Heading2"/>
        <w:rPr>
          <w:rFonts w:cs="Times New Roman"/>
        </w:rPr>
      </w:pPr>
      <w:r>
        <w:t>See cheat sheet</w:t>
      </w:r>
    </w:p>
    <w:p w:rsidR="00B06131" w:rsidRDefault="00B06131" w:rsidP="0031317F">
      <w:pPr>
        <w:pStyle w:val="Heading1"/>
      </w:pPr>
      <w:r>
        <w:t>Add New Files</w:t>
      </w:r>
    </w:p>
    <w:p w:rsidR="00B06131" w:rsidRPr="005D0F9D" w:rsidRDefault="00B06131" w:rsidP="00CA3945">
      <w:pPr>
        <w:pStyle w:val="Heading2"/>
        <w:rPr>
          <w:rFonts w:cs="Times New Roman"/>
        </w:rPr>
      </w:pPr>
      <w:r>
        <w:t>See cheat sheet</w:t>
      </w:r>
    </w:p>
    <w:p w:rsidR="00B06131" w:rsidRDefault="00B06131" w:rsidP="0031317F">
      <w:pPr>
        <w:pStyle w:val="Heading1"/>
      </w:pPr>
      <w:r>
        <w:t>Change Files</w:t>
      </w:r>
    </w:p>
    <w:p w:rsidR="00B06131" w:rsidRPr="005D0F9D" w:rsidRDefault="00B06131" w:rsidP="00CA3945">
      <w:pPr>
        <w:pStyle w:val="Heading2"/>
        <w:rPr>
          <w:rFonts w:cs="Times New Roman"/>
        </w:rPr>
      </w:pPr>
      <w:r>
        <w:t>See cheat sheet</w:t>
      </w:r>
    </w:p>
    <w:p w:rsidR="00B06131" w:rsidRDefault="00B06131" w:rsidP="0031317F">
      <w:pPr>
        <w:pStyle w:val="Heading1"/>
      </w:pPr>
      <w:r>
        <w:t>Stage Files</w:t>
      </w:r>
    </w:p>
    <w:p w:rsidR="00B06131" w:rsidRPr="005D0F9D" w:rsidRDefault="00B06131" w:rsidP="00CA3945">
      <w:pPr>
        <w:pStyle w:val="Heading2"/>
        <w:rPr>
          <w:rFonts w:cs="Times New Roman"/>
        </w:rPr>
      </w:pPr>
      <w:r>
        <w:t>See cheat sheet</w:t>
      </w:r>
    </w:p>
    <w:p w:rsidR="00B06131" w:rsidRDefault="00B06131" w:rsidP="0031317F">
      <w:pPr>
        <w:pStyle w:val="Heading1"/>
      </w:pPr>
      <w:r>
        <w:t>Commit Your Changes</w:t>
      </w:r>
    </w:p>
    <w:p w:rsidR="00B06131" w:rsidRPr="005D0F9D" w:rsidRDefault="00B06131" w:rsidP="00CA3945">
      <w:pPr>
        <w:pStyle w:val="Heading2"/>
        <w:rPr>
          <w:rFonts w:cs="Times New Roman"/>
        </w:rPr>
      </w:pPr>
      <w:r>
        <w:t>See cheat sheet</w:t>
      </w:r>
    </w:p>
    <w:p w:rsidR="00B06131" w:rsidRDefault="00B06131" w:rsidP="00F87D3F">
      <w:pPr>
        <w:pStyle w:val="Heading1"/>
      </w:pPr>
      <w:r>
        <w:t>Git config files</w:t>
      </w:r>
    </w:p>
    <w:p w:rsidR="00B06131" w:rsidRDefault="00B06131" w:rsidP="00F87D3F">
      <w:pPr>
        <w:pStyle w:val="Heading2"/>
        <w:rPr>
          <w:rFonts w:cs="Times New Roman"/>
        </w:rPr>
      </w:pPr>
      <w:hyperlink r:id="rId18" w:history="1">
        <w:r w:rsidRPr="00C76878">
          <w:rPr>
            <w:rStyle w:val="Hyperlink"/>
          </w:rPr>
          <w:t>https://itknowledgeexchange.techtarget.com/coffee-talk/files/2020/08/git-config-file-locations.png</w:t>
        </w:r>
      </w:hyperlink>
    </w:p>
    <w:p w:rsidR="00B06131" w:rsidRPr="0037110C" w:rsidRDefault="00B06131" w:rsidP="00F87D3F">
      <w:pPr>
        <w:pStyle w:val="Heading2"/>
        <w:rPr>
          <w:rFonts w:cs="Times New Roman"/>
        </w:rPr>
      </w:pPr>
      <w:r>
        <w:t>git config --list --show-origin</w:t>
      </w:r>
    </w:p>
    <w:p w:rsidR="00B06131" w:rsidRDefault="00B06131" w:rsidP="00207F01">
      <w:pPr>
        <w:pStyle w:val="Heading1"/>
      </w:pPr>
      <w:r>
        <w:t>GitHub and Local Repositories</w:t>
      </w:r>
    </w:p>
    <w:p w:rsidR="00B06131" w:rsidRDefault="00B06131" w:rsidP="00F76D01">
      <w:pPr>
        <w:pStyle w:val="Heading2"/>
      </w:pPr>
      <w:r>
        <w:t>GitHub First</w:t>
      </w:r>
    </w:p>
    <w:p w:rsidR="00B06131" w:rsidRDefault="00B06131" w:rsidP="00DF6BA0">
      <w:pPr>
        <w:pStyle w:val="Heading3"/>
      </w:pPr>
      <w:r>
        <w:t>Log in to github</w:t>
      </w:r>
    </w:p>
    <w:p w:rsidR="00B06131" w:rsidRDefault="00B06131" w:rsidP="00DF6BA0">
      <w:pPr>
        <w:pStyle w:val="Heading3"/>
      </w:pPr>
      <w:r>
        <w:t>Create empty repo on github</w:t>
      </w:r>
    </w:p>
    <w:p w:rsidR="00B06131" w:rsidRDefault="00B06131" w:rsidP="00DF6BA0">
      <w:pPr>
        <w:pStyle w:val="Heading3"/>
      </w:pPr>
      <w:r>
        <w:t>Use github project URL to clone repo to local machine</w:t>
      </w:r>
    </w:p>
    <w:p w:rsidR="00B06131" w:rsidRDefault="00B06131" w:rsidP="00DF6BA0">
      <w:pPr>
        <w:pStyle w:val="Heading3"/>
      </w:pPr>
      <w:r>
        <w:t>Git remembers the upstream repo is on github</w:t>
      </w:r>
    </w:p>
    <w:p w:rsidR="00B06131" w:rsidRDefault="00B06131" w:rsidP="00DF6BA0">
      <w:pPr>
        <w:pStyle w:val="Heading3"/>
        <w:rPr>
          <w:rFonts w:cs="Times New Roman"/>
        </w:rPr>
      </w:pPr>
      <w:r>
        <w:t>Add files and commit to local repo</w:t>
      </w:r>
    </w:p>
    <w:p w:rsidR="00B06131" w:rsidRDefault="00B06131" w:rsidP="00DF6BA0">
      <w:pPr>
        <w:pStyle w:val="Heading3"/>
      </w:pPr>
      <w:r>
        <w:t>Push to remote repo whenever you want</w:t>
      </w:r>
    </w:p>
    <w:p w:rsidR="00B06131" w:rsidRDefault="00B06131" w:rsidP="00DF6BA0">
      <w:pPr>
        <w:pStyle w:val="Heading3"/>
      </w:pPr>
      <w:r>
        <w:t>Use git -diff to see if your local repo is out of sync</w:t>
      </w:r>
    </w:p>
    <w:p w:rsidR="00B06131" w:rsidRDefault="00B06131" w:rsidP="00DF6BA0">
      <w:pPr>
        <w:pStyle w:val="Heading2"/>
      </w:pPr>
      <w:r>
        <w:t>Local Repo First</w:t>
      </w:r>
    </w:p>
    <w:p w:rsidR="00B06131" w:rsidRDefault="00B06131" w:rsidP="00CA3945">
      <w:pPr>
        <w:pStyle w:val="BulletLevel2"/>
      </w:pPr>
      <w:r>
        <w:t>Create and init repo on local machine</w:t>
      </w:r>
    </w:p>
    <w:p w:rsidR="00B06131" w:rsidRDefault="00B06131" w:rsidP="00CA3945">
      <w:pPr>
        <w:pStyle w:val="BulletLevel2"/>
      </w:pPr>
      <w:r>
        <w:t>Add and commit files to local repo</w:t>
      </w:r>
    </w:p>
    <w:p w:rsidR="00B06131" w:rsidRDefault="00B06131" w:rsidP="00CA3945">
      <w:pPr>
        <w:pStyle w:val="BulletLevel2"/>
      </w:pPr>
      <w:r>
        <w:t>Set upstream repo in .git configuration</w:t>
      </w:r>
    </w:p>
    <w:p w:rsidR="00B06131" w:rsidRDefault="00B06131" w:rsidP="00CA3945">
      <w:pPr>
        <w:pStyle w:val="Heading3"/>
      </w:pPr>
      <w:r>
        <w:t>Push to remote repo whenever you want</w:t>
      </w:r>
    </w:p>
    <w:p w:rsidR="00B06131" w:rsidRDefault="00B06131" w:rsidP="00CA3945">
      <w:pPr>
        <w:pStyle w:val="Heading3"/>
      </w:pPr>
      <w:r>
        <w:t>Use git -diff to see if your local repo is out of sync</w:t>
      </w:r>
    </w:p>
    <w:p w:rsidR="00B06131" w:rsidRPr="00AD69B5" w:rsidRDefault="00B06131" w:rsidP="00207F01">
      <w:pPr>
        <w:pStyle w:val="Heading1"/>
        <w:rPr>
          <w:rFonts w:cs="Times New Roman"/>
        </w:rPr>
      </w:pPr>
      <w:r>
        <w:t>Git is Not Magic</w:t>
      </w:r>
    </w:p>
    <w:p w:rsidR="00B06131" w:rsidRDefault="00B06131" w:rsidP="00207F01">
      <w:pPr>
        <w:pStyle w:val="Heading2"/>
      </w:pPr>
      <w:r>
        <w:t>Git does one job - it tracks changes to your files</w:t>
      </w:r>
    </w:p>
    <w:p w:rsidR="00B06131" w:rsidRPr="00BD2C53" w:rsidRDefault="00B06131" w:rsidP="00207F01">
      <w:pPr>
        <w:pStyle w:val="Heading3"/>
        <w:rPr>
          <w:rFonts w:cs="Times New Roman"/>
        </w:rPr>
      </w:pPr>
      <w:r>
        <w:t>Git doesn't know whether you're writing programs or fanfiction</w:t>
      </w:r>
    </w:p>
    <w:p w:rsidR="00B06131" w:rsidRDefault="00B06131" w:rsidP="00207F01">
      <w:pPr>
        <w:pStyle w:val="Heading3"/>
      </w:pPr>
      <w:r>
        <w:t>Git doesn't know about your project "structure" or "type"</w:t>
      </w:r>
    </w:p>
    <w:p w:rsidR="00B06131" w:rsidRDefault="00B06131" w:rsidP="00207F01">
      <w:pPr>
        <w:pStyle w:val="Heading2"/>
      </w:pPr>
      <w:r>
        <w:t>You have to tell git what to do</w:t>
      </w:r>
    </w:p>
    <w:p w:rsidR="00B06131" w:rsidRDefault="00B06131" w:rsidP="00207F01">
      <w:pPr>
        <w:pStyle w:val="Heading3"/>
      </w:pPr>
      <w:r>
        <w:t>Git doesn't create source files or VS projects for you</w:t>
      </w:r>
    </w:p>
    <w:p w:rsidR="00B06131" w:rsidRDefault="00B06131" w:rsidP="00207F01">
      <w:pPr>
        <w:pStyle w:val="Heading3"/>
      </w:pPr>
      <w:r>
        <w:t>Git doesn't "automatically" save your changes</w:t>
      </w:r>
    </w:p>
    <w:p w:rsidR="00B06131" w:rsidRPr="00AD69B5" w:rsidRDefault="00B06131" w:rsidP="00207F01">
      <w:pPr>
        <w:pStyle w:val="Heading2"/>
        <w:rPr>
          <w:rFonts w:cs="Times New Roman"/>
        </w:rPr>
      </w:pPr>
      <w:r>
        <w:t>You can add git to an existing project</w:t>
      </w:r>
    </w:p>
    <w:p w:rsidR="00B06131" w:rsidRPr="00AD69B5" w:rsidRDefault="00B06131" w:rsidP="00207F01">
      <w:pPr>
        <w:pStyle w:val="Heading3"/>
        <w:rPr>
          <w:rFonts w:cs="Times New Roman"/>
        </w:rPr>
      </w:pPr>
      <w:r>
        <w:t>But this won't "automagically" know file history from before</w:t>
      </w:r>
    </w:p>
    <w:p w:rsidR="00B06131" w:rsidRPr="00AD69B5" w:rsidRDefault="00B06131" w:rsidP="00207F01">
      <w:pPr>
        <w:pStyle w:val="Heading2"/>
        <w:rPr>
          <w:rFonts w:cs="Times New Roman"/>
        </w:rPr>
      </w:pPr>
      <w:r>
        <w:t>You can remove git from a project</w:t>
      </w:r>
    </w:p>
    <w:p w:rsidR="00B06131" w:rsidRPr="00AD69B5" w:rsidRDefault="00B06131" w:rsidP="00207F01">
      <w:pPr>
        <w:pStyle w:val="Heading3"/>
        <w:rPr>
          <w:rFonts w:cs="Times New Roman"/>
        </w:rPr>
      </w:pPr>
      <w:r>
        <w:t>But now it's gone, and its history with it</w:t>
      </w:r>
    </w:p>
    <w:p w:rsidR="00B06131" w:rsidRDefault="00B06131" w:rsidP="00207F01">
      <w:pPr>
        <w:pStyle w:val="Heading2"/>
      </w:pPr>
      <w:r>
        <w:t>You can delete your git repository and all your files</w:t>
      </w:r>
    </w:p>
    <w:p w:rsidR="00B06131" w:rsidRPr="00AD69B5" w:rsidRDefault="00B06131" w:rsidP="00207F01">
      <w:pPr>
        <w:pStyle w:val="Heading3"/>
        <w:rPr>
          <w:rFonts w:cs="Times New Roman"/>
        </w:rPr>
      </w:pPr>
      <w:r>
        <w:t>And they're gone.  Sorry.</w:t>
      </w:r>
    </w:p>
    <w:p w:rsidR="00B06131" w:rsidRDefault="00B06131" w:rsidP="00207F01">
      <w:pPr>
        <w:pStyle w:val="Heading4"/>
      </w:pPr>
      <w:r>
        <w:t>You must have backups!!</w:t>
      </w:r>
    </w:p>
    <w:p w:rsidR="00B06131" w:rsidRDefault="00B06131" w:rsidP="00207F01">
      <w:pPr>
        <w:pStyle w:val="Heading2"/>
      </w:pPr>
      <w:r>
        <w:t>You have to tell git which files to manage</w:t>
      </w:r>
    </w:p>
    <w:p w:rsidR="00B06131" w:rsidRDefault="00B06131" w:rsidP="00207F01">
      <w:pPr>
        <w:pStyle w:val="Heading3"/>
      </w:pPr>
      <w:r>
        <w:t>Git will happily manage files that you don't want it to</w:t>
      </w:r>
    </w:p>
    <w:p w:rsidR="00B06131" w:rsidRDefault="00B06131" w:rsidP="00207F01">
      <w:pPr>
        <w:pStyle w:val="Heading4"/>
      </w:pPr>
      <w:r>
        <w:t>You must have a .gitignore file (!)</w:t>
      </w:r>
    </w:p>
    <w:p w:rsidR="00B06131" w:rsidRDefault="00B06131" w:rsidP="00207F01">
      <w:pPr>
        <w:pStyle w:val="Heading3"/>
      </w:pPr>
      <w:r>
        <w:t>Git will happily ignore files you thought were important</w:t>
      </w:r>
    </w:p>
    <w:p w:rsidR="00B06131" w:rsidRDefault="00B06131" w:rsidP="00207F01">
      <w:pPr>
        <w:pStyle w:val="Heading4"/>
      </w:pPr>
      <w:r>
        <w:t>You must remember to add AND commit files</w:t>
      </w:r>
    </w:p>
    <w:p w:rsidR="00B06131" w:rsidRDefault="00B06131" w:rsidP="00207F01">
      <w:pPr>
        <w:pStyle w:val="Heading2"/>
      </w:pPr>
      <w:r>
        <w:t>Git works best with human-readable text files</w:t>
      </w:r>
    </w:p>
    <w:p w:rsidR="00B06131" w:rsidRPr="00533D75" w:rsidRDefault="00B06131" w:rsidP="00207F01">
      <w:pPr>
        <w:pStyle w:val="Heading3"/>
        <w:rPr>
          <w:rFonts w:cs="Times New Roman"/>
        </w:rPr>
      </w:pPr>
      <w:r>
        <w:t>There are better tools to manage music, video, photos, etc.</w:t>
      </w:r>
    </w:p>
    <w:p w:rsidR="00B06131" w:rsidRPr="007A584F" w:rsidRDefault="00B06131" w:rsidP="00207F01">
      <w:pPr>
        <w:pStyle w:val="Heading2"/>
        <w:rPr>
          <w:rFonts w:cs="Times New Roman"/>
        </w:rPr>
      </w:pPr>
      <w:r>
        <w:t>You must use git continuously, conscientiously</w:t>
      </w:r>
    </w:p>
    <w:p w:rsidR="00B06131" w:rsidRPr="00AD69B5" w:rsidRDefault="00B06131" w:rsidP="00207F01">
      <w:pPr>
        <w:pStyle w:val="Heading3"/>
        <w:rPr>
          <w:rFonts w:cs="Times New Roman"/>
        </w:rPr>
      </w:pPr>
      <w:r>
        <w:t>Don't just leave and go home, and hope that git remembers where you were and what you were doing</w:t>
      </w:r>
    </w:p>
    <w:p w:rsidR="00B06131" w:rsidRPr="00DF6BA0" w:rsidRDefault="00B06131" w:rsidP="00DF6BA0">
      <w:pPr>
        <w:pStyle w:val="Heading3"/>
        <w:rPr>
          <w:rFonts w:cs="Times New Roman"/>
        </w:rPr>
      </w:pPr>
      <w:r>
        <w:t>If you lie to git, it will believe you</w:t>
      </w:r>
    </w:p>
    <w:p w:rsidR="00B06131" w:rsidRDefault="00B06131"/>
    <w:sectPr w:rsidR="00B06131" w:rsidSect="00414963">
      <w:headerReference w:type="default" r:id="rId19"/>
      <w:footerReference w:type="default" r:id="rId20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131" w:rsidRDefault="00B06131" w:rsidP="00EA0C89">
      <w:r>
        <w:separator/>
      </w:r>
    </w:p>
  </w:endnote>
  <w:endnote w:type="continuationSeparator" w:id="0">
    <w:p w:rsidR="00B06131" w:rsidRDefault="00B06131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131" w:rsidRDefault="00B06131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3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- 27 -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131" w:rsidRDefault="00B06131" w:rsidP="00EA0C89">
      <w:r>
        <w:separator/>
      </w:r>
    </w:p>
  </w:footnote>
  <w:footnote w:type="continuationSeparator" w:id="0">
    <w:p w:rsidR="00B06131" w:rsidRDefault="00B06131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131" w:rsidRDefault="00B06131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2034"/>
    <w:rsid w:val="00004521"/>
    <w:rsid w:val="000071DE"/>
    <w:rsid w:val="000120B4"/>
    <w:rsid w:val="00035A3B"/>
    <w:rsid w:val="00036C9C"/>
    <w:rsid w:val="000472E1"/>
    <w:rsid w:val="000528D4"/>
    <w:rsid w:val="00075105"/>
    <w:rsid w:val="00121C55"/>
    <w:rsid w:val="00192AB0"/>
    <w:rsid w:val="001C3EA2"/>
    <w:rsid w:val="001D4262"/>
    <w:rsid w:val="00207F01"/>
    <w:rsid w:val="00243861"/>
    <w:rsid w:val="002C44D6"/>
    <w:rsid w:val="002D71B6"/>
    <w:rsid w:val="002F7166"/>
    <w:rsid w:val="003100F0"/>
    <w:rsid w:val="0031317F"/>
    <w:rsid w:val="00341769"/>
    <w:rsid w:val="0037110C"/>
    <w:rsid w:val="00393587"/>
    <w:rsid w:val="00396D21"/>
    <w:rsid w:val="003F1F23"/>
    <w:rsid w:val="003F63A9"/>
    <w:rsid w:val="00414963"/>
    <w:rsid w:val="0042062D"/>
    <w:rsid w:val="0042638A"/>
    <w:rsid w:val="004558C4"/>
    <w:rsid w:val="00497398"/>
    <w:rsid w:val="004F1B19"/>
    <w:rsid w:val="00533D75"/>
    <w:rsid w:val="005615DC"/>
    <w:rsid w:val="00575406"/>
    <w:rsid w:val="005805F6"/>
    <w:rsid w:val="005A4C8D"/>
    <w:rsid w:val="005D0F9D"/>
    <w:rsid w:val="00607804"/>
    <w:rsid w:val="006266E1"/>
    <w:rsid w:val="00652ABE"/>
    <w:rsid w:val="00671994"/>
    <w:rsid w:val="006768C8"/>
    <w:rsid w:val="006A4D5C"/>
    <w:rsid w:val="006C6251"/>
    <w:rsid w:val="006E2FC2"/>
    <w:rsid w:val="006F301B"/>
    <w:rsid w:val="006F6E8B"/>
    <w:rsid w:val="007231C6"/>
    <w:rsid w:val="007825B8"/>
    <w:rsid w:val="007914A3"/>
    <w:rsid w:val="007A584F"/>
    <w:rsid w:val="0081642C"/>
    <w:rsid w:val="00827540"/>
    <w:rsid w:val="00846C56"/>
    <w:rsid w:val="008609EB"/>
    <w:rsid w:val="00877FE1"/>
    <w:rsid w:val="00893E3E"/>
    <w:rsid w:val="008F7C89"/>
    <w:rsid w:val="00904D77"/>
    <w:rsid w:val="009A767D"/>
    <w:rsid w:val="009B65F6"/>
    <w:rsid w:val="009B76CF"/>
    <w:rsid w:val="00A026B3"/>
    <w:rsid w:val="00A33420"/>
    <w:rsid w:val="00A57106"/>
    <w:rsid w:val="00AD69B5"/>
    <w:rsid w:val="00AE064E"/>
    <w:rsid w:val="00AE3F5B"/>
    <w:rsid w:val="00B06131"/>
    <w:rsid w:val="00B85C4A"/>
    <w:rsid w:val="00BA651E"/>
    <w:rsid w:val="00BB717F"/>
    <w:rsid w:val="00BD2C53"/>
    <w:rsid w:val="00C256BB"/>
    <w:rsid w:val="00C267B3"/>
    <w:rsid w:val="00C5286B"/>
    <w:rsid w:val="00C70A29"/>
    <w:rsid w:val="00C76878"/>
    <w:rsid w:val="00CA3945"/>
    <w:rsid w:val="00CD744E"/>
    <w:rsid w:val="00CE7772"/>
    <w:rsid w:val="00D05B0C"/>
    <w:rsid w:val="00D05EA3"/>
    <w:rsid w:val="00D43E70"/>
    <w:rsid w:val="00D449E8"/>
    <w:rsid w:val="00D5012F"/>
    <w:rsid w:val="00D74977"/>
    <w:rsid w:val="00D902A2"/>
    <w:rsid w:val="00DA6B61"/>
    <w:rsid w:val="00DB11B6"/>
    <w:rsid w:val="00DB5DAD"/>
    <w:rsid w:val="00DC67EF"/>
    <w:rsid w:val="00DE4327"/>
    <w:rsid w:val="00DF6BA0"/>
    <w:rsid w:val="00E3089F"/>
    <w:rsid w:val="00E44BB8"/>
    <w:rsid w:val="00E82583"/>
    <w:rsid w:val="00E83242"/>
    <w:rsid w:val="00EA0C89"/>
    <w:rsid w:val="00EB096C"/>
    <w:rsid w:val="00ED6163"/>
    <w:rsid w:val="00ED61F0"/>
    <w:rsid w:val="00EF4588"/>
    <w:rsid w:val="00EF6241"/>
    <w:rsid w:val="00F05C36"/>
    <w:rsid w:val="00F24BD7"/>
    <w:rsid w:val="00F76D01"/>
    <w:rsid w:val="00F85197"/>
    <w:rsid w:val="00F86088"/>
    <w:rsid w:val="00F87D3F"/>
    <w:rsid w:val="00F933F4"/>
    <w:rsid w:val="00FA3BAA"/>
    <w:rsid w:val="00FC6F5A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A3945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CA3945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CA3945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CA3945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CA3945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CA39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39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A39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CA39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CA394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CA3945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CA3945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CA39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CA39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CA3945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CA3945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CA3945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CA3945"/>
  </w:style>
  <w:style w:type="paragraph" w:styleId="Caption">
    <w:name w:val="caption"/>
    <w:basedOn w:val="Normal"/>
    <w:uiPriority w:val="99"/>
    <w:qFormat/>
    <w:rsid w:val="00CA394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CA3945"/>
    <w:pPr>
      <w:suppressLineNumbers/>
    </w:pPr>
  </w:style>
  <w:style w:type="paragraph" w:customStyle="1" w:styleId="HeaderandFooter">
    <w:name w:val="Header and Footer"/>
    <w:basedOn w:val="Normal"/>
    <w:uiPriority w:val="99"/>
    <w:rsid w:val="00CA3945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CA39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CA39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CA3945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CA3945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CA3945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CA3945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CA3945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CA3945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CA394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CA3945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CA3945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CA3945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CA3945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CA3945"/>
    <w:pPr>
      <w:ind w:left="720"/>
    </w:pPr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3131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locked/>
    <w:rsid w:val="0037110C"/>
    <w:rPr>
      <w:color w:val="800080"/>
      <w:u w:val="single"/>
    </w:rPr>
  </w:style>
  <w:style w:type="paragraph" w:customStyle="1" w:styleId="DocumentTitle">
    <w:name w:val="Document Title"/>
    <w:basedOn w:val="Title"/>
    <w:uiPriority w:val="99"/>
    <w:rsid w:val="00CA3945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CA3945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CA3945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CA3945"/>
    <w:pPr>
      <w:ind w:left="1224"/>
    </w:pPr>
  </w:style>
  <w:style w:type="paragraph" w:customStyle="1" w:styleId="Title-Module">
    <w:name w:val="Title - Module"/>
    <w:basedOn w:val="Title"/>
    <w:uiPriority w:val="99"/>
    <w:rsid w:val="00CA3945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CA39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CA3945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CA3945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CA3945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DB5DAD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CA3945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CA3945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CA3945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B5DAD"/>
    <w:rPr>
      <w:rFonts w:ascii="Arial" w:eastAsia="MS Mincho" w:hAnsi="Arial" w:cs="Arial"/>
      <w:sz w:val="24"/>
      <w:szCs w:val="2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itknowledgeexchange.techtarget.com/coffee-talk/files/2020/08/git-config-file-locations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git/gi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255</TotalTime>
  <Pages>31</Pages>
  <Words>1694</Words>
  <Characters>9659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Precious Source Code</dc:title>
  <dc:subject/>
  <dc:creator>Paul Kimball</dc:creator>
  <cp:keywords/>
  <dc:description/>
  <cp:lastModifiedBy>pekimball@interfaceassociates.net</cp:lastModifiedBy>
  <cp:revision>6</cp:revision>
  <cp:lastPrinted>2022-01-24T17:27:00Z</cp:lastPrinted>
  <dcterms:created xsi:type="dcterms:W3CDTF">2022-01-24T12:52:00Z</dcterms:created>
  <dcterms:modified xsi:type="dcterms:W3CDTF">2022-08-01T22:01:00Z</dcterms:modified>
</cp:coreProperties>
</file>