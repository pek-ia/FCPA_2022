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50D" w:rsidRPr="00C267B3" w:rsidRDefault="001C150D" w:rsidP="00C267B3">
      <w:pPr>
        <w:pStyle w:val="DocumentTitle"/>
        <w:rPr>
          <w:rFonts w:cs="Times New Roman"/>
        </w:rPr>
      </w:pPr>
      <w:r>
        <w:rPr>
          <w:rFonts w:cs="Times New Roman"/>
        </w:rPr>
        <w:br/>
      </w:r>
      <w:r>
        <w:t>FCPA 2022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t>The C Preprocessor</w:t>
      </w:r>
    </w:p>
    <w:p w:rsidR="001C150D" w:rsidRDefault="001C150D" w:rsidP="004F1FFF">
      <w:pPr>
        <w:pStyle w:val="DocumentType"/>
        <w:rPr>
          <w:rFonts w:cs="Times New Roman"/>
        </w:rPr>
      </w:pPr>
      <w:r>
        <w:t>Student Workbook 10</w:t>
      </w:r>
    </w:p>
    <w:p w:rsidR="001C150D" w:rsidRDefault="001C150D" w:rsidP="004F1FFF">
      <w:pPr>
        <w:pStyle w:val="DocumentDate"/>
        <w:rPr>
          <w:rFonts w:cs="Times New Roman"/>
        </w:rPr>
      </w:pPr>
      <w:r>
        <w:t>January 21, 2022</w:t>
      </w:r>
    </w:p>
    <w:p w:rsidR="001C150D" w:rsidRDefault="001C150D" w:rsidP="004F1FFF">
      <w:pPr>
        <w:pStyle w:val="DocumentAuthor"/>
      </w:pPr>
      <w:r>
        <w:t>Author</w:t>
      </w:r>
    </w:p>
    <w:p w:rsidR="001C150D" w:rsidRPr="00ED6163" w:rsidRDefault="001C150D" w:rsidP="00ED6163">
      <w:pPr>
        <w:pStyle w:val="DocumentAuthor"/>
        <w:rPr>
          <w:rFonts w:cs="Times New Roman"/>
        </w:rPr>
      </w:pPr>
      <w:r>
        <w:t>Paul Kimball</w:t>
      </w:r>
      <w:r>
        <w:br/>
        <w:t>Interface Associates</w:t>
      </w:r>
    </w:p>
    <w:p w:rsidR="001C150D" w:rsidRPr="00D5012F" w:rsidRDefault="001C150D" w:rsidP="00452ED7">
      <w:pPr>
        <w:pStyle w:val="Title-Module"/>
        <w:rPr>
          <w:rFonts w:cs="Times New Roman"/>
        </w:rPr>
      </w:pPr>
      <w:r>
        <w:rPr>
          <w:rFonts w:cs="Times New Roman"/>
        </w:rPr>
        <w:br/>
      </w:r>
      <w:r>
        <w:t xml:space="preserve">Header Files and </w:t>
      </w:r>
      <w:r>
        <w:br/>
        <w:t>The Preprocessor</w:t>
      </w:r>
    </w:p>
    <w:p w:rsidR="001C150D" w:rsidRDefault="001C150D" w:rsidP="00F708F2">
      <w:pPr>
        <w:pStyle w:val="Heading1"/>
        <w:numPr>
          <w:ilvl w:val="3"/>
          <w:numId w:val="0"/>
        </w:numPr>
        <w:pBdr>
          <w:bottom w:val="single" w:sz="12" w:space="6" w:color="auto"/>
        </w:pBdr>
        <w:rPr>
          <w:rFonts w:cs="Times New Roman"/>
        </w:rPr>
      </w:pPr>
      <w:bookmarkStart w:id="0" w:name="_Toc92657564"/>
      <w:r>
        <w:t>Separate Compilation</w:t>
      </w:r>
    </w:p>
    <w:p w:rsidR="001C150D" w:rsidRPr="00F6147D" w:rsidRDefault="001C150D" w:rsidP="00F6147D">
      <w:pPr>
        <w:pStyle w:val="BodyText"/>
        <w:rPr>
          <w:rFonts w:cs="Times New Roman"/>
        </w:rPr>
      </w:pPr>
      <w:r w:rsidRPr="00C409D9">
        <w:rPr>
          <w:rFonts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pt;height:349.5pt">
            <v:imagedata r:id="rId7" o:title=""/>
          </v:shape>
        </w:pict>
      </w:r>
    </w:p>
    <w:p w:rsidR="001C150D" w:rsidRDefault="001C150D" w:rsidP="006C2596">
      <w:pPr>
        <w:pStyle w:val="Heading1"/>
        <w:numPr>
          <w:ilvl w:val="3"/>
          <w:numId w:val="0"/>
        </w:numPr>
      </w:pPr>
      <w:r>
        <w:t>The C/C++ Preprocessor</w:t>
      </w:r>
    </w:p>
    <w:p w:rsidR="001C150D" w:rsidRDefault="001C150D" w:rsidP="006C2596">
      <w:pPr>
        <w:pStyle w:val="Heading2"/>
        <w:rPr>
          <w:rFonts w:cs="Times New Roman"/>
        </w:rPr>
      </w:pPr>
      <w:r w:rsidRPr="00386D12">
        <w:t>The preprocessor prepares source code for the compiler</w:t>
      </w:r>
    </w:p>
    <w:p w:rsidR="001C150D" w:rsidRPr="00386D12" w:rsidRDefault="001C150D" w:rsidP="006C2596">
      <w:pPr>
        <w:pStyle w:val="Heading3"/>
        <w:rPr>
          <w:rFonts w:cs="Times New Roman"/>
        </w:rPr>
      </w:pPr>
      <w:r w:rsidRPr="00386D12">
        <w:t xml:space="preserve">Merges </w:t>
      </w:r>
      <w:r>
        <w:t>multiple</w:t>
      </w:r>
      <w:r w:rsidRPr="00386D12">
        <w:t xml:space="preserve"> source files</w:t>
      </w:r>
      <w:r>
        <w:t xml:space="preserve"> into a single stream</w:t>
      </w:r>
    </w:p>
    <w:p w:rsidR="001C150D" w:rsidRPr="00386D12" w:rsidRDefault="001C150D" w:rsidP="006C2596">
      <w:pPr>
        <w:pStyle w:val="Heading3"/>
      </w:pPr>
      <w:r w:rsidRPr="00386D12">
        <w:t>Performs lexical substitutions</w:t>
      </w:r>
      <w:r>
        <w:t>, called</w:t>
      </w:r>
      <w:r w:rsidRPr="00386D12">
        <w:t xml:space="preserve"> "macros"</w:t>
      </w:r>
    </w:p>
    <w:p w:rsidR="001C150D" w:rsidRPr="00386D12" w:rsidRDefault="001C150D" w:rsidP="006C2596">
      <w:pPr>
        <w:pStyle w:val="Heading3"/>
      </w:pPr>
      <w:r w:rsidRPr="00386D12">
        <w:t>Conditionally defines types, variables and functions</w:t>
      </w:r>
    </w:p>
    <w:p w:rsidR="001C150D" w:rsidRPr="00386D12" w:rsidRDefault="001C150D" w:rsidP="006C2596">
      <w:pPr>
        <w:pStyle w:val="Heading3"/>
        <w:rPr>
          <w:rFonts w:cs="Times New Roman"/>
        </w:rPr>
      </w:pPr>
      <w:r w:rsidRPr="00386D12">
        <w:t xml:space="preserve">Produces a single (possibly very large) </w:t>
      </w:r>
      <w:r>
        <w:t>"</w:t>
      </w:r>
      <w:r w:rsidRPr="00386D12">
        <w:t>compilation unit</w:t>
      </w:r>
      <w:r>
        <w:t>"</w:t>
      </w:r>
    </w:p>
    <w:p w:rsidR="001C150D" w:rsidRPr="00386D12" w:rsidRDefault="001C150D" w:rsidP="006C2596">
      <w:pPr>
        <w:pStyle w:val="Heading2"/>
        <w:rPr>
          <w:rFonts w:cs="Times New Roman"/>
        </w:rPr>
      </w:pPr>
      <w:r>
        <w:t>Is controlled by directives that start with the hash character</w:t>
      </w:r>
    </w:p>
    <w:p w:rsidR="001C150D" w:rsidRDefault="001C150D" w:rsidP="006C2596">
      <w:pPr>
        <w:pStyle w:val="Heading3"/>
      </w:pPr>
      <w:r>
        <w:t>#include</w:t>
      </w:r>
    </w:p>
    <w:p w:rsidR="001C150D" w:rsidRDefault="001C150D" w:rsidP="006C2596">
      <w:pPr>
        <w:pStyle w:val="Heading3"/>
      </w:pPr>
      <w:r>
        <w:t>#define</w:t>
      </w:r>
    </w:p>
    <w:p w:rsidR="001C150D" w:rsidRDefault="001C150D" w:rsidP="006C2596">
      <w:pPr>
        <w:pStyle w:val="Heading3"/>
      </w:pPr>
      <w:r>
        <w:t>#if / #else / #elif / #endif</w:t>
      </w:r>
    </w:p>
    <w:p w:rsidR="001C150D" w:rsidRDefault="001C150D" w:rsidP="006C2596">
      <w:pPr>
        <w:pStyle w:val="Heading3"/>
      </w:pPr>
      <w:r>
        <w:t>#ifdef, #ifndef</w:t>
      </w:r>
    </w:p>
    <w:p w:rsidR="001C150D" w:rsidRPr="006D3D4E" w:rsidRDefault="001C150D" w:rsidP="006C2596">
      <w:pPr>
        <w:pStyle w:val="Heading3"/>
        <w:rPr>
          <w:rFonts w:cs="Times New Roman"/>
        </w:rPr>
      </w:pPr>
      <w:r>
        <w:t>#pragma</w:t>
      </w:r>
    </w:p>
    <w:p w:rsidR="001C150D" w:rsidRPr="00386D12" w:rsidRDefault="001C150D" w:rsidP="006C2596">
      <w:pPr>
        <w:pStyle w:val="Heading3"/>
        <w:rPr>
          <w:rFonts w:cs="Times New Roman"/>
        </w:rPr>
      </w:pPr>
      <w:r>
        <w:t>#error</w:t>
      </w:r>
    </w:p>
    <w:p w:rsidR="001C150D" w:rsidRDefault="001C150D" w:rsidP="006C2596">
      <w:pPr>
        <w:pStyle w:val="Heading1"/>
        <w:numPr>
          <w:ilvl w:val="3"/>
          <w:numId w:val="0"/>
        </w:numPr>
      </w:pPr>
      <w:r>
        <w:t>C Typical Preprocessor Uses</w:t>
      </w:r>
    </w:p>
    <w:p w:rsidR="001C150D" w:rsidRDefault="001C150D" w:rsidP="006C2596">
      <w:pPr>
        <w:pStyle w:val="Heading2"/>
      </w:pPr>
      <w:r>
        <w:t>Including header files</w:t>
      </w:r>
    </w:p>
    <w:p w:rsidR="001C150D" w:rsidRDefault="001C150D" w:rsidP="006C2596">
      <w:pPr>
        <w:pStyle w:val="BulletLevel2"/>
      </w:pPr>
      <w:r>
        <w:t>And defining header file guards</w:t>
      </w:r>
    </w:p>
    <w:p w:rsidR="001C150D" w:rsidRDefault="001C150D" w:rsidP="006C2596">
      <w:pPr>
        <w:pStyle w:val="Heading2"/>
      </w:pPr>
      <w:r>
        <w:t>Type substitution</w:t>
      </w:r>
    </w:p>
    <w:p w:rsidR="001C150D" w:rsidRDefault="001C150D" w:rsidP="006C2596">
      <w:pPr>
        <w:pStyle w:val="Heading2"/>
      </w:pPr>
      <w:r>
        <w:t>Check and set compile-time constants</w:t>
      </w:r>
    </w:p>
    <w:p w:rsidR="001C150D" w:rsidRDefault="001C150D" w:rsidP="006C2596">
      <w:pPr>
        <w:pStyle w:val="Heading2"/>
      </w:pPr>
      <w:r>
        <w:t>Conditional inclusion of libraries</w:t>
      </w:r>
    </w:p>
    <w:p w:rsidR="001C150D" w:rsidRDefault="001C150D" w:rsidP="006C2596">
      <w:pPr>
        <w:pStyle w:val="Heading2"/>
      </w:pPr>
      <w:r>
        <w:t>Conditional compilation</w:t>
      </w:r>
    </w:p>
    <w:p w:rsidR="001C150D" w:rsidRDefault="001C150D" w:rsidP="006C2596">
      <w:pPr>
        <w:pStyle w:val="Heading2"/>
      </w:pPr>
      <w:r>
        <w:t>Macros</w:t>
      </w:r>
    </w:p>
    <w:p w:rsidR="001C150D" w:rsidRDefault="001C150D" w:rsidP="006C2596">
      <w:pPr>
        <w:pStyle w:val="BulletLevel2"/>
      </w:pPr>
      <w:r>
        <w:t>Object-like macros</w:t>
      </w:r>
    </w:p>
    <w:p w:rsidR="001C150D" w:rsidRPr="006D3D4E" w:rsidRDefault="001C150D" w:rsidP="006C2596">
      <w:pPr>
        <w:pStyle w:val="BulletLevel2"/>
        <w:rPr>
          <w:rFonts w:cs="Times New Roman"/>
        </w:rPr>
      </w:pPr>
      <w:r>
        <w:t>Function-like macros</w:t>
      </w:r>
    </w:p>
    <w:p w:rsidR="001C150D" w:rsidRDefault="001C150D" w:rsidP="006C2596">
      <w:pPr>
        <w:pStyle w:val="Heading1"/>
        <w:numPr>
          <w:ilvl w:val="3"/>
          <w:numId w:val="0"/>
        </w:numPr>
      </w:pPr>
      <w:r>
        <w:t>Preprocessor Directives</w:t>
      </w:r>
    </w:p>
    <w:p w:rsidR="001C150D" w:rsidRDefault="001C150D" w:rsidP="006C2596">
      <w:pPr>
        <w:pStyle w:val="Heading2"/>
      </w:pPr>
      <w:r>
        <w:t>Directive starts with '#' followed by directive name</w:t>
      </w:r>
    </w:p>
    <w:p w:rsidR="001C150D" w:rsidRDefault="001C150D" w:rsidP="006C2596">
      <w:pPr>
        <w:pStyle w:val="Heading3"/>
      </w:pPr>
      <w:r>
        <w:t>Space between # and name is OK</w:t>
      </w:r>
    </w:p>
    <w:p w:rsidR="001C150D" w:rsidRDefault="001C150D" w:rsidP="006C2596">
      <w:pPr>
        <w:pStyle w:val="Heading3"/>
      </w:pPr>
      <w:r>
        <w:t>Directive names are fixed; cannot be defined by programmer</w:t>
      </w:r>
    </w:p>
    <w:p w:rsidR="001C150D" w:rsidRDefault="001C150D" w:rsidP="006C2596">
      <w:pPr>
        <w:pStyle w:val="Heading2"/>
        <w:rPr>
          <w:rFonts w:cs="Times New Roman"/>
        </w:rPr>
      </w:pPr>
      <w:r>
        <w:t>Each directive appears on its own line</w:t>
      </w:r>
    </w:p>
    <w:p w:rsidR="001C150D" w:rsidRDefault="001C150D" w:rsidP="006C2596">
      <w:pPr>
        <w:pStyle w:val="Heading3"/>
        <w:rPr>
          <w:rFonts w:cs="Times New Roman"/>
        </w:rPr>
      </w:pPr>
      <w:r>
        <w:t>May be indented for clarity</w:t>
      </w:r>
    </w:p>
    <w:p w:rsidR="001C150D" w:rsidRDefault="001C150D" w:rsidP="006C2596">
      <w:pPr>
        <w:pStyle w:val="Heading2"/>
      </w:pPr>
      <w:r>
        <w:t>Directive and its arguments are terminated with a newline</w:t>
      </w:r>
    </w:p>
    <w:p w:rsidR="001C150D" w:rsidRDefault="001C150D" w:rsidP="006C2596">
      <w:pPr>
        <w:pStyle w:val="Heading3"/>
      </w:pPr>
      <w:r>
        <w:t>A backslash '\' at the end of a line escapes the newline and continues the directive on the next line</w:t>
      </w:r>
    </w:p>
    <w:p w:rsidR="001C150D" w:rsidRDefault="001C150D" w:rsidP="006C2596">
      <w:pPr>
        <w:pStyle w:val="Heading3"/>
      </w:pPr>
      <w:r>
        <w:t>Be very careful !  No spaces after the backslash (!)</w:t>
      </w:r>
    </w:p>
    <w:p w:rsidR="001C150D" w:rsidRPr="00386D12" w:rsidRDefault="001C150D" w:rsidP="00BB3B09">
      <w:pPr>
        <w:pStyle w:val="Heading1"/>
        <w:rPr>
          <w:rFonts w:cs="Times New Roman"/>
        </w:rPr>
      </w:pPr>
      <w:r w:rsidRPr="00386D12">
        <w:t>#include</w:t>
      </w:r>
    </w:p>
    <w:p w:rsidR="001C150D" w:rsidRDefault="001C150D" w:rsidP="00BB3B09">
      <w:pPr>
        <w:pStyle w:val="Heading2"/>
        <w:rPr>
          <w:rFonts w:cs="Times New Roman"/>
        </w:rPr>
      </w:pPr>
      <w:r w:rsidRPr="00386D12">
        <w:t xml:space="preserve">Incorporates </w:t>
      </w:r>
      <w:r>
        <w:t>the contents of another file as though wrote it there</w:t>
      </w:r>
    </w:p>
    <w:p w:rsidR="001C150D" w:rsidRDefault="001C150D" w:rsidP="00BB3B09">
      <w:pPr>
        <w:pStyle w:val="BulletLevel2"/>
        <w:rPr>
          <w:rFonts w:cs="Times New Roman"/>
        </w:rPr>
      </w:pPr>
      <w:r w:rsidRPr="00386D12">
        <w:t>By convention, called "header files"</w:t>
      </w:r>
    </w:p>
    <w:p w:rsidR="001C150D" w:rsidRPr="00386D12" w:rsidRDefault="001C150D" w:rsidP="00BB3B09">
      <w:pPr>
        <w:pStyle w:val="Heading3"/>
      </w:pPr>
      <w:r w:rsidRPr="00386D12">
        <w:t>Use ".h" as a file extension</w:t>
      </w:r>
    </w:p>
    <w:p w:rsidR="001C150D" w:rsidRPr="00386D12" w:rsidRDefault="001C150D" w:rsidP="00BB3B09">
      <w:pPr>
        <w:pStyle w:val="Heading2"/>
        <w:rPr>
          <w:rFonts w:cs="Times New Roman"/>
        </w:rPr>
      </w:pPr>
      <w:r>
        <w:t>A header file declares data types, functions, macros and static content provided by a library</w:t>
      </w:r>
    </w:p>
    <w:p w:rsidR="001C150D" w:rsidRPr="00386D12" w:rsidRDefault="001C150D" w:rsidP="00BB3B09">
      <w:pPr>
        <w:pStyle w:val="BulletLevel2"/>
        <w:rPr>
          <w:rFonts w:cs="Times New Roman"/>
        </w:rPr>
      </w:pPr>
      <w:r>
        <w:t>The merged content</w:t>
      </w:r>
      <w:r w:rsidRPr="00386D12">
        <w:t xml:space="preserve"> </w:t>
      </w:r>
      <w:r>
        <w:t>must</w:t>
      </w:r>
      <w:r w:rsidRPr="00386D12">
        <w:t xml:space="preserve"> be</w:t>
      </w:r>
      <w:r>
        <w:t xml:space="preserve"> recognizable as C code</w:t>
      </w:r>
    </w:p>
    <w:p w:rsidR="001C150D" w:rsidRDefault="001C150D" w:rsidP="00BB3B09">
      <w:pPr>
        <w:pStyle w:val="BulletLevel1"/>
      </w:pPr>
      <w:r>
        <w:t>Filename in angle brackets</w:t>
      </w:r>
    </w:p>
    <w:p w:rsidR="001C150D" w:rsidRDefault="001C150D" w:rsidP="00BB3B09">
      <w:pPr>
        <w:pStyle w:val="CodeBIG"/>
      </w:pPr>
      <w:r>
        <w:t>#include &lt;theater.h&gt;</w:t>
      </w:r>
    </w:p>
    <w:p w:rsidR="001C150D" w:rsidRDefault="001C150D" w:rsidP="00BB3B09">
      <w:pPr>
        <w:pStyle w:val="BulletLevel2"/>
      </w:pPr>
      <w:r>
        <w:t>File is in a system-administered directory, which is known to the compiler - e.g., /usr/lib on Linux</w:t>
      </w:r>
    </w:p>
    <w:p w:rsidR="001C150D" w:rsidRDefault="001C150D" w:rsidP="00BB3B09">
      <w:pPr>
        <w:pStyle w:val="BulletLevel2"/>
      </w:pPr>
      <w:r>
        <w:t>Use this syntax for including standard library headers</w:t>
      </w:r>
    </w:p>
    <w:p w:rsidR="001C150D" w:rsidRDefault="001C150D" w:rsidP="00BB3B09">
      <w:pPr>
        <w:pStyle w:val="Heading2"/>
      </w:pPr>
      <w:r>
        <w:t>Filename in quotes</w:t>
      </w:r>
    </w:p>
    <w:p w:rsidR="001C150D" w:rsidRDefault="001C150D" w:rsidP="00BB3B09">
      <w:pPr>
        <w:pStyle w:val="CodeBIG"/>
        <w:rPr>
          <w:rFonts w:cs="Times New Roman"/>
        </w:rPr>
      </w:pPr>
      <w:r w:rsidRPr="00386D12">
        <w:t>#include "MovieTicket.h"</w:t>
      </w:r>
    </w:p>
    <w:p w:rsidR="001C150D" w:rsidRDefault="001C150D" w:rsidP="00BB3B09">
      <w:pPr>
        <w:pStyle w:val="BulletLevel2"/>
        <w:rPr>
          <w:rFonts w:cs="Times New Roman"/>
        </w:rPr>
      </w:pPr>
      <w:r>
        <w:t>File is relative to the "include path", starting with the current directory</w:t>
      </w:r>
    </w:p>
    <w:p w:rsidR="001C150D" w:rsidRDefault="001C150D" w:rsidP="00BB3B09">
      <w:pPr>
        <w:pStyle w:val="BulletLevel2"/>
      </w:pPr>
      <w:r>
        <w:t>You can specify other directories on the compiler command line</w:t>
      </w:r>
    </w:p>
    <w:p w:rsidR="001C150D" w:rsidRDefault="001C150D" w:rsidP="00BB3B09">
      <w:pPr>
        <w:pStyle w:val="BulletLevel2"/>
      </w:pPr>
      <w:r>
        <w:t>Use this syntax for including your own project headers</w:t>
      </w:r>
    </w:p>
    <w:p w:rsidR="001C150D" w:rsidRPr="00B45D09" w:rsidRDefault="001C150D" w:rsidP="00BB3B09">
      <w:pPr>
        <w:pStyle w:val="Heading2"/>
        <w:rPr>
          <w:rFonts w:cs="Times New Roman"/>
        </w:rPr>
      </w:pPr>
      <w:r>
        <w:t>Header files can include other headers, recursively</w:t>
      </w:r>
    </w:p>
    <w:p w:rsidR="001C150D" w:rsidRDefault="001C150D" w:rsidP="002A3635">
      <w:pPr>
        <w:pStyle w:val="Title-Page"/>
        <w:rPr>
          <w:rFonts w:cs="Times New Roman"/>
        </w:rPr>
      </w:pPr>
      <w:r>
        <w:t xml:space="preserve">C Standard </w:t>
      </w:r>
      <w:bookmarkEnd w:id="0"/>
      <w:r>
        <w:t>Headers</w:t>
      </w:r>
    </w:p>
    <w:p w:rsidR="001C150D" w:rsidRDefault="001C150D" w:rsidP="002A3635">
      <w:pPr>
        <w:pStyle w:val="BodyText"/>
        <w:rPr>
          <w:rFonts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11"/>
        <w:gridCol w:w="5086"/>
        <w:gridCol w:w="857"/>
        <w:gridCol w:w="1723"/>
      </w:tblGrid>
      <w:tr w:rsidR="001C150D" w:rsidRPr="00D16E47">
        <w:trPr>
          <w:jc w:val="center"/>
        </w:trPr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b/>
                <w:bCs/>
                <w:lang w:eastAsia="en-US"/>
              </w:rPr>
              <w:t>Header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b/>
                <w:bCs/>
                <w:lang w:eastAsia="en-US"/>
              </w:rPr>
              <w:t>Purpose of library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b/>
                <w:bCs/>
                <w:lang w:eastAsia="en-US"/>
              </w:rPr>
              <w:t>Since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b/>
                <w:bCs/>
                <w:lang w:eastAsia="en-US"/>
              </w:rPr>
              <w:t>Required in</w:t>
            </w:r>
            <w:r w:rsidRPr="00BB3B09">
              <w:rPr>
                <w:rFonts w:ascii="BeraSansMono-Roman" w:hAnsi="BeraSansMono-Roman" w:cs="BeraSansMono-Roman"/>
                <w:b/>
                <w:bCs/>
                <w:lang w:eastAsia="en-US"/>
              </w:rPr>
              <w:br/>
              <w:t>Freestanding</w:t>
            </w:r>
          </w:p>
        </w:tc>
      </w:tr>
      <w:tr w:rsidR="001C150D" w:rsidRPr="00D16E47">
        <w:trPr>
          <w:jc w:val="center"/>
        </w:trPr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&lt;assert.h&gt;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assert and static_assert (C11) macros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C89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</w:p>
        </w:tc>
      </w:tr>
      <w:tr w:rsidR="001C150D" w:rsidRPr="00D16E47">
        <w:trPr>
          <w:jc w:val="center"/>
        </w:trPr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&lt;complex.h&gt;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Complex and imaginary numbers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</w:p>
        </w:tc>
      </w:tr>
      <w:tr w:rsidR="001C150D" w:rsidRPr="00D16E47">
        <w:trPr>
          <w:jc w:val="center"/>
        </w:trPr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&lt;ctype.h&gt;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Character handling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C89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</w:p>
        </w:tc>
      </w:tr>
      <w:tr w:rsidR="001C150D" w:rsidRPr="00D16E47">
        <w:trPr>
          <w:jc w:val="center"/>
        </w:trPr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&lt;errno.h&gt;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Errors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C89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</w:p>
        </w:tc>
      </w:tr>
      <w:tr w:rsidR="001C150D" w:rsidRPr="00D16E47">
        <w:trPr>
          <w:jc w:val="center"/>
        </w:trPr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&lt;fenv.h&gt;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Floating-point environment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</w:p>
        </w:tc>
      </w:tr>
      <w:tr w:rsidR="001C150D" w:rsidRPr="00D16E47">
        <w:trPr>
          <w:jc w:val="center"/>
        </w:trPr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&lt;float.h&gt;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Characteristics of floating types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C89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yes</w:t>
            </w:r>
          </w:p>
        </w:tc>
      </w:tr>
      <w:tr w:rsidR="001C150D" w:rsidRPr="00D16E47">
        <w:trPr>
          <w:jc w:val="center"/>
        </w:trPr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&lt;inttypes.h&gt;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Format conversion of integer types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</w:p>
        </w:tc>
      </w:tr>
      <w:tr w:rsidR="001C150D" w:rsidRPr="00D16E47">
        <w:trPr>
          <w:jc w:val="center"/>
        </w:trPr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&lt;iso646.h&gt;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Alternative spellings of logical and bitwise ops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yes</w:t>
            </w:r>
          </w:p>
        </w:tc>
      </w:tr>
      <w:tr w:rsidR="001C150D" w:rsidRPr="00D16E47">
        <w:trPr>
          <w:jc w:val="center"/>
        </w:trPr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b/>
                <w:bCs/>
                <w:lang w:eastAsia="en-US"/>
              </w:rPr>
              <w:t>&lt;limits.h&gt;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b/>
                <w:bCs/>
                <w:lang w:eastAsia="en-US"/>
              </w:rPr>
              <w:t>Sizes and bounds of integer types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C89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yes</w:t>
            </w:r>
          </w:p>
        </w:tc>
      </w:tr>
      <w:tr w:rsidR="001C150D" w:rsidRPr="00D16E47">
        <w:trPr>
          <w:jc w:val="center"/>
        </w:trPr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&lt;locale.h&gt;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Localization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C89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</w:p>
        </w:tc>
      </w:tr>
      <w:tr w:rsidR="001C150D" w:rsidRPr="00D16E47">
        <w:trPr>
          <w:jc w:val="center"/>
        </w:trPr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b/>
                <w:bCs/>
                <w:lang w:eastAsia="en-US"/>
              </w:rPr>
              <w:t>&lt;math.h&gt;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lang w:eastAsia="en-US"/>
              </w:rPr>
            </w:pPr>
            <w:r>
              <w:rPr>
                <w:rFonts w:ascii="BeraSansMono-Roman" w:hAnsi="BeraSansMono-Roman" w:cs="BeraSansMono-Roman"/>
                <w:b/>
                <w:bCs/>
                <w:lang w:eastAsia="en-US"/>
              </w:rPr>
              <w:t>Basic m</w:t>
            </w:r>
            <w:r w:rsidRPr="00BB3B09">
              <w:rPr>
                <w:rFonts w:ascii="BeraSansMono-Roman" w:hAnsi="BeraSansMono-Roman" w:cs="BeraSansMono-Roman"/>
                <w:b/>
                <w:bCs/>
                <w:lang w:eastAsia="en-US"/>
              </w:rPr>
              <w:t>athematics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C89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</w:p>
        </w:tc>
      </w:tr>
      <w:tr w:rsidR="001C150D" w:rsidRPr="00D16E47">
        <w:trPr>
          <w:jc w:val="center"/>
        </w:trPr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&lt;setjmp.h&gt;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Nonlocal jumps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C89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</w:p>
        </w:tc>
      </w:tr>
      <w:tr w:rsidR="001C150D" w:rsidRPr="00D16E47">
        <w:trPr>
          <w:jc w:val="center"/>
        </w:trPr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&lt;signal.h&gt;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Signal handling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C89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</w:p>
        </w:tc>
      </w:tr>
      <w:tr w:rsidR="001C150D" w:rsidRPr="00D16E47">
        <w:trPr>
          <w:jc w:val="center"/>
        </w:trPr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&lt;stdalign.h&gt;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Alignment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yes</w:t>
            </w:r>
          </w:p>
        </w:tc>
      </w:tr>
      <w:tr w:rsidR="001C150D" w:rsidRPr="00D16E47">
        <w:trPr>
          <w:jc w:val="center"/>
        </w:trPr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&lt;stdarg.h&gt;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Variable-length argument lists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C89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yes</w:t>
            </w:r>
          </w:p>
        </w:tc>
      </w:tr>
      <w:tr w:rsidR="001C150D" w:rsidRPr="00D16E47">
        <w:trPr>
          <w:jc w:val="center"/>
        </w:trPr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&lt;stdatomic.h&gt;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Atomics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</w:p>
        </w:tc>
      </w:tr>
      <w:tr w:rsidR="001C150D" w:rsidRPr="00D16E47">
        <w:trPr>
          <w:jc w:val="center"/>
        </w:trPr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b/>
                <w:bCs/>
                <w:lang w:eastAsia="en-US"/>
              </w:rPr>
              <w:t>&lt;stdbool.h&gt;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b/>
                <w:bCs/>
                <w:lang w:eastAsia="en-US"/>
              </w:rPr>
              <w:t>Boolean type and values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>
              <w:rPr>
                <w:rFonts w:ascii="BeraSansMono-Roman" w:hAnsi="BeraSansMono-Roman" w:cs="BeraSansMono-Roman"/>
                <w:lang w:eastAsia="en-US"/>
              </w:rPr>
              <w:t>C99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yes</w:t>
            </w:r>
          </w:p>
        </w:tc>
      </w:tr>
      <w:tr w:rsidR="001C150D" w:rsidRPr="00D16E47">
        <w:trPr>
          <w:jc w:val="center"/>
        </w:trPr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&lt;stddef.h&gt;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Common definitions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C89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yes</w:t>
            </w:r>
          </w:p>
        </w:tc>
      </w:tr>
      <w:tr w:rsidR="001C150D" w:rsidRPr="00D16E47">
        <w:trPr>
          <w:jc w:val="center"/>
        </w:trPr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b/>
                <w:bCs/>
                <w:lang w:eastAsia="en-US"/>
              </w:rPr>
              <w:t>&lt;stdint.h&gt;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lang w:eastAsia="en-US"/>
              </w:rPr>
            </w:pPr>
            <w:r>
              <w:rPr>
                <w:rFonts w:ascii="BeraSansMono-Roman" w:hAnsi="BeraSansMono-Roman" w:cs="BeraSansMono-Roman"/>
                <w:b/>
                <w:bCs/>
                <w:lang w:eastAsia="en-US"/>
              </w:rPr>
              <w:t>Modern standard i</w:t>
            </w:r>
            <w:r w:rsidRPr="00BB3B09">
              <w:rPr>
                <w:rFonts w:ascii="BeraSansMono-Roman" w:hAnsi="BeraSansMono-Roman" w:cs="BeraSansMono-Roman"/>
                <w:b/>
                <w:bCs/>
                <w:lang w:eastAsia="en-US"/>
              </w:rPr>
              <w:t>nteger types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>
              <w:rPr>
                <w:rFonts w:ascii="BeraSansMono-Roman" w:hAnsi="BeraSansMono-Roman" w:cs="BeraSansMono-Roman"/>
                <w:lang w:eastAsia="en-US"/>
              </w:rPr>
              <w:t>C99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yes</w:t>
            </w:r>
          </w:p>
        </w:tc>
      </w:tr>
      <w:tr w:rsidR="001C150D" w:rsidRPr="00D16E47">
        <w:trPr>
          <w:jc w:val="center"/>
        </w:trPr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b/>
                <w:bCs/>
                <w:lang w:eastAsia="en-US"/>
              </w:rPr>
              <w:t>&lt;stdio.h&gt;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b/>
                <w:bCs/>
                <w:lang w:eastAsia="en-US"/>
              </w:rPr>
              <w:t>File and console input/output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C89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</w:p>
        </w:tc>
      </w:tr>
      <w:tr w:rsidR="001C150D" w:rsidRPr="00D16E47">
        <w:trPr>
          <w:jc w:val="center"/>
        </w:trPr>
        <w:tc>
          <w:tcPr>
            <w:tcW w:w="0" w:type="auto"/>
          </w:tcPr>
          <w:p w:rsidR="001C150D" w:rsidRPr="00BB3B09" w:rsidRDefault="001C150D" w:rsidP="00BB3B09">
            <w:pPr>
              <w:tabs>
                <w:tab w:val="left" w:pos="1488"/>
              </w:tabs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b/>
                <w:bCs/>
                <w:lang w:eastAsia="en-US"/>
              </w:rPr>
              <w:t>&lt;stdlib.h&gt;</w:t>
            </w:r>
            <w:r w:rsidRPr="00BB3B09">
              <w:rPr>
                <w:rFonts w:ascii="BeraSansMono-Roman" w:hAnsi="BeraSansMono-Roman" w:cs="BeraSansMono-Roman"/>
                <w:b/>
                <w:bCs/>
                <w:lang w:eastAsia="en-US"/>
              </w:rPr>
              <w:tab/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b/>
                <w:bCs/>
                <w:lang w:eastAsia="en-US"/>
              </w:rPr>
              <w:t>General utilities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C89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</w:p>
        </w:tc>
      </w:tr>
      <w:tr w:rsidR="001C150D" w:rsidRPr="00D16E47">
        <w:trPr>
          <w:jc w:val="center"/>
        </w:trPr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&lt;stdnoreturn.h&gt;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noreturn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yes</w:t>
            </w:r>
          </w:p>
        </w:tc>
      </w:tr>
      <w:tr w:rsidR="001C150D" w:rsidRPr="00D16E47">
        <w:trPr>
          <w:jc w:val="center"/>
        </w:trPr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b/>
                <w:bCs/>
                <w:lang w:eastAsia="en-US"/>
              </w:rPr>
              <w:t>&lt;string.h&gt;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b/>
                <w:bCs/>
                <w:lang w:eastAsia="en-US"/>
              </w:rPr>
              <w:t>NULL-terminated strings</w:t>
            </w:r>
            <w:r>
              <w:rPr>
                <w:rFonts w:ascii="BeraSansMono-Roman" w:hAnsi="BeraSansMono-Roman" w:cs="BeraSansMono-Roman"/>
                <w:b/>
                <w:bCs/>
                <w:lang w:eastAsia="en-US"/>
              </w:rPr>
              <w:t xml:space="preserve"> - copy, compare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C89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</w:p>
        </w:tc>
      </w:tr>
      <w:tr w:rsidR="001C150D" w:rsidRPr="00D16E47">
        <w:trPr>
          <w:jc w:val="center"/>
        </w:trPr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&lt;tgmath.h&gt;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Type-generic mathematics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</w:p>
        </w:tc>
      </w:tr>
      <w:tr w:rsidR="001C150D" w:rsidRPr="00D16E47">
        <w:trPr>
          <w:jc w:val="center"/>
        </w:trPr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&lt;threads.h&gt;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Threads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>
              <w:rPr>
                <w:rFonts w:ascii="BeraSansMono-Roman" w:hAnsi="BeraSansMono-Roman" w:cs="BeraSansMono-Roman"/>
                <w:lang w:eastAsia="en-US"/>
              </w:rPr>
              <w:t>C11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</w:p>
        </w:tc>
      </w:tr>
      <w:tr w:rsidR="001C150D" w:rsidRPr="00D16E47">
        <w:trPr>
          <w:jc w:val="center"/>
        </w:trPr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b/>
                <w:bCs/>
                <w:lang w:eastAsia="en-US"/>
              </w:rPr>
              <w:t>&lt;time.h&gt;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b/>
                <w:bCs/>
                <w:lang w:eastAsia="en-US"/>
              </w:rPr>
              <w:t>Date and Time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C89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</w:p>
        </w:tc>
      </w:tr>
      <w:tr w:rsidR="001C150D" w:rsidRPr="00D16E47">
        <w:trPr>
          <w:jc w:val="center"/>
        </w:trPr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&lt;uchar.h&gt;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Unicode utilities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</w:p>
        </w:tc>
      </w:tr>
      <w:tr w:rsidR="001C150D" w:rsidRPr="00D16E47">
        <w:trPr>
          <w:jc w:val="center"/>
        </w:trPr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&lt;wchar.h&gt;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Multibyte/Wide character utilities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</w:p>
        </w:tc>
        <w:tc>
          <w:tcPr>
            <w:tcW w:w="0" w:type="auto"/>
          </w:tcPr>
          <w:p w:rsidR="001C150D" w:rsidRPr="00BB3B09" w:rsidRDefault="001C150D" w:rsidP="00B34E71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lang w:eastAsia="en-US"/>
              </w:rPr>
            </w:pPr>
          </w:p>
        </w:tc>
      </w:tr>
      <w:tr w:rsidR="001C150D" w:rsidRPr="00D16E47">
        <w:trPr>
          <w:jc w:val="center"/>
        </w:trPr>
        <w:tc>
          <w:tcPr>
            <w:tcW w:w="0" w:type="auto"/>
          </w:tcPr>
          <w:p w:rsidR="001C150D" w:rsidRPr="00BB3B09" w:rsidRDefault="001C150D" w:rsidP="00B34E71">
            <w:pPr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&lt;wctype.h&gt;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rPr>
                <w:rFonts w:ascii="BeraSansMono-Roman" w:hAnsi="BeraSansMono-Roman" w:cs="BeraSansMono-Roman"/>
                <w:lang w:eastAsia="en-US"/>
              </w:rPr>
            </w:pPr>
            <w:r w:rsidRPr="00BB3B09">
              <w:rPr>
                <w:rFonts w:ascii="BeraSansMono-Roman" w:hAnsi="BeraSansMono-Roman" w:cs="BeraSansMono-Roman"/>
                <w:lang w:eastAsia="en-US"/>
              </w:rPr>
              <w:t>Wide character classification and mapping</w:t>
            </w:r>
          </w:p>
        </w:tc>
        <w:tc>
          <w:tcPr>
            <w:tcW w:w="0" w:type="auto"/>
          </w:tcPr>
          <w:p w:rsidR="001C150D" w:rsidRPr="00BB3B09" w:rsidRDefault="001C150D" w:rsidP="00B34E71">
            <w:pPr>
              <w:rPr>
                <w:rFonts w:ascii="BeraSansMono-Roman" w:hAnsi="BeraSansMono-Roman" w:cs="BeraSansMono-Roman"/>
                <w:lang w:eastAsia="en-US"/>
              </w:rPr>
            </w:pPr>
          </w:p>
        </w:tc>
        <w:tc>
          <w:tcPr>
            <w:tcW w:w="0" w:type="auto"/>
          </w:tcPr>
          <w:p w:rsidR="001C150D" w:rsidRPr="00BB3B09" w:rsidRDefault="001C150D" w:rsidP="00B34E71">
            <w:pPr>
              <w:rPr>
                <w:rFonts w:ascii="BeraSansMono-Roman" w:hAnsi="BeraSansMono-Roman" w:cs="BeraSansMono-Roman"/>
                <w:lang w:eastAsia="en-US"/>
              </w:rPr>
            </w:pPr>
          </w:p>
        </w:tc>
      </w:tr>
    </w:tbl>
    <w:p w:rsidR="001C150D" w:rsidRDefault="001C150D" w:rsidP="002A3635">
      <w:pPr>
        <w:pStyle w:val="BulletLevel1"/>
        <w:rPr>
          <w:lang w:eastAsia="en-US"/>
        </w:rPr>
      </w:pPr>
      <w:r>
        <w:rPr>
          <w:lang w:eastAsia="en-US"/>
        </w:rPr>
        <w:t>May be included in any order</w:t>
      </w:r>
    </w:p>
    <w:p w:rsidR="001C150D" w:rsidRDefault="001C150D" w:rsidP="002A3635">
      <w:pPr>
        <w:pStyle w:val="BulletLevel1"/>
        <w:rPr>
          <w:lang w:eastAsia="en-US"/>
        </w:rPr>
      </w:pPr>
      <w:r>
        <w:rPr>
          <w:lang w:eastAsia="en-US"/>
        </w:rPr>
        <w:t>May be included more than once</w:t>
      </w:r>
    </w:p>
    <w:p w:rsidR="001C150D" w:rsidRDefault="001C150D" w:rsidP="002A3635">
      <w:pPr>
        <w:pStyle w:val="BulletLevel1"/>
        <w:rPr>
          <w:lang w:eastAsia="en-US"/>
        </w:rPr>
      </w:pPr>
      <w:r>
        <w:rPr>
          <w:lang w:eastAsia="en-US"/>
        </w:rPr>
        <w:t>Described in Chapter 7 and Annex B of Specification</w:t>
      </w:r>
    </w:p>
    <w:p w:rsidR="001C150D" w:rsidRDefault="001C150D" w:rsidP="002A3635">
      <w:pPr>
        <w:pStyle w:val="BulletLevel1"/>
        <w:rPr>
          <w:lang w:eastAsia="en-US"/>
        </w:rPr>
      </w:pPr>
      <w:r>
        <w:rPr>
          <w:lang w:eastAsia="en-US"/>
        </w:rPr>
        <w:t>Let's explore some of these!</w:t>
      </w:r>
    </w:p>
    <w:p w:rsidR="001C150D" w:rsidRDefault="001C150D" w:rsidP="00F6147D">
      <w:pPr>
        <w:pStyle w:val="Title-Page"/>
        <w:rPr>
          <w:lang w:eastAsia="en-US"/>
        </w:rPr>
      </w:pPr>
      <w:r>
        <w:rPr>
          <w:lang w:eastAsia="en-US"/>
        </w:rPr>
        <w:t>Type Substitution</w:t>
      </w:r>
    </w:p>
    <w:p w:rsidR="001C150D" w:rsidRDefault="001C150D" w:rsidP="002A3635">
      <w:pPr>
        <w:pStyle w:val="BulletLevel1"/>
        <w:rPr>
          <w:lang w:eastAsia="en-US"/>
        </w:rPr>
      </w:pPr>
      <w:r>
        <w:rPr>
          <w:lang w:eastAsia="en-US"/>
        </w:rPr>
        <w:t>Used frequently</w:t>
      </w:r>
    </w:p>
    <w:p w:rsidR="001C150D" w:rsidRPr="00F6147D" w:rsidRDefault="001C150D" w:rsidP="00F6147D">
      <w:pPr>
        <w:pStyle w:val="CodeBIG"/>
      </w:pPr>
      <w:r w:rsidRPr="00F6147D">
        <w:t>#include &lt;stdbool.h&gt;</w:t>
      </w:r>
    </w:p>
    <w:p w:rsidR="001C150D" w:rsidRPr="00F6147D" w:rsidRDefault="001C150D" w:rsidP="00F6147D">
      <w:pPr>
        <w:pStyle w:val="CodeBIG"/>
        <w:ind w:left="0"/>
        <w:rPr>
          <w:rFonts w:cs="Times New Roman"/>
        </w:rPr>
      </w:pPr>
    </w:p>
    <w:p w:rsidR="001C150D" w:rsidRDefault="001C150D" w:rsidP="00F6147D">
      <w:pPr>
        <w:pStyle w:val="CodeBIG"/>
        <w:rPr>
          <w:rFonts w:cs="Times New Roman"/>
        </w:rPr>
      </w:pPr>
      <w:r w:rsidRPr="00F6147D">
        <w:t xml:space="preserve">bool done = false; </w:t>
      </w:r>
      <w:r>
        <w:t xml:space="preserve">   //  _Bool</w:t>
      </w:r>
      <w:r w:rsidRPr="00F6147D">
        <w:t xml:space="preserve"> done = 0;</w:t>
      </w:r>
    </w:p>
    <w:p w:rsidR="001C150D" w:rsidRPr="00F6147D" w:rsidRDefault="001C150D" w:rsidP="00F6147D">
      <w:pPr>
        <w:pStyle w:val="CodeBIG"/>
        <w:rPr>
          <w:rFonts w:cs="Times New Roman"/>
        </w:rPr>
      </w:pPr>
    </w:p>
    <w:p w:rsidR="001C150D" w:rsidRPr="00D16E47" w:rsidRDefault="001C150D" w:rsidP="002A3635"/>
    <w:sectPr w:rsidR="001C150D" w:rsidRPr="00D16E47" w:rsidSect="00414963">
      <w:headerReference w:type="default" r:id="rId8"/>
      <w:footerReference w:type="default" r:id="rId9"/>
      <w:pgSz w:w="12240" w:h="15840" w:code="1"/>
      <w:pgMar w:top="720" w:right="1080" w:bottom="720" w:left="1080" w:header="36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150D" w:rsidRDefault="001C150D" w:rsidP="00EA0C89">
      <w:r>
        <w:separator/>
      </w:r>
    </w:p>
  </w:endnote>
  <w:endnote w:type="continuationSeparator" w:id="0">
    <w:p w:rsidR="001C150D" w:rsidRDefault="001C150D" w:rsidP="00EA0C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ato Heavy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raSansMo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50D" w:rsidRDefault="001C150D" w:rsidP="008F7C89">
    <w:pPr>
      <w:pStyle w:val="Footer"/>
      <w:tabs>
        <w:tab w:val="clear" w:pos="4320"/>
        <w:tab w:val="clear" w:pos="8640"/>
        <w:tab w:val="right" w:pos="10080"/>
      </w:tabs>
      <w:rPr>
        <w:rFonts w:cs="Times New Roman"/>
      </w:rPr>
    </w:pPr>
    <w:r>
      <w:t xml:space="preserve">Revision </w:t>
    </w:r>
    <w:fldSimple w:instr=" DOCPROPERTY  RevisionNumber  \* MERGEFORMAT ">
      <w:r>
        <w:t>3</w:t>
      </w:r>
    </w:fldSimple>
    <w:r>
      <w:rPr>
        <w:rFonts w:cs="Times New Roman"/>
      </w:rPr>
      <w:tab/>
    </w:r>
    <w:r>
      <w:rPr>
        <w:rFonts w:cs="Times New Roman"/>
      </w:rPr>
      <w:tab/>
    </w:r>
    <w:fldSimple w:instr=" PAGE  \* ArabicDash ">
      <w:r>
        <w:rPr>
          <w:noProof/>
        </w:rPr>
        <w:t>- 3 -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150D" w:rsidRDefault="001C150D" w:rsidP="00EA0C89">
      <w:r>
        <w:separator/>
      </w:r>
    </w:p>
  </w:footnote>
  <w:footnote w:type="continuationSeparator" w:id="0">
    <w:p w:rsidR="001C150D" w:rsidRDefault="001C150D" w:rsidP="00EA0C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50D" w:rsidRDefault="001C150D" w:rsidP="000120B4">
    <w:pPr>
      <w:pStyle w:val="Header"/>
      <w:tabs>
        <w:tab w:val="clear" w:pos="4320"/>
        <w:tab w:val="clear" w:pos="8640"/>
        <w:tab w:val="clear" w:pos="9972"/>
        <w:tab w:val="right" w:pos="10080"/>
      </w:tabs>
      <w:rPr>
        <w:rFonts w:cs="Times New Roman"/>
      </w:rPr>
    </w:pPr>
    <w:r>
      <w:rPr>
        <w:rFonts w:cs="Times New Roman"/>
      </w:rPr>
      <w:tab/>
    </w:r>
    <w:r>
      <w:rPr>
        <w:rFonts w:cs="Times New Roman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F3C60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154DF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B2C69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264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506B2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894D0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602D9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31E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058B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06D4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4A46AEC6"/>
    <w:name w:val="WW8Num1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pStyle w:val="BulletLevel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pStyle w:val="Heading4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2">
    <w:nsid w:val="0B9C0BD8"/>
    <w:multiLevelType w:val="multilevel"/>
    <w:tmpl w:val="4F3E517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3">
    <w:nsid w:val="158F336F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4">
    <w:nsid w:val="1C4D6896"/>
    <w:multiLevelType w:val="multilevel"/>
    <w:tmpl w:val="B44E8924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5">
    <w:nsid w:val="1EDC12DB"/>
    <w:multiLevelType w:val="multilevel"/>
    <w:tmpl w:val="3656E4C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6">
    <w:nsid w:val="2C964060"/>
    <w:multiLevelType w:val="multilevel"/>
    <w:tmpl w:val="43185B3C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Unit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7">
    <w:nsid w:val="336556BA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8">
    <w:nsid w:val="37073E4B"/>
    <w:multiLevelType w:val="multilevel"/>
    <w:tmpl w:val="8DDCB7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9">
    <w:nsid w:val="42754EB4"/>
    <w:multiLevelType w:val="multilevel"/>
    <w:tmpl w:val="63F07DF6"/>
    <w:lvl w:ilvl="0">
      <w:start w:val="1"/>
      <w:numFmt w:val="decimal"/>
      <w:lvlText w:val="Module %1 - "/>
      <w:lvlJc w:val="left"/>
      <w:pPr>
        <w:tabs>
          <w:tab w:val="num" w:pos="1440"/>
        </w:tabs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0">
    <w:nsid w:val="4462135F"/>
    <w:multiLevelType w:val="multilevel"/>
    <w:tmpl w:val="1C122C90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1">
    <w:nsid w:val="47CE7661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>
    <w:nsid w:val="494B7870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3">
    <w:nsid w:val="4B720FB5"/>
    <w:multiLevelType w:val="multilevel"/>
    <w:tmpl w:val="67EC3624"/>
    <w:lvl w:ilvl="0">
      <w:start w:val="1"/>
      <w:numFmt w:val="decimal"/>
      <w:suff w:val="space"/>
      <w:lvlText w:val="Module %1 - 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4">
    <w:nsid w:val="4F485607"/>
    <w:multiLevelType w:val="multilevel"/>
    <w:tmpl w:val="6CAEB2F6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5">
    <w:nsid w:val="52D21090"/>
    <w:multiLevelType w:val="multilevel"/>
    <w:tmpl w:val="6EC4F294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6">
    <w:nsid w:val="532F06E9"/>
    <w:multiLevelType w:val="multilevel"/>
    <w:tmpl w:val="EF9E0DA4"/>
    <w:lvl w:ilvl="0">
      <w:start w:val="1"/>
      <w:numFmt w:val="decimal"/>
      <w:suff w:val="space"/>
      <w:lvlText w:val="Section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7">
    <w:nsid w:val="5C0D2B87"/>
    <w:multiLevelType w:val="multilevel"/>
    <w:tmpl w:val="7D58FE22"/>
    <w:lvl w:ilvl="0">
      <w:start w:val="1"/>
      <w:numFmt w:val="decimal"/>
      <w:pStyle w:val="Title-Module"/>
      <w:suff w:val="space"/>
      <w:lvlText w:val="Module %1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8">
    <w:nsid w:val="62BE6C63"/>
    <w:multiLevelType w:val="hybridMultilevel"/>
    <w:tmpl w:val="4BB0351A"/>
    <w:lvl w:ilvl="0" w:tplc="68AE4FEA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69BA430B"/>
    <w:multiLevelType w:val="multilevel"/>
    <w:tmpl w:val="36D4B5D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>
    <w:nsid w:val="6AD1165A"/>
    <w:multiLevelType w:val="multilevel"/>
    <w:tmpl w:val="42841D96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Module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1">
    <w:nsid w:val="70E95797"/>
    <w:multiLevelType w:val="multilevel"/>
    <w:tmpl w:val="1A9C44A8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2">
    <w:nsid w:val="75D00AD4"/>
    <w:multiLevelType w:val="multilevel"/>
    <w:tmpl w:val="2B049626"/>
    <w:lvl w:ilvl="0">
      <w:start w:val="1"/>
      <w:numFmt w:val="decimal"/>
      <w:pStyle w:val="Title-Section"/>
      <w:suff w:val="space"/>
      <w:lvlText w:val="Module %1 - 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3">
    <w:nsid w:val="7AA84C8B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27"/>
  </w:num>
  <w:num w:numId="4">
    <w:abstractNumId w:val="19"/>
  </w:num>
  <w:num w:numId="5">
    <w:abstractNumId w:val="33"/>
  </w:num>
  <w:num w:numId="6">
    <w:abstractNumId w:val="13"/>
  </w:num>
  <w:num w:numId="7">
    <w:abstractNumId w:val="26"/>
  </w:num>
  <w:num w:numId="8">
    <w:abstractNumId w:val="24"/>
  </w:num>
  <w:num w:numId="9">
    <w:abstractNumId w:val="32"/>
  </w:num>
  <w:num w:numId="10">
    <w:abstractNumId w:val="25"/>
  </w:num>
  <w:num w:numId="11">
    <w:abstractNumId w:val="12"/>
  </w:num>
  <w:num w:numId="12">
    <w:abstractNumId w:val="29"/>
  </w:num>
  <w:num w:numId="13">
    <w:abstractNumId w:val="17"/>
  </w:num>
  <w:num w:numId="14">
    <w:abstractNumId w:val="21"/>
  </w:num>
  <w:num w:numId="15">
    <w:abstractNumId w:val="31"/>
  </w:num>
  <w:num w:numId="16">
    <w:abstractNumId w:val="2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8"/>
  </w:num>
  <w:num w:numId="28">
    <w:abstractNumId w:val="15"/>
  </w:num>
  <w:num w:numId="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28"/>
  </w:num>
  <w:num w:numId="32">
    <w:abstractNumId w:val="20"/>
  </w:num>
  <w:num w:numId="33">
    <w:abstractNumId w:val="30"/>
  </w:num>
  <w:num w:numId="34">
    <w:abstractNumId w:val="14"/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embedSystemFonts/>
  <w:attachedTemplate r:id="rId1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3587"/>
    <w:rsid w:val="0000794A"/>
    <w:rsid w:val="000120B4"/>
    <w:rsid w:val="00031610"/>
    <w:rsid w:val="00033514"/>
    <w:rsid w:val="0004763A"/>
    <w:rsid w:val="00053091"/>
    <w:rsid w:val="00064A7B"/>
    <w:rsid w:val="00072734"/>
    <w:rsid w:val="000764D2"/>
    <w:rsid w:val="00091A63"/>
    <w:rsid w:val="000B334E"/>
    <w:rsid w:val="000C314D"/>
    <w:rsid w:val="000E0AA4"/>
    <w:rsid w:val="000E1B62"/>
    <w:rsid w:val="000E26EA"/>
    <w:rsid w:val="001007DA"/>
    <w:rsid w:val="00106E1C"/>
    <w:rsid w:val="00121AF4"/>
    <w:rsid w:val="0014474D"/>
    <w:rsid w:val="00154706"/>
    <w:rsid w:val="00155A54"/>
    <w:rsid w:val="00156C29"/>
    <w:rsid w:val="0017019A"/>
    <w:rsid w:val="0017550D"/>
    <w:rsid w:val="00184B56"/>
    <w:rsid w:val="001875AF"/>
    <w:rsid w:val="001C150D"/>
    <w:rsid w:val="001C676E"/>
    <w:rsid w:val="001D4262"/>
    <w:rsid w:val="001D5640"/>
    <w:rsid w:val="001F62A5"/>
    <w:rsid w:val="00201474"/>
    <w:rsid w:val="002035FA"/>
    <w:rsid w:val="00204F51"/>
    <w:rsid w:val="002053EE"/>
    <w:rsid w:val="00227CA7"/>
    <w:rsid w:val="00231ED0"/>
    <w:rsid w:val="0023268A"/>
    <w:rsid w:val="00233ADC"/>
    <w:rsid w:val="00233C0C"/>
    <w:rsid w:val="00234A95"/>
    <w:rsid w:val="00234D23"/>
    <w:rsid w:val="00277851"/>
    <w:rsid w:val="002902E6"/>
    <w:rsid w:val="002A3635"/>
    <w:rsid w:val="002A5C00"/>
    <w:rsid w:val="002B5CAB"/>
    <w:rsid w:val="002C20E0"/>
    <w:rsid w:val="002D0214"/>
    <w:rsid w:val="002F0A27"/>
    <w:rsid w:val="003033C5"/>
    <w:rsid w:val="0030550D"/>
    <w:rsid w:val="003247DF"/>
    <w:rsid w:val="0032566D"/>
    <w:rsid w:val="0034051A"/>
    <w:rsid w:val="00340904"/>
    <w:rsid w:val="00342FAC"/>
    <w:rsid w:val="003673DD"/>
    <w:rsid w:val="00386D12"/>
    <w:rsid w:val="00393587"/>
    <w:rsid w:val="003A1071"/>
    <w:rsid w:val="003A48DB"/>
    <w:rsid w:val="003A7EF4"/>
    <w:rsid w:val="003B0F03"/>
    <w:rsid w:val="003B4142"/>
    <w:rsid w:val="003B5530"/>
    <w:rsid w:val="003E444A"/>
    <w:rsid w:val="003E4D3C"/>
    <w:rsid w:val="003E7B27"/>
    <w:rsid w:val="003F1F23"/>
    <w:rsid w:val="003F63A9"/>
    <w:rsid w:val="003F6FF1"/>
    <w:rsid w:val="004138C8"/>
    <w:rsid w:val="00414963"/>
    <w:rsid w:val="0042638A"/>
    <w:rsid w:val="004438AC"/>
    <w:rsid w:val="00443BA4"/>
    <w:rsid w:val="00447709"/>
    <w:rsid w:val="00452ED7"/>
    <w:rsid w:val="0048145D"/>
    <w:rsid w:val="004825B7"/>
    <w:rsid w:val="00486815"/>
    <w:rsid w:val="0049434F"/>
    <w:rsid w:val="004A1317"/>
    <w:rsid w:val="004A4DE5"/>
    <w:rsid w:val="004B1CD4"/>
    <w:rsid w:val="004B47A7"/>
    <w:rsid w:val="004B7CB5"/>
    <w:rsid w:val="004F1B19"/>
    <w:rsid w:val="004F1FFF"/>
    <w:rsid w:val="004F3EA7"/>
    <w:rsid w:val="0050667E"/>
    <w:rsid w:val="00507972"/>
    <w:rsid w:val="00510C4A"/>
    <w:rsid w:val="00530634"/>
    <w:rsid w:val="00554AA6"/>
    <w:rsid w:val="005613D7"/>
    <w:rsid w:val="0056229D"/>
    <w:rsid w:val="00566822"/>
    <w:rsid w:val="00571060"/>
    <w:rsid w:val="005841BA"/>
    <w:rsid w:val="00586EB1"/>
    <w:rsid w:val="0059390C"/>
    <w:rsid w:val="005D7A2F"/>
    <w:rsid w:val="005E13FF"/>
    <w:rsid w:val="005F4FEE"/>
    <w:rsid w:val="005F5F19"/>
    <w:rsid w:val="006151D9"/>
    <w:rsid w:val="006214EF"/>
    <w:rsid w:val="006627B7"/>
    <w:rsid w:val="0067705D"/>
    <w:rsid w:val="0068393A"/>
    <w:rsid w:val="00686419"/>
    <w:rsid w:val="0069032C"/>
    <w:rsid w:val="006B7B8E"/>
    <w:rsid w:val="006C2596"/>
    <w:rsid w:val="006C4BD7"/>
    <w:rsid w:val="006C734F"/>
    <w:rsid w:val="006D3025"/>
    <w:rsid w:val="006D3D4E"/>
    <w:rsid w:val="006E1F3F"/>
    <w:rsid w:val="006F301B"/>
    <w:rsid w:val="006F39D5"/>
    <w:rsid w:val="006F4793"/>
    <w:rsid w:val="007231C6"/>
    <w:rsid w:val="0072511A"/>
    <w:rsid w:val="00734CF5"/>
    <w:rsid w:val="00753C05"/>
    <w:rsid w:val="007604A5"/>
    <w:rsid w:val="00771215"/>
    <w:rsid w:val="0077212C"/>
    <w:rsid w:val="007741C6"/>
    <w:rsid w:val="00781996"/>
    <w:rsid w:val="007826D1"/>
    <w:rsid w:val="0079113B"/>
    <w:rsid w:val="00796A48"/>
    <w:rsid w:val="007B7667"/>
    <w:rsid w:val="007D6FAC"/>
    <w:rsid w:val="007F5FD6"/>
    <w:rsid w:val="007F671C"/>
    <w:rsid w:val="007F740E"/>
    <w:rsid w:val="00812279"/>
    <w:rsid w:val="00824482"/>
    <w:rsid w:val="00825A9B"/>
    <w:rsid w:val="0083467A"/>
    <w:rsid w:val="00835AE9"/>
    <w:rsid w:val="00836C17"/>
    <w:rsid w:val="008413DC"/>
    <w:rsid w:val="00842CFF"/>
    <w:rsid w:val="008513F5"/>
    <w:rsid w:val="00851F24"/>
    <w:rsid w:val="008609EB"/>
    <w:rsid w:val="00871D2D"/>
    <w:rsid w:val="00871FF9"/>
    <w:rsid w:val="00877221"/>
    <w:rsid w:val="008955F7"/>
    <w:rsid w:val="008D470F"/>
    <w:rsid w:val="008D66D8"/>
    <w:rsid w:val="008E4D49"/>
    <w:rsid w:val="008F7C89"/>
    <w:rsid w:val="00907404"/>
    <w:rsid w:val="00914E33"/>
    <w:rsid w:val="00922320"/>
    <w:rsid w:val="0092543D"/>
    <w:rsid w:val="00932FAB"/>
    <w:rsid w:val="00941F72"/>
    <w:rsid w:val="00951248"/>
    <w:rsid w:val="00955406"/>
    <w:rsid w:val="00962343"/>
    <w:rsid w:val="009656D2"/>
    <w:rsid w:val="00966898"/>
    <w:rsid w:val="00972473"/>
    <w:rsid w:val="00976B16"/>
    <w:rsid w:val="009813A4"/>
    <w:rsid w:val="00985A47"/>
    <w:rsid w:val="009A1AF2"/>
    <w:rsid w:val="009A3ED1"/>
    <w:rsid w:val="009A6C00"/>
    <w:rsid w:val="009A6D50"/>
    <w:rsid w:val="009A767D"/>
    <w:rsid w:val="009E69FA"/>
    <w:rsid w:val="009F2159"/>
    <w:rsid w:val="00A026B3"/>
    <w:rsid w:val="00A02CA3"/>
    <w:rsid w:val="00A05EB7"/>
    <w:rsid w:val="00A061F2"/>
    <w:rsid w:val="00A1305F"/>
    <w:rsid w:val="00A1603A"/>
    <w:rsid w:val="00A22A53"/>
    <w:rsid w:val="00A24038"/>
    <w:rsid w:val="00A35F7E"/>
    <w:rsid w:val="00A4365B"/>
    <w:rsid w:val="00A436BE"/>
    <w:rsid w:val="00A44B44"/>
    <w:rsid w:val="00A45A00"/>
    <w:rsid w:val="00A76330"/>
    <w:rsid w:val="00A87F87"/>
    <w:rsid w:val="00A95E26"/>
    <w:rsid w:val="00A95FF2"/>
    <w:rsid w:val="00AB26F3"/>
    <w:rsid w:val="00AB5635"/>
    <w:rsid w:val="00AB7C69"/>
    <w:rsid w:val="00AD33FC"/>
    <w:rsid w:val="00AD54AC"/>
    <w:rsid w:val="00AD6580"/>
    <w:rsid w:val="00AE2FE6"/>
    <w:rsid w:val="00AE3F5B"/>
    <w:rsid w:val="00AE44E5"/>
    <w:rsid w:val="00AE47E7"/>
    <w:rsid w:val="00AE651C"/>
    <w:rsid w:val="00B0102B"/>
    <w:rsid w:val="00B16E49"/>
    <w:rsid w:val="00B34E71"/>
    <w:rsid w:val="00B36570"/>
    <w:rsid w:val="00B45D09"/>
    <w:rsid w:val="00B67459"/>
    <w:rsid w:val="00B705A5"/>
    <w:rsid w:val="00B77342"/>
    <w:rsid w:val="00B8046C"/>
    <w:rsid w:val="00B85C4A"/>
    <w:rsid w:val="00BB3B09"/>
    <w:rsid w:val="00BB6193"/>
    <w:rsid w:val="00BC0E06"/>
    <w:rsid w:val="00BD3658"/>
    <w:rsid w:val="00BE376A"/>
    <w:rsid w:val="00BE7FE2"/>
    <w:rsid w:val="00BF5095"/>
    <w:rsid w:val="00BF6E25"/>
    <w:rsid w:val="00C0152B"/>
    <w:rsid w:val="00C02174"/>
    <w:rsid w:val="00C202B3"/>
    <w:rsid w:val="00C267B3"/>
    <w:rsid w:val="00C2734A"/>
    <w:rsid w:val="00C409D9"/>
    <w:rsid w:val="00C5172A"/>
    <w:rsid w:val="00C5286B"/>
    <w:rsid w:val="00C54EBB"/>
    <w:rsid w:val="00C63E3E"/>
    <w:rsid w:val="00C67E97"/>
    <w:rsid w:val="00C72894"/>
    <w:rsid w:val="00C77B2A"/>
    <w:rsid w:val="00CA0231"/>
    <w:rsid w:val="00CA46B2"/>
    <w:rsid w:val="00CC661A"/>
    <w:rsid w:val="00CD2C75"/>
    <w:rsid w:val="00CD3980"/>
    <w:rsid w:val="00CE39B5"/>
    <w:rsid w:val="00D059C6"/>
    <w:rsid w:val="00D073D8"/>
    <w:rsid w:val="00D16E47"/>
    <w:rsid w:val="00D22860"/>
    <w:rsid w:val="00D25BB7"/>
    <w:rsid w:val="00D449E8"/>
    <w:rsid w:val="00D47F46"/>
    <w:rsid w:val="00D5012F"/>
    <w:rsid w:val="00D541AF"/>
    <w:rsid w:val="00D62BF5"/>
    <w:rsid w:val="00D71831"/>
    <w:rsid w:val="00D74977"/>
    <w:rsid w:val="00D86F14"/>
    <w:rsid w:val="00DA6B61"/>
    <w:rsid w:val="00DB2844"/>
    <w:rsid w:val="00DB457E"/>
    <w:rsid w:val="00DB687A"/>
    <w:rsid w:val="00DC253D"/>
    <w:rsid w:val="00DE4327"/>
    <w:rsid w:val="00DF0FF9"/>
    <w:rsid w:val="00E07DB8"/>
    <w:rsid w:val="00E108A5"/>
    <w:rsid w:val="00E36887"/>
    <w:rsid w:val="00E45B48"/>
    <w:rsid w:val="00E46DC5"/>
    <w:rsid w:val="00E75C99"/>
    <w:rsid w:val="00E76268"/>
    <w:rsid w:val="00EA0C89"/>
    <w:rsid w:val="00EB1FB4"/>
    <w:rsid w:val="00EB2AED"/>
    <w:rsid w:val="00EC10E4"/>
    <w:rsid w:val="00EC292D"/>
    <w:rsid w:val="00ED6163"/>
    <w:rsid w:val="00ED7296"/>
    <w:rsid w:val="00EE237F"/>
    <w:rsid w:val="00EE3363"/>
    <w:rsid w:val="00F468C0"/>
    <w:rsid w:val="00F47FD4"/>
    <w:rsid w:val="00F6147D"/>
    <w:rsid w:val="00F624E3"/>
    <w:rsid w:val="00F708F2"/>
    <w:rsid w:val="00F72935"/>
    <w:rsid w:val="00F7602B"/>
    <w:rsid w:val="00F95CB4"/>
    <w:rsid w:val="00F96969"/>
    <w:rsid w:val="00FA61C4"/>
    <w:rsid w:val="00FB38BA"/>
    <w:rsid w:val="00FC0695"/>
    <w:rsid w:val="00FC227D"/>
    <w:rsid w:val="00FC546F"/>
    <w:rsid w:val="00FC6F5A"/>
    <w:rsid w:val="00FD4717"/>
    <w:rsid w:val="00FD67E3"/>
    <w:rsid w:val="00FE0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semiHidden="0" w:uiPriority="0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D25BB7"/>
    <w:pPr>
      <w:suppressAutoHyphens/>
    </w:pPr>
    <w:rPr>
      <w:rFonts w:eastAsia="MS Mincho"/>
      <w:sz w:val="24"/>
      <w:szCs w:val="24"/>
      <w:lang w:eastAsia="ja-JP"/>
    </w:rPr>
  </w:style>
  <w:style w:type="paragraph" w:styleId="Heading1">
    <w:name w:val="heading 1"/>
    <w:basedOn w:val="Title-Page"/>
    <w:next w:val="Heading2"/>
    <w:link w:val="Heading1Char"/>
    <w:uiPriority w:val="99"/>
    <w:qFormat/>
    <w:rsid w:val="00D25BB7"/>
    <w:pPr>
      <w:outlineLvl w:val="0"/>
    </w:pPr>
  </w:style>
  <w:style w:type="paragraph" w:styleId="Heading2">
    <w:name w:val="heading 2"/>
    <w:basedOn w:val="BulletLevel1"/>
    <w:link w:val="Heading2Char"/>
    <w:uiPriority w:val="99"/>
    <w:qFormat/>
    <w:rsid w:val="00D25BB7"/>
    <w:pPr>
      <w:outlineLvl w:val="1"/>
    </w:pPr>
  </w:style>
  <w:style w:type="paragraph" w:styleId="Heading3">
    <w:name w:val="heading 3"/>
    <w:basedOn w:val="BulletLevel2"/>
    <w:link w:val="Heading3Char"/>
    <w:uiPriority w:val="99"/>
    <w:qFormat/>
    <w:rsid w:val="00D25BB7"/>
    <w:pPr>
      <w:outlineLvl w:val="2"/>
    </w:pPr>
  </w:style>
  <w:style w:type="paragraph" w:styleId="Heading4">
    <w:name w:val="heading 4"/>
    <w:basedOn w:val="BulletLevel3"/>
    <w:link w:val="Heading4Char"/>
    <w:uiPriority w:val="99"/>
    <w:qFormat/>
    <w:rsid w:val="00D25BB7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D25BB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25BB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D25BB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D25BB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D25BB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  <w:rsid w:val="00D25BB7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F63A9"/>
    <w:rPr>
      <w:rFonts w:ascii="Lato Heavy" w:eastAsia="MS Mincho" w:hAnsi="Lato Heavy" w:cs="Lato Heavy"/>
      <w:sz w:val="48"/>
      <w:szCs w:val="4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F63A9"/>
    <w:rPr>
      <w:rFonts w:ascii="Lato" w:eastAsia="MS Mincho" w:hAnsi="Lato" w:cs="Lato"/>
      <w:b/>
      <w:bCs/>
      <w:sz w:val="36"/>
      <w:szCs w:val="3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231C6"/>
    <w:rPr>
      <w:rFonts w:ascii="Lato" w:eastAsia="MS Mincho" w:hAnsi="Lato" w:cs="Lato"/>
      <w:sz w:val="28"/>
      <w:szCs w:val="28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7231C6"/>
    <w:rPr>
      <w:rFonts w:eastAsia="MS Mincho"/>
      <w:b/>
      <w:bCs/>
      <w:i/>
      <w:iCs/>
      <w:sz w:val="26"/>
      <w:szCs w:val="26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7231C6"/>
    <w:rPr>
      <w:rFonts w:eastAsia="MS Mincho"/>
      <w:b/>
      <w:bCs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7231C6"/>
    <w:rPr>
      <w:rFonts w:eastAsia="MS Mincho"/>
      <w:sz w:val="24"/>
      <w:szCs w:val="24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7231C6"/>
    <w:rPr>
      <w:rFonts w:eastAsia="MS Mincho"/>
      <w:i/>
      <w:iCs/>
      <w:sz w:val="24"/>
      <w:szCs w:val="24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7231C6"/>
    <w:rPr>
      <w:rFonts w:ascii="Arial" w:eastAsia="MS Mincho" w:hAnsi="Arial" w:cs="Arial"/>
      <w:sz w:val="22"/>
      <w:szCs w:val="22"/>
      <w:lang w:val="en-US" w:eastAsia="ja-JP"/>
    </w:rPr>
  </w:style>
  <w:style w:type="paragraph" w:customStyle="1" w:styleId="Title-Section">
    <w:name w:val="Title - Section"/>
    <w:basedOn w:val="Title"/>
    <w:next w:val="Title-Page"/>
    <w:uiPriority w:val="99"/>
    <w:rsid w:val="00D25BB7"/>
    <w:pPr>
      <w:pageBreakBefore/>
      <w:numPr>
        <w:numId w:val="29"/>
      </w:numPr>
      <w:spacing w:before="2880" w:line="480" w:lineRule="auto"/>
    </w:pPr>
    <w:rPr>
      <w:rFonts w:ascii="Lato Heavy" w:hAnsi="Lato Heavy" w:cs="Lato Heavy"/>
    </w:rPr>
  </w:style>
  <w:style w:type="paragraph" w:customStyle="1" w:styleId="Title-Document">
    <w:name w:val="Title - Document"/>
    <w:basedOn w:val="Title-Section"/>
    <w:uiPriority w:val="99"/>
    <w:rsid w:val="005F4FEE"/>
    <w:pPr>
      <w:numPr>
        <w:numId w:val="0"/>
      </w:numPr>
    </w:pPr>
    <w:rPr>
      <w:sz w:val="72"/>
      <w:szCs w:val="72"/>
    </w:rPr>
  </w:style>
  <w:style w:type="paragraph" w:customStyle="1" w:styleId="BulletLevel3">
    <w:name w:val="Bullet Level 3"/>
    <w:basedOn w:val="BulletLevel2"/>
    <w:link w:val="BulletLevel3Char"/>
    <w:uiPriority w:val="99"/>
    <w:rsid w:val="00D25BB7"/>
    <w:pPr>
      <w:numPr>
        <w:ilvl w:val="2"/>
      </w:numPr>
    </w:pPr>
    <w:rPr>
      <w:sz w:val="24"/>
      <w:szCs w:val="24"/>
    </w:rPr>
  </w:style>
  <w:style w:type="paragraph" w:styleId="TOC5">
    <w:name w:val="toc 5"/>
    <w:basedOn w:val="Normal"/>
    <w:next w:val="Normal"/>
    <w:autoRedefine/>
    <w:uiPriority w:val="99"/>
    <w:semiHidden/>
    <w:rsid w:val="00D25BB7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D25BB7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D25BB7"/>
    <w:pPr>
      <w:ind w:left="1440"/>
    </w:pPr>
    <w:rPr>
      <w:sz w:val="18"/>
      <w:szCs w:val="18"/>
    </w:rPr>
  </w:style>
  <w:style w:type="paragraph" w:customStyle="1" w:styleId="Title-TOC">
    <w:name w:val="Title - TOC"/>
    <w:basedOn w:val="Normal"/>
    <w:uiPriority w:val="99"/>
    <w:rsid w:val="00D25BB7"/>
    <w:pPr>
      <w:spacing w:after="480"/>
      <w:jc w:val="center"/>
    </w:pPr>
    <w:rPr>
      <w:rFonts w:ascii="Lato Black" w:hAnsi="Lato Black" w:cs="Lato Black"/>
      <w:sz w:val="28"/>
      <w:szCs w:val="28"/>
      <w:u w:val="single"/>
    </w:rPr>
  </w:style>
  <w:style w:type="paragraph" w:styleId="BodyText">
    <w:name w:val="Body Text"/>
    <w:basedOn w:val="Normal"/>
    <w:link w:val="BodyTextChar"/>
    <w:uiPriority w:val="99"/>
    <w:rsid w:val="00D25BB7"/>
    <w:pPr>
      <w:spacing w:before="120" w:after="120" w:line="276" w:lineRule="auto"/>
    </w:pPr>
    <w:rPr>
      <w:rFonts w:ascii="Lato" w:hAnsi="Lato" w:cs="Lato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paragraph" w:styleId="List">
    <w:name w:val="List"/>
    <w:basedOn w:val="BodyText"/>
    <w:uiPriority w:val="99"/>
    <w:rsid w:val="00D25BB7"/>
  </w:style>
  <w:style w:type="paragraph" w:styleId="Caption">
    <w:name w:val="caption"/>
    <w:basedOn w:val="Normal"/>
    <w:uiPriority w:val="99"/>
    <w:qFormat/>
    <w:rsid w:val="00D25BB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D25BB7"/>
    <w:pPr>
      <w:suppressLineNumbers/>
    </w:pPr>
    <w:rPr>
      <w:lang/>
    </w:rPr>
  </w:style>
  <w:style w:type="paragraph" w:customStyle="1" w:styleId="HeaderandFooter">
    <w:name w:val="Header and Footer"/>
    <w:basedOn w:val="Normal"/>
    <w:uiPriority w:val="99"/>
    <w:rsid w:val="00D25BB7"/>
    <w:pPr>
      <w:suppressLineNumbers/>
      <w:tabs>
        <w:tab w:val="center" w:pos="4986"/>
        <w:tab w:val="right" w:pos="9972"/>
      </w:tabs>
    </w:pPr>
    <w:rPr>
      <w:rFonts w:ascii="Lato" w:hAnsi="Lato" w:cs="Lato"/>
      <w:sz w:val="18"/>
      <w:szCs w:val="18"/>
    </w:rPr>
  </w:style>
  <w:style w:type="paragraph" w:styleId="Header">
    <w:name w:val="header"/>
    <w:basedOn w:val="HeaderandFooter"/>
    <w:link w:val="HeaderChar"/>
    <w:uiPriority w:val="99"/>
    <w:rsid w:val="00D25B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styleId="Footer">
    <w:name w:val="footer"/>
    <w:basedOn w:val="HeaderandFooter"/>
    <w:link w:val="FooterChar"/>
    <w:uiPriority w:val="99"/>
    <w:rsid w:val="00D25B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customStyle="1" w:styleId="Title-Page">
    <w:name w:val="Title - Page"/>
    <w:basedOn w:val="Normal"/>
    <w:next w:val="BulletLevel1"/>
    <w:uiPriority w:val="99"/>
    <w:rsid w:val="00D25BB7"/>
    <w:pPr>
      <w:pageBreakBefore/>
      <w:pBdr>
        <w:bottom w:val="single" w:sz="12" w:space="4" w:color="auto"/>
      </w:pBdr>
      <w:tabs>
        <w:tab w:val="left" w:pos="0"/>
      </w:tabs>
      <w:spacing w:after="240"/>
      <w:jc w:val="center"/>
    </w:pPr>
    <w:rPr>
      <w:rFonts w:ascii="Lato Heavy" w:hAnsi="Lato Heavy" w:cs="Lato Heavy"/>
      <w:sz w:val="48"/>
      <w:szCs w:val="48"/>
    </w:rPr>
  </w:style>
  <w:style w:type="paragraph" w:customStyle="1" w:styleId="ExampleorSyntax">
    <w:name w:val="Example or Syntax"/>
    <w:basedOn w:val="Normal"/>
    <w:uiPriority w:val="99"/>
    <w:rsid w:val="00D25BB7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0" w:color="000000"/>
      </w:pBdr>
      <w:spacing w:before="240" w:after="240"/>
      <w:ind w:right="8820"/>
    </w:pPr>
    <w:rPr>
      <w:rFonts w:ascii="Lato Heavy" w:hAnsi="Lato Heavy" w:cs="Lato Heavy"/>
      <w:sz w:val="28"/>
      <w:szCs w:val="28"/>
    </w:rPr>
  </w:style>
  <w:style w:type="paragraph" w:customStyle="1" w:styleId="BulletLevel1">
    <w:name w:val="Bullet Level 1"/>
    <w:basedOn w:val="Normal"/>
    <w:uiPriority w:val="99"/>
    <w:rsid w:val="00D25BB7"/>
    <w:pPr>
      <w:numPr>
        <w:numId w:val="1"/>
      </w:numPr>
      <w:spacing w:before="240" w:after="80"/>
    </w:pPr>
    <w:rPr>
      <w:rFonts w:ascii="Lato" w:hAnsi="Lato" w:cs="Lato"/>
      <w:b/>
      <w:bCs/>
      <w:sz w:val="32"/>
      <w:szCs w:val="32"/>
    </w:rPr>
  </w:style>
  <w:style w:type="paragraph" w:customStyle="1" w:styleId="BulletLevel2">
    <w:name w:val="Bullet Level 2"/>
    <w:basedOn w:val="Normal"/>
    <w:link w:val="BulletLevel2Char"/>
    <w:uiPriority w:val="99"/>
    <w:rsid w:val="00D25BB7"/>
    <w:pPr>
      <w:numPr>
        <w:ilvl w:val="1"/>
        <w:numId w:val="1"/>
      </w:numPr>
      <w:spacing w:before="80" w:after="40"/>
    </w:pPr>
    <w:rPr>
      <w:rFonts w:ascii="Lato" w:hAnsi="Lato" w:cs="Lato"/>
      <w:sz w:val="28"/>
      <w:szCs w:val="28"/>
    </w:rPr>
  </w:style>
  <w:style w:type="paragraph" w:styleId="TOC8">
    <w:name w:val="toc 8"/>
    <w:basedOn w:val="Normal"/>
    <w:next w:val="Normal"/>
    <w:autoRedefine/>
    <w:uiPriority w:val="99"/>
    <w:semiHidden/>
    <w:rsid w:val="00D25BB7"/>
    <w:pPr>
      <w:ind w:left="1680"/>
    </w:pPr>
    <w:rPr>
      <w:sz w:val="18"/>
      <w:szCs w:val="18"/>
    </w:rPr>
  </w:style>
  <w:style w:type="paragraph" w:customStyle="1" w:styleId="SourceCode">
    <w:name w:val="Source Code"/>
    <w:basedOn w:val="Normal"/>
    <w:uiPriority w:val="99"/>
    <w:rsid w:val="009A767D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80" w:after="8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SourceCode1">
    <w:name w:val="Source Code 1"/>
    <w:basedOn w:val="SourceCode"/>
    <w:uiPriority w:val="99"/>
    <w:rsid w:val="009A767D"/>
    <w:pPr>
      <w:ind w:left="360"/>
    </w:pPr>
  </w:style>
  <w:style w:type="paragraph" w:customStyle="1" w:styleId="SourceCode2">
    <w:name w:val="Source Code 2"/>
    <w:basedOn w:val="SourceCode1"/>
    <w:uiPriority w:val="99"/>
    <w:rsid w:val="009A767D"/>
    <w:pPr>
      <w:ind w:left="1080"/>
    </w:pPr>
  </w:style>
  <w:style w:type="paragraph" w:customStyle="1" w:styleId="Title-Unit">
    <w:name w:val="Title - Unit"/>
    <w:basedOn w:val="Title-Section"/>
    <w:uiPriority w:val="99"/>
    <w:rsid w:val="005F4FEE"/>
    <w:pPr>
      <w:numPr>
        <w:ilvl w:val="1"/>
        <w:numId w:val="3"/>
      </w:numPr>
      <w:spacing w:line="360" w:lineRule="auto"/>
    </w:pPr>
  </w:style>
  <w:style w:type="paragraph" w:styleId="TOC3">
    <w:name w:val="toc 3"/>
    <w:basedOn w:val="Normal"/>
    <w:next w:val="Normal"/>
    <w:autoRedefine/>
    <w:uiPriority w:val="99"/>
    <w:semiHidden/>
    <w:rsid w:val="00D25BB7"/>
    <w:pPr>
      <w:ind w:left="48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99"/>
    <w:semiHidden/>
    <w:rsid w:val="00D25BB7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99"/>
    <w:semiHidden/>
    <w:rsid w:val="00D25BB7"/>
    <w:pPr>
      <w:ind w:left="240"/>
    </w:pPr>
    <w:rPr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D25BB7"/>
    <w:pPr>
      <w:ind w:left="72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D25BB7"/>
    <w:pPr>
      <w:ind w:left="1920"/>
    </w:pPr>
    <w:rPr>
      <w:sz w:val="18"/>
      <w:szCs w:val="18"/>
    </w:rPr>
  </w:style>
  <w:style w:type="paragraph" w:customStyle="1" w:styleId="AssignmentHeader">
    <w:name w:val="Assignment Header"/>
    <w:basedOn w:val="BodyText"/>
    <w:uiPriority w:val="99"/>
    <w:rsid w:val="00D25BB7"/>
    <w:pPr>
      <w:spacing w:before="240"/>
      <w:ind w:left="720"/>
    </w:pPr>
    <w:rPr>
      <w:b/>
      <w:bCs/>
    </w:rPr>
  </w:style>
  <w:style w:type="paragraph" w:customStyle="1" w:styleId="AssignmentText">
    <w:name w:val="Assignment Text"/>
    <w:basedOn w:val="BodyText"/>
    <w:uiPriority w:val="99"/>
    <w:rsid w:val="00D25BB7"/>
    <w:pPr>
      <w:ind w:left="720"/>
    </w:pPr>
    <w:rPr>
      <w:rFonts w:ascii="Times New Roman" w:hAnsi="Times New Roman" w:cs="Times New Roman"/>
      <w:sz w:val="22"/>
      <w:szCs w:val="22"/>
    </w:rPr>
  </w:style>
  <w:style w:type="paragraph" w:customStyle="1" w:styleId="Code">
    <w:name w:val="Code"/>
    <w:basedOn w:val="Normal"/>
    <w:uiPriority w:val="99"/>
    <w:rsid w:val="00D25BB7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160" w:after="16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Codeindent1">
    <w:name w:val="Code indent 1"/>
    <w:basedOn w:val="Code"/>
    <w:uiPriority w:val="99"/>
    <w:rsid w:val="00D25BB7"/>
    <w:pPr>
      <w:spacing w:before="120" w:after="120"/>
      <w:ind w:left="576"/>
    </w:pPr>
  </w:style>
  <w:style w:type="paragraph" w:customStyle="1" w:styleId="Codeindent2">
    <w:name w:val="Code indent 2"/>
    <w:basedOn w:val="Codeindent1"/>
    <w:uiPriority w:val="99"/>
    <w:rsid w:val="00D25BB7"/>
    <w:pPr>
      <w:ind w:left="1224"/>
    </w:pPr>
  </w:style>
  <w:style w:type="paragraph" w:customStyle="1" w:styleId="CodeBIG">
    <w:name w:val="Code BIG"/>
    <w:basedOn w:val="Code"/>
    <w:uiPriority w:val="99"/>
    <w:rsid w:val="00D25B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before="360" w:after="360"/>
      <w:ind w:left="576"/>
    </w:pPr>
    <w:rPr>
      <w:sz w:val="32"/>
      <w:szCs w:val="32"/>
    </w:rPr>
  </w:style>
  <w:style w:type="paragraph" w:customStyle="1" w:styleId="ExampleorSyntax1">
    <w:name w:val="Example or Syntax 1"/>
    <w:basedOn w:val="ExampleorSyntax"/>
    <w:uiPriority w:val="99"/>
    <w:rsid w:val="00D25BB7"/>
    <w:pPr>
      <w:pBdr>
        <w:top w:val="single" w:sz="12" w:space="2" w:color="000000"/>
        <w:bottom w:val="single" w:sz="12" w:space="2" w:color="000000"/>
        <w:right w:val="single" w:sz="12" w:space="4" w:color="000000"/>
      </w:pBdr>
      <w:ind w:left="576" w:right="8280"/>
    </w:pPr>
  </w:style>
  <w:style w:type="paragraph" w:customStyle="1" w:styleId="DocumentTitle">
    <w:name w:val="Document Title"/>
    <w:basedOn w:val="Title"/>
    <w:uiPriority w:val="99"/>
    <w:rsid w:val="00D25BB7"/>
    <w:pPr>
      <w:spacing w:before="2160"/>
      <w:outlineLvl w:val="9"/>
    </w:pPr>
    <w:rPr>
      <w:sz w:val="72"/>
      <w:szCs w:val="72"/>
    </w:rPr>
  </w:style>
  <w:style w:type="paragraph" w:customStyle="1" w:styleId="Title-Module">
    <w:name w:val="Title - Module"/>
    <w:basedOn w:val="Title"/>
    <w:uiPriority w:val="99"/>
    <w:rsid w:val="00D25BB7"/>
    <w:pPr>
      <w:keepLines/>
      <w:pageBreakBefore/>
      <w:numPr>
        <w:numId w:val="3"/>
      </w:numPr>
      <w:spacing w:before="2880" w:line="360" w:lineRule="auto"/>
    </w:pPr>
    <w:rPr>
      <w:rFonts w:ascii="Lato Heavy" w:hAnsi="Lato Heavy" w:cs="Lato Heavy"/>
    </w:rPr>
  </w:style>
  <w:style w:type="paragraph" w:customStyle="1" w:styleId="DocumentType">
    <w:name w:val="Document Type"/>
    <w:basedOn w:val="Title"/>
    <w:uiPriority w:val="99"/>
    <w:rsid w:val="00D25BB7"/>
    <w:pPr>
      <w:spacing w:before="960"/>
    </w:pPr>
  </w:style>
  <w:style w:type="paragraph" w:styleId="Title">
    <w:name w:val="Title"/>
    <w:basedOn w:val="Normal"/>
    <w:link w:val="TitleChar"/>
    <w:uiPriority w:val="99"/>
    <w:qFormat/>
    <w:locked/>
    <w:rsid w:val="00D25BB7"/>
    <w:pPr>
      <w:spacing w:before="240" w:after="60"/>
      <w:jc w:val="center"/>
      <w:outlineLvl w:val="0"/>
    </w:pPr>
    <w:rPr>
      <w:rFonts w:ascii="Lato" w:hAnsi="Lato" w:cs="Lato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BB6193"/>
    <w:rPr>
      <w:rFonts w:ascii="Lato" w:eastAsia="MS Mincho" w:hAnsi="Lato" w:cs="Lato"/>
      <w:b/>
      <w:bCs/>
      <w:kern w:val="28"/>
      <w:sz w:val="48"/>
      <w:szCs w:val="48"/>
      <w:lang w:val="en-US" w:eastAsia="ja-JP"/>
    </w:rPr>
  </w:style>
  <w:style w:type="paragraph" w:customStyle="1" w:styleId="DocumentDate">
    <w:name w:val="Document Date"/>
    <w:basedOn w:val="Title"/>
    <w:uiPriority w:val="99"/>
    <w:rsid w:val="00D25BB7"/>
    <w:rPr>
      <w:b w:val="0"/>
      <w:bCs w:val="0"/>
      <w:sz w:val="36"/>
      <w:szCs w:val="36"/>
    </w:rPr>
  </w:style>
  <w:style w:type="paragraph" w:customStyle="1" w:styleId="DocumentAuthor">
    <w:name w:val="Document Author"/>
    <w:basedOn w:val="Subtitle"/>
    <w:uiPriority w:val="99"/>
    <w:rsid w:val="00D25BB7"/>
    <w:pPr>
      <w:spacing w:before="480"/>
    </w:pPr>
    <w:rPr>
      <w:rFonts w:ascii="Georgia" w:hAnsi="Georgia" w:cs="Georgia"/>
    </w:rPr>
  </w:style>
  <w:style w:type="paragraph" w:styleId="Subtitle">
    <w:name w:val="Subtitle"/>
    <w:basedOn w:val="Normal"/>
    <w:link w:val="SubtitleChar"/>
    <w:uiPriority w:val="99"/>
    <w:qFormat/>
    <w:locked/>
    <w:rsid w:val="00D25BB7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BB6193"/>
    <w:rPr>
      <w:rFonts w:ascii="Arial" w:eastAsia="MS Mincho" w:hAnsi="Arial" w:cs="Arial"/>
      <w:sz w:val="24"/>
      <w:szCs w:val="24"/>
      <w:lang w:val="en-US" w:eastAsia="ja-JP"/>
    </w:rPr>
  </w:style>
  <w:style w:type="character" w:styleId="Hyperlink">
    <w:name w:val="Hyperlink"/>
    <w:basedOn w:val="DefaultParagraphFont"/>
    <w:uiPriority w:val="99"/>
    <w:locked/>
    <w:rsid w:val="00824482"/>
    <w:rPr>
      <w:color w:val="0000FF"/>
      <w:u w:val="single"/>
    </w:rPr>
  </w:style>
  <w:style w:type="character" w:customStyle="1" w:styleId="BulletLevel2Char">
    <w:name w:val="Bullet Level 2 Char"/>
    <w:basedOn w:val="DefaultParagraphFont"/>
    <w:link w:val="BulletLevel2"/>
    <w:uiPriority w:val="99"/>
    <w:locked/>
    <w:rsid w:val="007F740E"/>
    <w:rPr>
      <w:rFonts w:ascii="Lato" w:eastAsia="MS Mincho" w:hAnsi="Lato" w:cs="Lato"/>
      <w:sz w:val="28"/>
      <w:szCs w:val="28"/>
      <w:lang w:val="en-US" w:eastAsia="ja-JP"/>
    </w:rPr>
  </w:style>
  <w:style w:type="character" w:customStyle="1" w:styleId="BulletLevel3Char">
    <w:name w:val="Bullet Level 3 Char"/>
    <w:basedOn w:val="BulletLevel2Char"/>
    <w:link w:val="BulletLevel3"/>
    <w:uiPriority w:val="99"/>
    <w:locked/>
    <w:rsid w:val="007F740E"/>
    <w:rPr>
      <w:sz w:val="24"/>
      <w:szCs w:val="24"/>
    </w:rPr>
  </w:style>
  <w:style w:type="table" w:styleId="TableGrid">
    <w:name w:val="Table Grid"/>
    <w:basedOn w:val="TableNormal"/>
    <w:uiPriority w:val="99"/>
    <w:rsid w:val="00C0152B"/>
    <w:pPr>
      <w:suppressAutoHyphens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15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5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5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5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5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5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5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5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AppData\Roaming\Microsoft\Templates\IA_Courseware_Template_Portra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IA_Courseware_Template_Portrait.dot</Template>
  <TotalTime>89</TotalTime>
  <Pages>9</Pages>
  <Words>533</Words>
  <Characters>3040</Characters>
  <Application>Microsoft Office Outlook</Application>
  <DocSecurity>0</DocSecurity>
  <Lines>0</Lines>
  <Paragraphs>0</Paragraphs>
  <ScaleCrop>false</ScaleCrop>
  <Company>Interface Associates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Kimball</dc:creator>
  <cp:keywords/>
  <dc:description/>
  <cp:lastModifiedBy>pekimball@interfaceassociates.net</cp:lastModifiedBy>
  <cp:revision>5</cp:revision>
  <cp:lastPrinted>2022-01-21T12:45:00Z</cp:lastPrinted>
  <dcterms:created xsi:type="dcterms:W3CDTF">2022-01-21T10:46:00Z</dcterms:created>
  <dcterms:modified xsi:type="dcterms:W3CDTF">2022-05-20T10:18:00Z</dcterms:modified>
</cp:coreProperties>
</file>