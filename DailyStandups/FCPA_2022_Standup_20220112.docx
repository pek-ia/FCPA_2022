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24" w:rsidRDefault="00023B24" w:rsidP="0013423F">
      <w:pPr>
        <w:pStyle w:val="Title-Page"/>
      </w:pPr>
      <w:r>
        <w:t>Daily Standing Meeting</w:t>
      </w:r>
    </w:p>
    <w:p w:rsidR="00023B24" w:rsidRPr="0013423F" w:rsidRDefault="00023B24" w:rsidP="0013423F"/>
    <w:p w:rsidR="00023B24" w:rsidRPr="0013423F" w:rsidRDefault="00023B24" w:rsidP="0013423F">
      <w:pPr>
        <w:pStyle w:val="Title"/>
        <w:rPr>
          <w:rFonts w:cs="Times New Roman"/>
        </w:rPr>
      </w:pPr>
      <w:r>
        <w:t>January 12</w:t>
      </w:r>
      <w:r w:rsidRPr="0013423F">
        <w:t>, 2022</w:t>
      </w:r>
      <w:r>
        <w:rPr>
          <w:rFonts w:cs="Times New Roman"/>
        </w:rPr>
        <w:br/>
      </w:r>
    </w:p>
    <w:p w:rsidR="00023B24" w:rsidRPr="0013423F" w:rsidRDefault="00023B24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023B24" w:rsidRPr="0013423F" w:rsidRDefault="00023B24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023B24" w:rsidRDefault="00023B24" w:rsidP="005C4217"/>
    <w:p w:rsidR="00023B24" w:rsidRPr="005C4217" w:rsidRDefault="00023B2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023B24" w:rsidRPr="005C4217" w:rsidRDefault="00023B2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023B24" w:rsidRPr="005C4217" w:rsidRDefault="00023B2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023B24" w:rsidRPr="005C4217" w:rsidRDefault="00023B2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023B24" w:rsidRPr="005C4217" w:rsidRDefault="00023B2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If you could be an animal for a month, what would you be</w:t>
      </w:r>
      <w:r w:rsidRPr="005C4217">
        <w:rPr>
          <w:rFonts w:ascii="Lato" w:hAnsi="Lato" w:cs="Lato"/>
          <w:b/>
          <w:bCs/>
          <w:sz w:val="32"/>
          <w:szCs w:val="32"/>
        </w:rPr>
        <w:t>?</w:t>
      </w:r>
    </w:p>
    <w:p w:rsidR="00023B24" w:rsidRPr="005C4217" w:rsidRDefault="00023B24" w:rsidP="005C4217">
      <w:pPr>
        <w:ind w:left="720"/>
        <w:rPr>
          <w:rFonts w:ascii="Lato" w:hAnsi="Lato" w:cs="Lato"/>
          <w:sz w:val="32"/>
          <w:szCs w:val="32"/>
        </w:rPr>
      </w:pPr>
    </w:p>
    <w:p w:rsidR="00023B24" w:rsidRDefault="00023B24" w:rsidP="0013423F">
      <w:pPr>
        <w:rPr>
          <w:rFonts w:ascii="Lato" w:hAnsi="Lato" w:cs="Lato"/>
          <w:sz w:val="36"/>
          <w:szCs w:val="36"/>
        </w:rPr>
      </w:pPr>
    </w:p>
    <w:p w:rsidR="00023B24" w:rsidRDefault="00023B24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023B24" w:rsidRDefault="00023B24" w:rsidP="00D040E8">
      <w:pPr>
        <w:rPr>
          <w:rFonts w:ascii="Lato" w:hAnsi="Lato" w:cs="Lato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20"/>
        <w:gridCol w:w="2340"/>
      </w:tblGrid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Delon Etzel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Kendra White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Aaron Diachun</w:t>
            </w:r>
          </w:p>
        </w:tc>
      </w:tr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Elizabeth Patterson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Dominick Montone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Morteza Kiani</w:t>
            </w:r>
          </w:p>
        </w:tc>
      </w:tr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Paul Chretien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Jia-Lou Hu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Hau Sin</w:t>
            </w:r>
          </w:p>
        </w:tc>
      </w:tr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Trenton Meehan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Luke Carstens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Ramandeep Gill</w:t>
            </w:r>
          </w:p>
        </w:tc>
      </w:tr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Natalie Keith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Thai Dinh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Amardeep Singh</w:t>
            </w:r>
          </w:p>
        </w:tc>
      </w:tr>
      <w:tr w:rsidR="00023B24" w:rsidRPr="00D040E8">
        <w:trPr>
          <w:jc w:val="center"/>
        </w:trPr>
        <w:tc>
          <w:tcPr>
            <w:tcW w:w="2448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Mike Yonick</w:t>
            </w:r>
          </w:p>
        </w:tc>
        <w:tc>
          <w:tcPr>
            <w:tcW w:w="252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 w:rsidRPr="00D040E8">
              <w:t>Sangbum Hong</w:t>
            </w:r>
          </w:p>
        </w:tc>
        <w:tc>
          <w:tcPr>
            <w:tcW w:w="2340" w:type="dxa"/>
          </w:tcPr>
          <w:p w:rsidR="00023B24" w:rsidRPr="00317540" w:rsidRDefault="00023B24" w:rsidP="005B337D">
            <w:pPr>
              <w:pStyle w:val="BodyText"/>
              <w:rPr>
                <w:rFonts w:cs="Times New Roman"/>
              </w:rPr>
            </w:pPr>
            <w:r>
              <w:t>Paul Kimball</w:t>
            </w:r>
          </w:p>
        </w:tc>
      </w:tr>
    </w:tbl>
    <w:p w:rsidR="00023B24" w:rsidRDefault="00023B24" w:rsidP="0013423F">
      <w:pPr>
        <w:pStyle w:val="Title-Page"/>
      </w:pPr>
      <w:r>
        <w:t>Today's Agenda</w:t>
      </w:r>
    </w:p>
    <w:p w:rsidR="00023B24" w:rsidRDefault="00023B24" w:rsidP="0013423F">
      <w:pPr>
        <w:pStyle w:val="BulletLevel1"/>
      </w:pPr>
      <w:r>
        <w:t xml:space="preserve">Standing meeting </w:t>
      </w:r>
    </w:p>
    <w:p w:rsidR="00023B24" w:rsidRPr="00545646" w:rsidRDefault="00023B24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023B24" w:rsidRPr="00545646" w:rsidRDefault="00023B24" w:rsidP="00545646">
      <w:pPr>
        <w:pStyle w:val="BulletLevel2"/>
        <w:rPr>
          <w:rFonts w:cs="Times New Roman"/>
        </w:rPr>
      </w:pPr>
      <w:r>
        <w:t>What we did</w:t>
      </w:r>
    </w:p>
    <w:p w:rsidR="00023B24" w:rsidRDefault="00023B24" w:rsidP="00545646">
      <w:pPr>
        <w:pStyle w:val="BulletLevel2"/>
        <w:rPr>
          <w:rFonts w:cs="Times New Roman"/>
        </w:rPr>
      </w:pPr>
      <w:r>
        <w:t>Where we're going</w:t>
      </w:r>
    </w:p>
    <w:p w:rsidR="00023B24" w:rsidRDefault="00023B24" w:rsidP="0013423F">
      <w:pPr>
        <w:pStyle w:val="BulletLevel1"/>
      </w:pPr>
      <w:r>
        <w:t>Learning Modules</w:t>
      </w:r>
    </w:p>
    <w:p w:rsidR="00023B24" w:rsidRDefault="00023B24" w:rsidP="005A1B38">
      <w:pPr>
        <w:pStyle w:val="BulletLevel2"/>
      </w:pPr>
      <w:r>
        <w:t>Selection statements</w:t>
      </w:r>
    </w:p>
    <w:p w:rsidR="00023B24" w:rsidRDefault="00023B24" w:rsidP="005C4217">
      <w:pPr>
        <w:pStyle w:val="BulletLevel2"/>
      </w:pPr>
      <w:r>
        <w:t>Functions</w:t>
      </w:r>
    </w:p>
    <w:p w:rsidR="00023B24" w:rsidRDefault="00023B24" w:rsidP="005C4217">
      <w:pPr>
        <w:pStyle w:val="BulletLevel2"/>
        <w:rPr>
          <w:rFonts w:cs="Times New Roman"/>
        </w:rPr>
      </w:pPr>
      <w:r>
        <w:t>Pointers</w:t>
      </w:r>
    </w:p>
    <w:p w:rsidR="00023B24" w:rsidRDefault="00023B24" w:rsidP="0013423F">
      <w:pPr>
        <w:pStyle w:val="BulletLevel1"/>
      </w:pPr>
      <w:r>
        <w:t>Project Time!</w:t>
      </w:r>
    </w:p>
    <w:p w:rsidR="00023B24" w:rsidRDefault="00023B24" w:rsidP="0013423F">
      <w:pPr>
        <w:pStyle w:val="BulletLevel1"/>
      </w:pPr>
      <w:r>
        <w:t>Book of the Day</w:t>
      </w:r>
    </w:p>
    <w:p w:rsidR="00023B24" w:rsidRPr="0013423F" w:rsidRDefault="00023B24" w:rsidP="0013423F">
      <w:pPr>
        <w:pStyle w:val="BulletLevel1"/>
        <w:rPr>
          <w:rFonts w:cs="Times New Roman"/>
        </w:rPr>
      </w:pPr>
      <w:r>
        <w:t>Recap</w:t>
      </w:r>
    </w:p>
    <w:p w:rsidR="00023B24" w:rsidRDefault="00023B24" w:rsidP="00DD1DE6">
      <w:pPr>
        <w:pStyle w:val="BodyText"/>
        <w:rPr>
          <w:rFonts w:cs="Times New Roman"/>
        </w:rPr>
      </w:pPr>
    </w:p>
    <w:sectPr w:rsidR="00023B24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B24" w:rsidRDefault="00023B24" w:rsidP="00EA0C89">
      <w:r>
        <w:separator/>
      </w:r>
    </w:p>
  </w:endnote>
  <w:endnote w:type="continuationSeparator" w:id="0">
    <w:p w:rsidR="00023B24" w:rsidRDefault="00023B24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24" w:rsidRDefault="00023B24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B24" w:rsidRDefault="00023B24" w:rsidP="00EA0C89">
      <w:r>
        <w:separator/>
      </w:r>
    </w:p>
  </w:footnote>
  <w:footnote w:type="continuationSeparator" w:id="0">
    <w:p w:rsidR="00023B24" w:rsidRDefault="00023B24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24" w:rsidRDefault="00023B24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23B24"/>
    <w:rsid w:val="000474E5"/>
    <w:rsid w:val="00060C4A"/>
    <w:rsid w:val="000B2C2B"/>
    <w:rsid w:val="000C18C5"/>
    <w:rsid w:val="000C73B5"/>
    <w:rsid w:val="000E17AE"/>
    <w:rsid w:val="0013423F"/>
    <w:rsid w:val="00192830"/>
    <w:rsid w:val="001D4262"/>
    <w:rsid w:val="001E5EF4"/>
    <w:rsid w:val="001F6DC3"/>
    <w:rsid w:val="00232A99"/>
    <w:rsid w:val="002470A7"/>
    <w:rsid w:val="00274832"/>
    <w:rsid w:val="002A655C"/>
    <w:rsid w:val="00317540"/>
    <w:rsid w:val="00357ECB"/>
    <w:rsid w:val="00393587"/>
    <w:rsid w:val="003F1F23"/>
    <w:rsid w:val="003F63A9"/>
    <w:rsid w:val="00414963"/>
    <w:rsid w:val="0042638A"/>
    <w:rsid w:val="00440BD4"/>
    <w:rsid w:val="0047581A"/>
    <w:rsid w:val="0049338A"/>
    <w:rsid w:val="004F1B19"/>
    <w:rsid w:val="00507246"/>
    <w:rsid w:val="005276EA"/>
    <w:rsid w:val="00544378"/>
    <w:rsid w:val="00545646"/>
    <w:rsid w:val="00570A86"/>
    <w:rsid w:val="00594D82"/>
    <w:rsid w:val="005A1B38"/>
    <w:rsid w:val="005B337D"/>
    <w:rsid w:val="005C4217"/>
    <w:rsid w:val="005C7493"/>
    <w:rsid w:val="005F01A7"/>
    <w:rsid w:val="00601228"/>
    <w:rsid w:val="00605592"/>
    <w:rsid w:val="006413FF"/>
    <w:rsid w:val="00696EE6"/>
    <w:rsid w:val="006A19D6"/>
    <w:rsid w:val="006F301B"/>
    <w:rsid w:val="007231C6"/>
    <w:rsid w:val="00731C66"/>
    <w:rsid w:val="00784BB1"/>
    <w:rsid w:val="007A7BAF"/>
    <w:rsid w:val="007F0AF2"/>
    <w:rsid w:val="00807FAA"/>
    <w:rsid w:val="008609EB"/>
    <w:rsid w:val="00871307"/>
    <w:rsid w:val="008F7C89"/>
    <w:rsid w:val="009A767D"/>
    <w:rsid w:val="009F6815"/>
    <w:rsid w:val="00A026B3"/>
    <w:rsid w:val="00A1586D"/>
    <w:rsid w:val="00A15EA7"/>
    <w:rsid w:val="00A81F23"/>
    <w:rsid w:val="00A94716"/>
    <w:rsid w:val="00AE3F5B"/>
    <w:rsid w:val="00B85C4A"/>
    <w:rsid w:val="00BC4068"/>
    <w:rsid w:val="00C5286B"/>
    <w:rsid w:val="00CE2F68"/>
    <w:rsid w:val="00D040E8"/>
    <w:rsid w:val="00D30F5D"/>
    <w:rsid w:val="00D449E8"/>
    <w:rsid w:val="00D74977"/>
    <w:rsid w:val="00D8267F"/>
    <w:rsid w:val="00D84355"/>
    <w:rsid w:val="00DA6B61"/>
    <w:rsid w:val="00DC4CD4"/>
    <w:rsid w:val="00DD1DE6"/>
    <w:rsid w:val="00DE4327"/>
    <w:rsid w:val="00E0779B"/>
    <w:rsid w:val="00E13C2C"/>
    <w:rsid w:val="00E2701B"/>
    <w:rsid w:val="00E56697"/>
    <w:rsid w:val="00E80BC8"/>
    <w:rsid w:val="00E81FB4"/>
    <w:rsid w:val="00E924A1"/>
    <w:rsid w:val="00EA0C89"/>
    <w:rsid w:val="00EF6E1B"/>
    <w:rsid w:val="00F116E2"/>
    <w:rsid w:val="00F63B63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</TotalTime>
  <Pages>2</Pages>
  <Words>111</Words>
  <Characters>639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3</cp:revision>
  <dcterms:created xsi:type="dcterms:W3CDTF">2022-01-13T03:48:00Z</dcterms:created>
  <dcterms:modified xsi:type="dcterms:W3CDTF">2022-05-17T13:34:00Z</dcterms:modified>
</cp:coreProperties>
</file>