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68" w:rsidRDefault="00947C68" w:rsidP="0013423F">
      <w:pPr>
        <w:pStyle w:val="Title-Page"/>
      </w:pPr>
      <w:r>
        <w:t>Daily Standing Meeting</w:t>
      </w:r>
    </w:p>
    <w:p w:rsidR="00947C68" w:rsidRPr="0013423F" w:rsidRDefault="00947C68" w:rsidP="0013423F"/>
    <w:p w:rsidR="00947C68" w:rsidRPr="0013423F" w:rsidRDefault="00947C68" w:rsidP="0013423F">
      <w:pPr>
        <w:pStyle w:val="Title"/>
        <w:rPr>
          <w:rFonts w:cs="Times New Roman"/>
        </w:rPr>
      </w:pPr>
      <w:r>
        <w:t>January 25</w:t>
      </w:r>
      <w:r w:rsidRPr="0013423F">
        <w:t>, 2022</w:t>
      </w:r>
      <w:r>
        <w:rPr>
          <w:rFonts w:cs="Times New Roman"/>
        </w:rPr>
        <w:br/>
      </w:r>
    </w:p>
    <w:p w:rsidR="00947C68" w:rsidRPr="0013423F" w:rsidRDefault="00947C68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947C68" w:rsidRPr="0013423F" w:rsidRDefault="00947C68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947C68" w:rsidRDefault="00947C68" w:rsidP="005C4217"/>
    <w:p w:rsidR="00947C68" w:rsidRPr="005C4217" w:rsidRDefault="00947C68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947C68" w:rsidRPr="005C4217" w:rsidRDefault="00947C68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947C68" w:rsidRPr="005C4217" w:rsidRDefault="00947C68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947C68" w:rsidRPr="005C4217" w:rsidRDefault="00947C68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947C68" w:rsidRPr="005C4217" w:rsidRDefault="00947C68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>3. Tomato sauce, peanut butter, chocolate...  The REAL question</w:t>
      </w:r>
      <w:r>
        <w:rPr>
          <w:rFonts w:ascii="Lato" w:hAnsi="Lato" w:cs="Lato"/>
          <w:b/>
          <w:bCs/>
          <w:sz w:val="32"/>
          <w:szCs w:val="32"/>
        </w:rPr>
        <w:br/>
        <w:t xml:space="preserve">     is this:   SMOOTH or CHUNKY ?</w:t>
      </w:r>
    </w:p>
    <w:p w:rsidR="00947C68" w:rsidRPr="005C4217" w:rsidRDefault="00947C68" w:rsidP="005C4217">
      <w:pPr>
        <w:ind w:left="720"/>
        <w:rPr>
          <w:rFonts w:ascii="Lato" w:hAnsi="Lato" w:cs="Lato"/>
          <w:sz w:val="32"/>
          <w:szCs w:val="32"/>
        </w:rPr>
      </w:pPr>
    </w:p>
    <w:p w:rsidR="00947C68" w:rsidRDefault="00947C68" w:rsidP="0013423F">
      <w:pPr>
        <w:rPr>
          <w:rFonts w:ascii="Lato" w:hAnsi="Lato" w:cs="Lato"/>
          <w:sz w:val="36"/>
          <w:szCs w:val="36"/>
        </w:rPr>
      </w:pPr>
    </w:p>
    <w:p w:rsidR="00947C68" w:rsidRDefault="00947C68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947C68" w:rsidRDefault="00947C68" w:rsidP="00D040E8">
      <w:pPr>
        <w:rPr>
          <w:rFonts w:ascii="Lato" w:hAnsi="Lato" w:cs="Lato"/>
          <w:sz w:val="36"/>
          <w:szCs w:val="36"/>
        </w:rPr>
      </w:pPr>
    </w:p>
    <w:p w:rsidR="00947C68" w:rsidRDefault="00947C68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947C68" w:rsidRDefault="00947C68" w:rsidP="00D040E8">
      <w:pPr>
        <w:rPr>
          <w:rFonts w:ascii="Lato" w:hAnsi="Lato" w:cs="Lato"/>
          <w:sz w:val="36"/>
          <w:szCs w:val="36"/>
        </w:rPr>
      </w:pPr>
    </w:p>
    <w:p w:rsidR="00947C68" w:rsidRDefault="00947C68" w:rsidP="000F07CD">
      <w:pPr>
        <w:pStyle w:val="Title-Page"/>
        <w:rPr>
          <w:rFonts w:cs="Times New Roman"/>
        </w:rPr>
      </w:pPr>
      <w:r>
        <w:t>Tuesday Topics</w:t>
      </w:r>
    </w:p>
    <w:p w:rsidR="00947C68" w:rsidRPr="00AE3524" w:rsidRDefault="00947C68" w:rsidP="000F07CD">
      <w:pPr>
        <w:pStyle w:val="BulletLevel1"/>
        <w:rPr>
          <w:rFonts w:cs="Times New Roman"/>
        </w:rPr>
      </w:pPr>
      <w:r>
        <w:t>Git and GitHub every day</w:t>
      </w:r>
    </w:p>
    <w:p w:rsidR="00947C68" w:rsidRPr="00CA0517" w:rsidRDefault="00947C68" w:rsidP="00743198">
      <w:pPr>
        <w:pStyle w:val="BulletLevel1"/>
        <w:rPr>
          <w:rFonts w:cs="Times New Roman"/>
        </w:rPr>
      </w:pPr>
      <w:r>
        <w:t>Type modifiers - Object scope, storage and lifetime</w:t>
      </w:r>
    </w:p>
    <w:p w:rsidR="00947C68" w:rsidRPr="0006128B" w:rsidRDefault="00947C68" w:rsidP="000F07CD">
      <w:pPr>
        <w:pStyle w:val="BulletLevel1"/>
        <w:rPr>
          <w:rFonts w:cs="Times New Roman"/>
        </w:rPr>
      </w:pPr>
      <w:r>
        <w:t>Memory management</w:t>
      </w:r>
    </w:p>
    <w:p w:rsidR="00947C68" w:rsidRDefault="00947C68" w:rsidP="000F07CD">
      <w:pPr>
        <w:pStyle w:val="BodyText"/>
        <w:rPr>
          <w:rFonts w:cs="Times New Roman"/>
        </w:rPr>
      </w:pPr>
    </w:p>
    <w:p w:rsidR="00947C68" w:rsidRDefault="00947C68" w:rsidP="000F07CD">
      <w:pPr>
        <w:pStyle w:val="Title-Page"/>
      </w:pPr>
      <w:r>
        <w:t>Today's Agenda</w:t>
      </w:r>
    </w:p>
    <w:p w:rsidR="00947C68" w:rsidRDefault="00947C68" w:rsidP="0013423F">
      <w:pPr>
        <w:pStyle w:val="BulletLevel1"/>
      </w:pPr>
      <w:r>
        <w:t xml:space="preserve">Standing meeting </w:t>
      </w:r>
    </w:p>
    <w:p w:rsidR="00947C68" w:rsidRPr="00545646" w:rsidRDefault="00947C68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947C68" w:rsidRPr="00545646" w:rsidRDefault="00947C68" w:rsidP="00545646">
      <w:pPr>
        <w:pStyle w:val="BulletLevel2"/>
        <w:rPr>
          <w:rFonts w:cs="Times New Roman"/>
        </w:rPr>
      </w:pPr>
      <w:r>
        <w:t>What we did</w:t>
      </w:r>
    </w:p>
    <w:p w:rsidR="00947C68" w:rsidRDefault="00947C68" w:rsidP="00545646">
      <w:pPr>
        <w:pStyle w:val="BulletLevel2"/>
        <w:rPr>
          <w:rFonts w:cs="Times New Roman"/>
        </w:rPr>
      </w:pPr>
      <w:r>
        <w:t>Where we're going</w:t>
      </w:r>
    </w:p>
    <w:p w:rsidR="00947C68" w:rsidRDefault="00947C68" w:rsidP="0013423F">
      <w:pPr>
        <w:pStyle w:val="BulletLevel1"/>
      </w:pPr>
      <w:r>
        <w:t>Learning Modules</w:t>
      </w:r>
    </w:p>
    <w:p w:rsidR="00947C68" w:rsidRPr="000F07CD" w:rsidRDefault="00947C68" w:rsidP="005C4217">
      <w:pPr>
        <w:pStyle w:val="BulletLevel2"/>
        <w:rPr>
          <w:rFonts w:cs="Times New Roman"/>
        </w:rPr>
      </w:pPr>
      <w:r>
        <w:t>Arrays</w:t>
      </w:r>
    </w:p>
    <w:p w:rsidR="00947C68" w:rsidRDefault="00947C68" w:rsidP="005C4217">
      <w:pPr>
        <w:pStyle w:val="BulletLevel2"/>
        <w:rPr>
          <w:rFonts w:cs="Times New Roman"/>
        </w:rPr>
      </w:pPr>
      <w:r>
        <w:t>Loops</w:t>
      </w:r>
    </w:p>
    <w:p w:rsidR="00947C68" w:rsidRDefault="00947C68" w:rsidP="0013423F">
      <w:pPr>
        <w:pStyle w:val="BulletLevel1"/>
      </w:pPr>
      <w:r>
        <w:t>Project Time!</w:t>
      </w:r>
    </w:p>
    <w:p w:rsidR="00947C68" w:rsidRDefault="00947C68" w:rsidP="0013423F">
      <w:pPr>
        <w:pStyle w:val="BulletLevel1"/>
      </w:pPr>
      <w:r>
        <w:t>Book of the Day</w:t>
      </w:r>
    </w:p>
    <w:p w:rsidR="00947C68" w:rsidRPr="000F07CD" w:rsidRDefault="00947C68" w:rsidP="0013423F">
      <w:pPr>
        <w:pStyle w:val="BulletLevel1"/>
        <w:rPr>
          <w:rFonts w:cs="Times New Roman"/>
        </w:rPr>
      </w:pPr>
      <w:r>
        <w:t>Recap</w:t>
      </w:r>
    </w:p>
    <w:p w:rsidR="00947C68" w:rsidRDefault="00947C68" w:rsidP="000F07CD">
      <w:pPr>
        <w:pStyle w:val="Title-Page"/>
      </w:pPr>
      <w:r>
        <w:t>Friday Events</w:t>
      </w:r>
    </w:p>
    <w:p w:rsidR="00947C68" w:rsidRDefault="00947C68" w:rsidP="0013423F">
      <w:pPr>
        <w:pStyle w:val="BulletLevel1"/>
      </w:pPr>
      <w:r>
        <w:t>Course evaluation</w:t>
      </w:r>
    </w:p>
    <w:p w:rsidR="00947C68" w:rsidRPr="0013423F" w:rsidRDefault="00947C68" w:rsidP="000F07CD">
      <w:pPr>
        <w:pStyle w:val="BulletLevel1"/>
        <w:rPr>
          <w:rFonts w:cs="Times New Roman"/>
        </w:rPr>
      </w:pPr>
      <w:r>
        <w:t>Quiz</w:t>
      </w:r>
    </w:p>
    <w:p w:rsidR="00947C68" w:rsidRDefault="00947C68" w:rsidP="00DD1DE6">
      <w:pPr>
        <w:pStyle w:val="BodyText"/>
        <w:rPr>
          <w:rFonts w:cs="Times New Roman"/>
        </w:rPr>
      </w:pPr>
    </w:p>
    <w:sectPr w:rsidR="00947C68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C68" w:rsidRDefault="00947C68" w:rsidP="00EA0C89">
      <w:r>
        <w:separator/>
      </w:r>
    </w:p>
  </w:endnote>
  <w:endnote w:type="continuationSeparator" w:id="0">
    <w:p w:rsidR="00947C68" w:rsidRDefault="00947C68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68" w:rsidRDefault="00947C68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C68" w:rsidRDefault="00947C68" w:rsidP="00EA0C89">
      <w:r>
        <w:separator/>
      </w:r>
    </w:p>
  </w:footnote>
  <w:footnote w:type="continuationSeparator" w:id="0">
    <w:p w:rsidR="00947C68" w:rsidRDefault="00947C68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68" w:rsidRDefault="00947C68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74E5"/>
    <w:rsid w:val="00060C4A"/>
    <w:rsid w:val="0006128B"/>
    <w:rsid w:val="000944D8"/>
    <w:rsid w:val="000B2C2B"/>
    <w:rsid w:val="000C18C5"/>
    <w:rsid w:val="000C6E6D"/>
    <w:rsid w:val="000C73B5"/>
    <w:rsid w:val="000E3BAB"/>
    <w:rsid w:val="000F07CD"/>
    <w:rsid w:val="00106AF4"/>
    <w:rsid w:val="001149CF"/>
    <w:rsid w:val="0013423F"/>
    <w:rsid w:val="001715A0"/>
    <w:rsid w:val="00175C1F"/>
    <w:rsid w:val="00184B51"/>
    <w:rsid w:val="00192830"/>
    <w:rsid w:val="00194DB7"/>
    <w:rsid w:val="00195A5D"/>
    <w:rsid w:val="001D4262"/>
    <w:rsid w:val="001E5EF4"/>
    <w:rsid w:val="001F6DC3"/>
    <w:rsid w:val="00230C9E"/>
    <w:rsid w:val="00231297"/>
    <w:rsid w:val="00232A99"/>
    <w:rsid w:val="002470A7"/>
    <w:rsid w:val="00274832"/>
    <w:rsid w:val="002A655C"/>
    <w:rsid w:val="003440FC"/>
    <w:rsid w:val="00357ECB"/>
    <w:rsid w:val="003805A4"/>
    <w:rsid w:val="00393587"/>
    <w:rsid w:val="003A3D21"/>
    <w:rsid w:val="003F1570"/>
    <w:rsid w:val="003F1F23"/>
    <w:rsid w:val="003F63A9"/>
    <w:rsid w:val="00412FC9"/>
    <w:rsid w:val="00414963"/>
    <w:rsid w:val="0042638A"/>
    <w:rsid w:val="00440BD4"/>
    <w:rsid w:val="004611DA"/>
    <w:rsid w:val="0047581A"/>
    <w:rsid w:val="0049338A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A2E07"/>
    <w:rsid w:val="005B337D"/>
    <w:rsid w:val="005C4217"/>
    <w:rsid w:val="005C7493"/>
    <w:rsid w:val="005D1F9A"/>
    <w:rsid w:val="005F01A7"/>
    <w:rsid w:val="005F3A2D"/>
    <w:rsid w:val="00601228"/>
    <w:rsid w:val="00605592"/>
    <w:rsid w:val="006413FF"/>
    <w:rsid w:val="00673A17"/>
    <w:rsid w:val="00696EE6"/>
    <w:rsid w:val="006A19D6"/>
    <w:rsid w:val="006C6355"/>
    <w:rsid w:val="006E208A"/>
    <w:rsid w:val="006F301B"/>
    <w:rsid w:val="007231C6"/>
    <w:rsid w:val="00731C66"/>
    <w:rsid w:val="00743198"/>
    <w:rsid w:val="00784BB1"/>
    <w:rsid w:val="007A7BAF"/>
    <w:rsid w:val="007C3667"/>
    <w:rsid w:val="007D352D"/>
    <w:rsid w:val="007E63FA"/>
    <w:rsid w:val="007F0AF2"/>
    <w:rsid w:val="00807FAA"/>
    <w:rsid w:val="008450F2"/>
    <w:rsid w:val="00845BAF"/>
    <w:rsid w:val="00855D8B"/>
    <w:rsid w:val="008609EB"/>
    <w:rsid w:val="00871307"/>
    <w:rsid w:val="008F205A"/>
    <w:rsid w:val="008F7C89"/>
    <w:rsid w:val="009168AE"/>
    <w:rsid w:val="0094279F"/>
    <w:rsid w:val="00947C68"/>
    <w:rsid w:val="00951494"/>
    <w:rsid w:val="009A767D"/>
    <w:rsid w:val="009F6815"/>
    <w:rsid w:val="00A026B3"/>
    <w:rsid w:val="00A0608F"/>
    <w:rsid w:val="00A1586D"/>
    <w:rsid w:val="00A15EA7"/>
    <w:rsid w:val="00A34466"/>
    <w:rsid w:val="00A94716"/>
    <w:rsid w:val="00AE3524"/>
    <w:rsid w:val="00AE3F5B"/>
    <w:rsid w:val="00B3459A"/>
    <w:rsid w:val="00B60507"/>
    <w:rsid w:val="00B85C4A"/>
    <w:rsid w:val="00BC4068"/>
    <w:rsid w:val="00C075DA"/>
    <w:rsid w:val="00C31D89"/>
    <w:rsid w:val="00C37B86"/>
    <w:rsid w:val="00C5286B"/>
    <w:rsid w:val="00C77849"/>
    <w:rsid w:val="00C94B0D"/>
    <w:rsid w:val="00CA0517"/>
    <w:rsid w:val="00D040E8"/>
    <w:rsid w:val="00D0632F"/>
    <w:rsid w:val="00D30F5D"/>
    <w:rsid w:val="00D449E8"/>
    <w:rsid w:val="00D52B08"/>
    <w:rsid w:val="00D63CB9"/>
    <w:rsid w:val="00D74977"/>
    <w:rsid w:val="00D84355"/>
    <w:rsid w:val="00D90FD3"/>
    <w:rsid w:val="00DA6B61"/>
    <w:rsid w:val="00DD1DE6"/>
    <w:rsid w:val="00DE4327"/>
    <w:rsid w:val="00E0779B"/>
    <w:rsid w:val="00E13C2C"/>
    <w:rsid w:val="00E2701B"/>
    <w:rsid w:val="00E341FD"/>
    <w:rsid w:val="00E56697"/>
    <w:rsid w:val="00E72D6D"/>
    <w:rsid w:val="00E80BC8"/>
    <w:rsid w:val="00E81790"/>
    <w:rsid w:val="00E81FB4"/>
    <w:rsid w:val="00E924A1"/>
    <w:rsid w:val="00EA0C89"/>
    <w:rsid w:val="00EA48EB"/>
    <w:rsid w:val="00EF6E1B"/>
    <w:rsid w:val="00F116E2"/>
    <w:rsid w:val="00F36495"/>
    <w:rsid w:val="00F5096F"/>
    <w:rsid w:val="00F63B63"/>
    <w:rsid w:val="00F876A9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7</TotalTime>
  <Pages>4</Pages>
  <Words>101</Words>
  <Characters>579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4</cp:revision>
  <dcterms:created xsi:type="dcterms:W3CDTF">2022-01-25T04:39:00Z</dcterms:created>
  <dcterms:modified xsi:type="dcterms:W3CDTF">2022-05-17T14:33:00Z</dcterms:modified>
</cp:coreProperties>
</file>