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09B" w:rsidRDefault="0014309B" w:rsidP="0013423F">
      <w:pPr>
        <w:pStyle w:val="Title-Page"/>
      </w:pPr>
      <w:r>
        <w:t>Daily Standing Meeting</w:t>
      </w:r>
    </w:p>
    <w:p w:rsidR="0014309B" w:rsidRPr="0013423F" w:rsidRDefault="0014309B" w:rsidP="0013423F"/>
    <w:p w:rsidR="0014309B" w:rsidRPr="0013423F" w:rsidRDefault="0014309B" w:rsidP="0013423F">
      <w:pPr>
        <w:pStyle w:val="Title"/>
        <w:rPr>
          <w:rFonts w:cs="Times New Roman"/>
        </w:rPr>
      </w:pPr>
      <w:r>
        <w:t>January 21</w:t>
      </w:r>
      <w:r w:rsidRPr="0013423F">
        <w:t>, 2022</w:t>
      </w:r>
      <w:r>
        <w:rPr>
          <w:rFonts w:cs="Times New Roman"/>
        </w:rPr>
        <w:br/>
      </w:r>
    </w:p>
    <w:p w:rsidR="0014309B" w:rsidRPr="0013423F" w:rsidRDefault="0014309B" w:rsidP="0013423F">
      <w:pPr>
        <w:jc w:val="center"/>
        <w:rPr>
          <w:rFonts w:ascii="Lato" w:hAnsi="Lato" w:cs="Lato"/>
          <w:b/>
          <w:bCs/>
          <w:sz w:val="36"/>
          <w:szCs w:val="36"/>
        </w:rPr>
      </w:pPr>
      <w:r w:rsidRPr="0013423F">
        <w:rPr>
          <w:rFonts w:ascii="Lato" w:hAnsi="Lato" w:cs="Lato"/>
          <w:b/>
          <w:bCs/>
          <w:sz w:val="36"/>
          <w:szCs w:val="36"/>
        </w:rPr>
        <w:t>Todays Topics:</w:t>
      </w:r>
      <w:r w:rsidRPr="0013423F">
        <w:rPr>
          <w:rFonts w:ascii="Lato" w:hAnsi="Lato" w:cs="Lato"/>
          <w:b/>
          <w:bCs/>
          <w:sz w:val="36"/>
          <w:szCs w:val="36"/>
        </w:rPr>
        <w:br/>
      </w:r>
      <w:r w:rsidRPr="0013423F">
        <w:rPr>
          <w:rFonts w:ascii="Lato" w:hAnsi="Lato" w:cs="Lato"/>
          <w:b/>
          <w:bCs/>
          <w:sz w:val="36"/>
          <w:szCs w:val="36"/>
        </w:rPr>
        <w:br/>
      </w:r>
    </w:p>
    <w:p w:rsidR="0014309B" w:rsidRPr="0013423F" w:rsidRDefault="0014309B" w:rsidP="0013423F">
      <w:pPr>
        <w:rPr>
          <w:rFonts w:ascii="Lato" w:hAnsi="Lato" w:cs="Lato"/>
          <w:sz w:val="36"/>
          <w:szCs w:val="36"/>
        </w:rPr>
      </w:pPr>
      <w:r>
        <w:rPr>
          <w:rFonts w:ascii="Lato" w:hAnsi="Lato" w:cs="Lato"/>
          <w:sz w:val="36"/>
          <w:szCs w:val="36"/>
        </w:rPr>
        <w:t>Good morning!  T</w:t>
      </w:r>
      <w:r w:rsidRPr="0013423F">
        <w:rPr>
          <w:rFonts w:ascii="Lato" w:hAnsi="Lato" w:cs="Lato"/>
          <w:sz w:val="36"/>
          <w:szCs w:val="36"/>
        </w:rPr>
        <w:t>ell us about:</w:t>
      </w:r>
    </w:p>
    <w:p w:rsidR="0014309B" w:rsidRDefault="0014309B" w:rsidP="005C4217"/>
    <w:p w:rsidR="0014309B" w:rsidRPr="005C4217" w:rsidRDefault="0014309B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 w:rsidRPr="005C4217">
        <w:rPr>
          <w:rFonts w:ascii="Lato" w:hAnsi="Lato" w:cs="Lato"/>
          <w:b/>
          <w:bCs/>
          <w:sz w:val="32"/>
          <w:szCs w:val="32"/>
        </w:rPr>
        <w:t xml:space="preserve">1. Something you </w:t>
      </w:r>
      <w:r>
        <w:rPr>
          <w:rFonts w:ascii="Lato" w:hAnsi="Lato" w:cs="Lato"/>
          <w:b/>
          <w:bCs/>
          <w:sz w:val="32"/>
          <w:szCs w:val="32"/>
        </w:rPr>
        <w:t>learned or accomplished yesterday</w:t>
      </w:r>
    </w:p>
    <w:p w:rsidR="0014309B" w:rsidRPr="005C4217" w:rsidRDefault="0014309B" w:rsidP="005C4217">
      <w:pPr>
        <w:ind w:left="720"/>
        <w:rPr>
          <w:rFonts w:ascii="Lato" w:hAnsi="Lato" w:cs="Lato"/>
          <w:b/>
          <w:bCs/>
          <w:sz w:val="32"/>
          <w:szCs w:val="32"/>
        </w:rPr>
      </w:pPr>
    </w:p>
    <w:p w:rsidR="0014309B" w:rsidRPr="005C4217" w:rsidRDefault="0014309B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 w:rsidRPr="005C4217">
        <w:rPr>
          <w:rFonts w:ascii="Lato" w:hAnsi="Lato" w:cs="Lato"/>
          <w:b/>
          <w:bCs/>
          <w:sz w:val="32"/>
          <w:szCs w:val="32"/>
        </w:rPr>
        <w:t>2. A problem or question that you are still struggling with</w:t>
      </w:r>
    </w:p>
    <w:p w:rsidR="0014309B" w:rsidRPr="005C4217" w:rsidRDefault="0014309B" w:rsidP="005C4217">
      <w:pPr>
        <w:ind w:left="720"/>
        <w:rPr>
          <w:rFonts w:ascii="Lato" w:hAnsi="Lato" w:cs="Lato"/>
          <w:b/>
          <w:bCs/>
          <w:sz w:val="32"/>
          <w:szCs w:val="32"/>
        </w:rPr>
      </w:pPr>
    </w:p>
    <w:p w:rsidR="0014309B" w:rsidRPr="005C4217" w:rsidRDefault="0014309B" w:rsidP="005C4217">
      <w:pPr>
        <w:ind w:left="720"/>
        <w:rPr>
          <w:rFonts w:ascii="Lato" w:hAnsi="Lato" w:cs="Lato"/>
          <w:b/>
          <w:bCs/>
          <w:sz w:val="32"/>
          <w:szCs w:val="32"/>
        </w:rPr>
      </w:pPr>
      <w:r>
        <w:rPr>
          <w:rFonts w:ascii="Lato" w:hAnsi="Lato" w:cs="Lato"/>
          <w:b/>
          <w:bCs/>
          <w:sz w:val="32"/>
          <w:szCs w:val="32"/>
        </w:rPr>
        <w:t xml:space="preserve">3. You can have a convivial lunch with any well-known scientist </w:t>
      </w:r>
      <w:r>
        <w:rPr>
          <w:rFonts w:ascii="Lato" w:hAnsi="Lato" w:cs="Lato"/>
          <w:b/>
          <w:bCs/>
          <w:sz w:val="32"/>
          <w:szCs w:val="32"/>
        </w:rPr>
        <w:br/>
        <w:t xml:space="preserve">    that you'd like (living or not!).  Who would you choose? </w:t>
      </w:r>
    </w:p>
    <w:p w:rsidR="0014309B" w:rsidRPr="005C4217" w:rsidRDefault="0014309B" w:rsidP="005C4217">
      <w:pPr>
        <w:ind w:left="720"/>
        <w:rPr>
          <w:rFonts w:ascii="Lato" w:hAnsi="Lato" w:cs="Lato"/>
          <w:sz w:val="32"/>
          <w:szCs w:val="32"/>
        </w:rPr>
      </w:pPr>
    </w:p>
    <w:p w:rsidR="0014309B" w:rsidRDefault="0014309B" w:rsidP="0013423F">
      <w:pPr>
        <w:rPr>
          <w:rFonts w:ascii="Lato" w:hAnsi="Lato" w:cs="Lato"/>
          <w:sz w:val="36"/>
          <w:szCs w:val="36"/>
        </w:rPr>
      </w:pPr>
    </w:p>
    <w:p w:rsidR="0014309B" w:rsidRDefault="0014309B" w:rsidP="00D040E8">
      <w:pPr>
        <w:rPr>
          <w:rFonts w:ascii="Lato" w:hAnsi="Lato" w:cs="Lato"/>
          <w:sz w:val="36"/>
          <w:szCs w:val="36"/>
        </w:rPr>
      </w:pPr>
      <w:r w:rsidRPr="0013423F">
        <w:rPr>
          <w:rFonts w:ascii="Lato" w:hAnsi="Lato" w:cs="Lato"/>
          <w:sz w:val="36"/>
          <w:szCs w:val="36"/>
        </w:rPr>
        <w:t>We'll go in the following order:</w:t>
      </w:r>
    </w:p>
    <w:p w:rsidR="0014309B" w:rsidRDefault="0014309B" w:rsidP="00D040E8">
      <w:pPr>
        <w:rPr>
          <w:rFonts w:ascii="Lato" w:hAnsi="Lato" w:cs="Lato"/>
          <w:sz w:val="36"/>
          <w:szCs w:val="36"/>
        </w:rPr>
      </w:pPr>
    </w:p>
    <w:p w:rsidR="0014309B" w:rsidRDefault="0014309B" w:rsidP="009168AE">
      <w:pPr>
        <w:ind w:firstLine="720"/>
        <w:rPr>
          <w:rFonts w:ascii="Lato" w:hAnsi="Lato" w:cs="Lato"/>
          <w:sz w:val="36"/>
          <w:szCs w:val="36"/>
        </w:rPr>
      </w:pPr>
      <w:r>
        <w:rPr>
          <w:rFonts w:ascii="Lato" w:hAnsi="Lato" w:cs="Lato"/>
          <w:sz w:val="36"/>
          <w:szCs w:val="36"/>
        </w:rPr>
        <w:t>See program output!</w:t>
      </w:r>
    </w:p>
    <w:p w:rsidR="0014309B" w:rsidRDefault="0014309B" w:rsidP="00D040E8">
      <w:pPr>
        <w:rPr>
          <w:rFonts w:ascii="Lato" w:hAnsi="Lato" w:cs="Lato"/>
          <w:sz w:val="36"/>
          <w:szCs w:val="36"/>
        </w:rPr>
      </w:pPr>
    </w:p>
    <w:p w:rsidR="0014309B" w:rsidRDefault="0014309B" w:rsidP="000F07CD">
      <w:pPr>
        <w:pStyle w:val="Title-Page"/>
      </w:pPr>
      <w:r>
        <w:t>Friday Events</w:t>
      </w:r>
    </w:p>
    <w:p w:rsidR="0014309B" w:rsidRPr="00AE3524" w:rsidRDefault="0014309B" w:rsidP="000F07CD">
      <w:pPr>
        <w:pStyle w:val="BulletLevel1"/>
        <w:rPr>
          <w:rFonts w:cs="Times New Roman"/>
        </w:rPr>
      </w:pPr>
      <w:r>
        <w:t>The Preprocessor</w:t>
      </w:r>
    </w:p>
    <w:p w:rsidR="0014309B" w:rsidRPr="00AE3524" w:rsidRDefault="0014309B" w:rsidP="000F07CD">
      <w:pPr>
        <w:pStyle w:val="BulletLevel1"/>
        <w:rPr>
          <w:rFonts w:cs="Times New Roman"/>
        </w:rPr>
      </w:pPr>
      <w:r>
        <w:t>Type conversion</w:t>
      </w:r>
    </w:p>
    <w:p w:rsidR="0014309B" w:rsidRPr="0006128B" w:rsidRDefault="0014309B" w:rsidP="000F07CD">
      <w:pPr>
        <w:pStyle w:val="BulletLevel1"/>
        <w:rPr>
          <w:rFonts w:cs="Times New Roman"/>
        </w:rPr>
      </w:pPr>
      <w:r>
        <w:t>Variable scope</w:t>
      </w:r>
    </w:p>
    <w:p w:rsidR="0014309B" w:rsidRPr="00CA0517" w:rsidRDefault="0014309B" w:rsidP="000F07CD">
      <w:pPr>
        <w:pStyle w:val="BulletLevel1"/>
        <w:rPr>
          <w:rFonts w:cs="Times New Roman"/>
        </w:rPr>
      </w:pPr>
      <w:r>
        <w:t>Object lifetime</w:t>
      </w:r>
    </w:p>
    <w:p w:rsidR="0014309B" w:rsidRDefault="0014309B" w:rsidP="000F07CD">
      <w:pPr>
        <w:pStyle w:val="BodyText"/>
        <w:rPr>
          <w:rFonts w:cs="Times New Roman"/>
        </w:rPr>
      </w:pPr>
    </w:p>
    <w:p w:rsidR="0014309B" w:rsidRDefault="0014309B" w:rsidP="000F07CD">
      <w:pPr>
        <w:pStyle w:val="Title-Page"/>
      </w:pPr>
      <w:r>
        <w:t>Today's Agenda</w:t>
      </w:r>
    </w:p>
    <w:p w:rsidR="0014309B" w:rsidRDefault="0014309B" w:rsidP="0013423F">
      <w:pPr>
        <w:pStyle w:val="BulletLevel1"/>
      </w:pPr>
      <w:r>
        <w:t xml:space="preserve">Standing meeting </w:t>
      </w:r>
    </w:p>
    <w:p w:rsidR="0014309B" w:rsidRPr="00545646" w:rsidRDefault="0014309B" w:rsidP="0013423F">
      <w:pPr>
        <w:pStyle w:val="BulletLevel1"/>
        <w:rPr>
          <w:rFonts w:cs="Times New Roman"/>
        </w:rPr>
      </w:pPr>
      <w:r>
        <w:t>Theme of the Day - Crash Course Continues!</w:t>
      </w:r>
    </w:p>
    <w:p w:rsidR="0014309B" w:rsidRPr="00545646" w:rsidRDefault="0014309B" w:rsidP="00545646">
      <w:pPr>
        <w:pStyle w:val="BulletLevel2"/>
        <w:rPr>
          <w:rFonts w:cs="Times New Roman"/>
        </w:rPr>
      </w:pPr>
      <w:r>
        <w:t>What we did</w:t>
      </w:r>
    </w:p>
    <w:p w:rsidR="0014309B" w:rsidRDefault="0014309B" w:rsidP="00545646">
      <w:pPr>
        <w:pStyle w:val="BulletLevel2"/>
        <w:rPr>
          <w:rFonts w:cs="Times New Roman"/>
        </w:rPr>
      </w:pPr>
      <w:r>
        <w:t>Where we're going</w:t>
      </w:r>
    </w:p>
    <w:p w:rsidR="0014309B" w:rsidRDefault="0014309B" w:rsidP="0013423F">
      <w:pPr>
        <w:pStyle w:val="BulletLevel1"/>
      </w:pPr>
      <w:r>
        <w:t>Learning Modules</w:t>
      </w:r>
    </w:p>
    <w:p w:rsidR="0014309B" w:rsidRPr="000F07CD" w:rsidRDefault="0014309B" w:rsidP="005C4217">
      <w:pPr>
        <w:pStyle w:val="BulletLevel2"/>
        <w:rPr>
          <w:rFonts w:cs="Times New Roman"/>
        </w:rPr>
      </w:pPr>
      <w:r>
        <w:t>Arrays</w:t>
      </w:r>
    </w:p>
    <w:p w:rsidR="0014309B" w:rsidRDefault="0014309B" w:rsidP="005C4217">
      <w:pPr>
        <w:pStyle w:val="BulletLevel2"/>
        <w:rPr>
          <w:rFonts w:cs="Times New Roman"/>
        </w:rPr>
      </w:pPr>
      <w:r>
        <w:t>Loops</w:t>
      </w:r>
    </w:p>
    <w:p w:rsidR="0014309B" w:rsidRDefault="0014309B" w:rsidP="0013423F">
      <w:pPr>
        <w:pStyle w:val="BulletLevel1"/>
      </w:pPr>
      <w:r>
        <w:t>Project Time!</w:t>
      </w:r>
    </w:p>
    <w:p w:rsidR="0014309B" w:rsidRDefault="0014309B" w:rsidP="0013423F">
      <w:pPr>
        <w:pStyle w:val="BulletLevel1"/>
      </w:pPr>
      <w:r>
        <w:t>Book of the Day</w:t>
      </w:r>
    </w:p>
    <w:p w:rsidR="0014309B" w:rsidRPr="000F07CD" w:rsidRDefault="0014309B" w:rsidP="0013423F">
      <w:pPr>
        <w:pStyle w:val="BulletLevel1"/>
        <w:rPr>
          <w:rFonts w:cs="Times New Roman"/>
        </w:rPr>
      </w:pPr>
      <w:r>
        <w:t>Recap</w:t>
      </w:r>
    </w:p>
    <w:p w:rsidR="0014309B" w:rsidRDefault="0014309B" w:rsidP="000F07CD">
      <w:pPr>
        <w:pStyle w:val="Title-Page"/>
      </w:pPr>
      <w:r>
        <w:t>Friday Events</w:t>
      </w:r>
    </w:p>
    <w:p w:rsidR="0014309B" w:rsidRDefault="0014309B" w:rsidP="0013423F">
      <w:pPr>
        <w:pStyle w:val="BulletLevel1"/>
      </w:pPr>
      <w:r>
        <w:t>Course evaluation</w:t>
      </w:r>
    </w:p>
    <w:p w:rsidR="0014309B" w:rsidRPr="0013423F" w:rsidRDefault="0014309B" w:rsidP="000F07CD">
      <w:pPr>
        <w:pStyle w:val="BulletLevel1"/>
        <w:rPr>
          <w:rFonts w:cs="Times New Roman"/>
        </w:rPr>
      </w:pPr>
      <w:r>
        <w:t>Quiz</w:t>
      </w:r>
    </w:p>
    <w:p w:rsidR="0014309B" w:rsidRDefault="0014309B" w:rsidP="00DD1DE6">
      <w:pPr>
        <w:pStyle w:val="BodyText"/>
        <w:rPr>
          <w:rFonts w:cs="Times New Roman"/>
        </w:rPr>
      </w:pPr>
    </w:p>
    <w:sectPr w:rsidR="0014309B" w:rsidSect="00414963">
      <w:headerReference w:type="default" r:id="rId7"/>
      <w:footerReference w:type="default" r:id="rId8"/>
      <w:pgSz w:w="12240" w:h="15840" w:code="1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09B" w:rsidRDefault="0014309B" w:rsidP="00EA0C89">
      <w:r>
        <w:separator/>
      </w:r>
    </w:p>
  </w:endnote>
  <w:endnote w:type="continuationSeparator" w:id="0">
    <w:p w:rsidR="0014309B" w:rsidRDefault="0014309B" w:rsidP="00EA0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09B" w:rsidRDefault="0014309B" w:rsidP="008F7C89">
    <w:pPr>
      <w:pStyle w:val="Footer"/>
      <w:tabs>
        <w:tab w:val="clear" w:pos="4320"/>
        <w:tab w:val="clear" w:pos="8640"/>
        <w:tab w:val="right" w:pos="10080"/>
      </w:tabs>
      <w:rPr>
        <w:rFonts w:cs="Times New Roman"/>
      </w:rPr>
    </w:pPr>
    <w:r>
      <w:t xml:space="preserve">Revision </w:t>
    </w:r>
    <w:fldSimple w:instr=" DOCPROPERTY  RevisionNumber  \* MERGEFORMAT ">
      <w:r>
        <w:t>1</w:t>
      </w:r>
    </w:fldSimple>
    <w:r>
      <w:rPr>
        <w:rFonts w:cs="Times New Roman"/>
      </w:rPr>
      <w:tab/>
    </w:r>
    <w:r>
      <w:rPr>
        <w:rFonts w:cs="Times New Roman"/>
      </w:rPr>
      <w:tab/>
    </w:r>
    <w:fldSimple w:instr=" PAGE  \* ArabicDash ">
      <w:r>
        <w:rPr>
          <w:noProof/>
        </w:rPr>
        <w:t>- 1 -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09B" w:rsidRDefault="0014309B" w:rsidP="00EA0C89">
      <w:r>
        <w:separator/>
      </w:r>
    </w:p>
  </w:footnote>
  <w:footnote w:type="continuationSeparator" w:id="0">
    <w:p w:rsidR="0014309B" w:rsidRDefault="0014309B" w:rsidP="00EA0C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09B" w:rsidRDefault="0014309B" w:rsidP="000120B4">
    <w:pPr>
      <w:pStyle w:val="Header"/>
      <w:tabs>
        <w:tab w:val="clear" w:pos="4320"/>
        <w:tab w:val="clear" w:pos="8640"/>
        <w:tab w:val="clear" w:pos="9972"/>
        <w:tab w:val="right" w:pos="10080"/>
      </w:tabs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3C60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154DF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B2C6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264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506B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94D0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B602D9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F31E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4058B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06D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0000001"/>
    <w:multiLevelType w:val="multilevel"/>
    <w:tmpl w:val="4A46AEC6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pStyle w:val="BulletLevel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Heading4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2">
    <w:nsid w:val="0B9C0BD8"/>
    <w:multiLevelType w:val="multilevel"/>
    <w:tmpl w:val="4F3E517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3">
    <w:nsid w:val="158F336F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4">
    <w:nsid w:val="1C4D6896"/>
    <w:multiLevelType w:val="multilevel"/>
    <w:tmpl w:val="B44E8924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5">
    <w:nsid w:val="1EDC12DB"/>
    <w:multiLevelType w:val="multilevel"/>
    <w:tmpl w:val="3656E4C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6">
    <w:nsid w:val="2C964060"/>
    <w:multiLevelType w:val="multilevel"/>
    <w:tmpl w:val="43185B3C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Unit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>
    <w:nsid w:val="336556BA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>
    <w:nsid w:val="37073E4B"/>
    <w:multiLevelType w:val="multilevel"/>
    <w:tmpl w:val="8DDCB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42754EB4"/>
    <w:multiLevelType w:val="multilevel"/>
    <w:tmpl w:val="63F07DF6"/>
    <w:lvl w:ilvl="0">
      <w:start w:val="1"/>
      <w:numFmt w:val="decimal"/>
      <w:lvlText w:val="Module %1 - 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0">
    <w:nsid w:val="4462135F"/>
    <w:multiLevelType w:val="multilevel"/>
    <w:tmpl w:val="1C122C90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1">
    <w:nsid w:val="47CE7661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494B7870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>
    <w:nsid w:val="4B720FB5"/>
    <w:multiLevelType w:val="multilevel"/>
    <w:tmpl w:val="67EC3624"/>
    <w:lvl w:ilvl="0">
      <w:start w:val="1"/>
      <w:numFmt w:val="decimal"/>
      <w:suff w:val="space"/>
      <w:lvlText w:val="Module %1 - 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4">
    <w:nsid w:val="4F485607"/>
    <w:multiLevelType w:val="multilevel"/>
    <w:tmpl w:val="6CAEB2F6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5">
    <w:nsid w:val="52D21090"/>
    <w:multiLevelType w:val="multilevel"/>
    <w:tmpl w:val="6EC4F294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6">
    <w:nsid w:val="532F06E9"/>
    <w:multiLevelType w:val="multilevel"/>
    <w:tmpl w:val="EF9E0DA4"/>
    <w:lvl w:ilvl="0">
      <w:start w:val="1"/>
      <w:numFmt w:val="decimal"/>
      <w:suff w:val="space"/>
      <w:lvlText w:val="Section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7">
    <w:nsid w:val="5C0D2B87"/>
    <w:multiLevelType w:val="multilevel"/>
    <w:tmpl w:val="7D58FE22"/>
    <w:lvl w:ilvl="0">
      <w:start w:val="1"/>
      <w:numFmt w:val="decimal"/>
      <w:pStyle w:val="Title-Module"/>
      <w:suff w:val="space"/>
      <w:lvlText w:val="Module %1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8">
    <w:nsid w:val="62BE6C63"/>
    <w:multiLevelType w:val="hybridMultilevel"/>
    <w:tmpl w:val="4BB0351A"/>
    <w:lvl w:ilvl="0" w:tplc="68AE4FE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9BA430B"/>
    <w:multiLevelType w:val="multilevel"/>
    <w:tmpl w:val="36D4B5D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>
    <w:nsid w:val="6AD1165A"/>
    <w:multiLevelType w:val="multilevel"/>
    <w:tmpl w:val="42841D96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Module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1">
    <w:nsid w:val="70E95797"/>
    <w:multiLevelType w:val="multilevel"/>
    <w:tmpl w:val="1A9C44A8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>
    <w:nsid w:val="75D00AD4"/>
    <w:multiLevelType w:val="multilevel"/>
    <w:tmpl w:val="2B049626"/>
    <w:lvl w:ilvl="0">
      <w:start w:val="1"/>
      <w:numFmt w:val="decimal"/>
      <w:pStyle w:val="Title-Section"/>
      <w:suff w:val="space"/>
      <w:lvlText w:val="Module %1 - 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3">
    <w:nsid w:val="7AA84C8B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27"/>
  </w:num>
  <w:num w:numId="4">
    <w:abstractNumId w:val="19"/>
  </w:num>
  <w:num w:numId="5">
    <w:abstractNumId w:val="33"/>
  </w:num>
  <w:num w:numId="6">
    <w:abstractNumId w:val="13"/>
  </w:num>
  <w:num w:numId="7">
    <w:abstractNumId w:val="26"/>
  </w:num>
  <w:num w:numId="8">
    <w:abstractNumId w:val="24"/>
  </w:num>
  <w:num w:numId="9">
    <w:abstractNumId w:val="32"/>
  </w:num>
  <w:num w:numId="10">
    <w:abstractNumId w:val="25"/>
  </w:num>
  <w:num w:numId="11">
    <w:abstractNumId w:val="12"/>
  </w:num>
  <w:num w:numId="12">
    <w:abstractNumId w:val="29"/>
  </w:num>
  <w:num w:numId="13">
    <w:abstractNumId w:val="17"/>
  </w:num>
  <w:num w:numId="14">
    <w:abstractNumId w:val="21"/>
  </w:num>
  <w:num w:numId="15">
    <w:abstractNumId w:val="31"/>
  </w:num>
  <w:num w:numId="16">
    <w:abstractNumId w:val="2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8"/>
  </w:num>
  <w:num w:numId="28">
    <w:abstractNumId w:val="15"/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28"/>
  </w:num>
  <w:num w:numId="32">
    <w:abstractNumId w:val="20"/>
  </w:num>
  <w:num w:numId="33">
    <w:abstractNumId w:val="30"/>
  </w:num>
  <w:num w:numId="34">
    <w:abstractNumId w:val="14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embedSystemFonts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587"/>
    <w:rsid w:val="00007BEB"/>
    <w:rsid w:val="000120B4"/>
    <w:rsid w:val="000474E5"/>
    <w:rsid w:val="00060C4A"/>
    <w:rsid w:val="0006128B"/>
    <w:rsid w:val="000B2C2B"/>
    <w:rsid w:val="000C18C5"/>
    <w:rsid w:val="000C6E6D"/>
    <w:rsid w:val="000C73B5"/>
    <w:rsid w:val="000E3BAB"/>
    <w:rsid w:val="000F07CD"/>
    <w:rsid w:val="00106AF4"/>
    <w:rsid w:val="0013423F"/>
    <w:rsid w:val="0014309B"/>
    <w:rsid w:val="00175C1F"/>
    <w:rsid w:val="00184B51"/>
    <w:rsid w:val="00192830"/>
    <w:rsid w:val="00194DB7"/>
    <w:rsid w:val="00195A5D"/>
    <w:rsid w:val="001D4262"/>
    <w:rsid w:val="001E5EF4"/>
    <w:rsid w:val="001F6DC3"/>
    <w:rsid w:val="00230C9E"/>
    <w:rsid w:val="00231297"/>
    <w:rsid w:val="00232A99"/>
    <w:rsid w:val="002470A7"/>
    <w:rsid w:val="00274832"/>
    <w:rsid w:val="002A655C"/>
    <w:rsid w:val="00357ECB"/>
    <w:rsid w:val="003805A4"/>
    <w:rsid w:val="00393587"/>
    <w:rsid w:val="003F1570"/>
    <w:rsid w:val="003F1F23"/>
    <w:rsid w:val="003F63A9"/>
    <w:rsid w:val="00412FC9"/>
    <w:rsid w:val="00414963"/>
    <w:rsid w:val="0042638A"/>
    <w:rsid w:val="00440BD4"/>
    <w:rsid w:val="004611DA"/>
    <w:rsid w:val="0047581A"/>
    <w:rsid w:val="0049338A"/>
    <w:rsid w:val="004E27B3"/>
    <w:rsid w:val="004F1B19"/>
    <w:rsid w:val="00507246"/>
    <w:rsid w:val="005276EA"/>
    <w:rsid w:val="00544378"/>
    <w:rsid w:val="00545646"/>
    <w:rsid w:val="00570A86"/>
    <w:rsid w:val="00594D82"/>
    <w:rsid w:val="005A1B38"/>
    <w:rsid w:val="005A2E07"/>
    <w:rsid w:val="005B337D"/>
    <w:rsid w:val="005B4A73"/>
    <w:rsid w:val="005C4217"/>
    <w:rsid w:val="005C7493"/>
    <w:rsid w:val="005D1F9A"/>
    <w:rsid w:val="005F01A7"/>
    <w:rsid w:val="005F3A2D"/>
    <w:rsid w:val="00601228"/>
    <w:rsid w:val="00605592"/>
    <w:rsid w:val="006413FF"/>
    <w:rsid w:val="00673A17"/>
    <w:rsid w:val="00696EE6"/>
    <w:rsid w:val="006A19D6"/>
    <w:rsid w:val="006E208A"/>
    <w:rsid w:val="006F301B"/>
    <w:rsid w:val="007231C6"/>
    <w:rsid w:val="00731C66"/>
    <w:rsid w:val="00784BB1"/>
    <w:rsid w:val="007A7BAF"/>
    <w:rsid w:val="007C3667"/>
    <w:rsid w:val="007D352D"/>
    <w:rsid w:val="007E63FA"/>
    <w:rsid w:val="007F0AF2"/>
    <w:rsid w:val="00807FAA"/>
    <w:rsid w:val="008450F2"/>
    <w:rsid w:val="00845BAF"/>
    <w:rsid w:val="008609EB"/>
    <w:rsid w:val="00871307"/>
    <w:rsid w:val="008F205A"/>
    <w:rsid w:val="008F7C89"/>
    <w:rsid w:val="00903CB7"/>
    <w:rsid w:val="009168AE"/>
    <w:rsid w:val="0094279F"/>
    <w:rsid w:val="00951494"/>
    <w:rsid w:val="009A767D"/>
    <w:rsid w:val="009F6815"/>
    <w:rsid w:val="00A026B3"/>
    <w:rsid w:val="00A1586D"/>
    <w:rsid w:val="00A15EA7"/>
    <w:rsid w:val="00A34466"/>
    <w:rsid w:val="00A94716"/>
    <w:rsid w:val="00AE3524"/>
    <w:rsid w:val="00AE3F5B"/>
    <w:rsid w:val="00B3459A"/>
    <w:rsid w:val="00B85C4A"/>
    <w:rsid w:val="00BC4068"/>
    <w:rsid w:val="00C37B86"/>
    <w:rsid w:val="00C5286B"/>
    <w:rsid w:val="00C94B0D"/>
    <w:rsid w:val="00CA0517"/>
    <w:rsid w:val="00D040E8"/>
    <w:rsid w:val="00D0632F"/>
    <w:rsid w:val="00D30F5D"/>
    <w:rsid w:val="00D449E8"/>
    <w:rsid w:val="00D52B08"/>
    <w:rsid w:val="00D63B11"/>
    <w:rsid w:val="00D74977"/>
    <w:rsid w:val="00D84355"/>
    <w:rsid w:val="00D90FD3"/>
    <w:rsid w:val="00DA6B61"/>
    <w:rsid w:val="00DD1DE6"/>
    <w:rsid w:val="00DE4327"/>
    <w:rsid w:val="00E0779B"/>
    <w:rsid w:val="00E13C2C"/>
    <w:rsid w:val="00E2701B"/>
    <w:rsid w:val="00E341FD"/>
    <w:rsid w:val="00E56697"/>
    <w:rsid w:val="00E72D6D"/>
    <w:rsid w:val="00E80BC8"/>
    <w:rsid w:val="00E81FB4"/>
    <w:rsid w:val="00E924A1"/>
    <w:rsid w:val="00EA0C89"/>
    <w:rsid w:val="00EA48EB"/>
    <w:rsid w:val="00EF6E1B"/>
    <w:rsid w:val="00F116E2"/>
    <w:rsid w:val="00F36495"/>
    <w:rsid w:val="00F63B63"/>
    <w:rsid w:val="00F876A9"/>
    <w:rsid w:val="00FC6F5A"/>
    <w:rsid w:val="00FC78AA"/>
    <w:rsid w:val="00FE0381"/>
    <w:rsid w:val="00FE0A80"/>
    <w:rsid w:val="00FF1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3423F"/>
    <w:pPr>
      <w:suppressAutoHyphens/>
    </w:pPr>
    <w:rPr>
      <w:rFonts w:eastAsia="MS Mincho"/>
      <w:sz w:val="24"/>
      <w:szCs w:val="24"/>
      <w:lang w:eastAsia="ja-JP"/>
    </w:rPr>
  </w:style>
  <w:style w:type="paragraph" w:styleId="Heading1">
    <w:name w:val="heading 1"/>
    <w:basedOn w:val="Title-Page"/>
    <w:next w:val="Heading2"/>
    <w:link w:val="Heading1Char"/>
    <w:uiPriority w:val="99"/>
    <w:qFormat/>
    <w:rsid w:val="0013423F"/>
    <w:pPr>
      <w:outlineLvl w:val="0"/>
    </w:pPr>
  </w:style>
  <w:style w:type="paragraph" w:styleId="Heading2">
    <w:name w:val="heading 2"/>
    <w:basedOn w:val="BulletLevel1"/>
    <w:link w:val="Heading2Char"/>
    <w:uiPriority w:val="99"/>
    <w:qFormat/>
    <w:rsid w:val="0013423F"/>
    <w:pPr>
      <w:outlineLvl w:val="1"/>
    </w:pPr>
  </w:style>
  <w:style w:type="paragraph" w:styleId="Heading3">
    <w:name w:val="heading 3"/>
    <w:basedOn w:val="BulletLevel2"/>
    <w:link w:val="Heading3Char"/>
    <w:uiPriority w:val="99"/>
    <w:qFormat/>
    <w:rsid w:val="0013423F"/>
    <w:pPr>
      <w:outlineLvl w:val="2"/>
    </w:pPr>
  </w:style>
  <w:style w:type="paragraph" w:styleId="Heading4">
    <w:name w:val="heading 4"/>
    <w:basedOn w:val="BulletLevel3"/>
    <w:link w:val="Heading4Char"/>
    <w:uiPriority w:val="99"/>
    <w:qFormat/>
    <w:rsid w:val="0013423F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13423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3423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3423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3423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3423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F63A9"/>
    <w:rPr>
      <w:rFonts w:ascii="Lato Heavy" w:eastAsia="MS Mincho" w:hAnsi="Lato Heavy" w:cs="Lato Heavy"/>
      <w:sz w:val="48"/>
      <w:szCs w:val="4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F63A9"/>
    <w:rPr>
      <w:rFonts w:ascii="Lato" w:eastAsia="MS Mincho" w:hAnsi="Lato" w:cs="Lato"/>
      <w:b/>
      <w:bCs/>
      <w:sz w:val="36"/>
      <w:szCs w:val="3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231C6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231C6"/>
    <w:rPr>
      <w:rFonts w:eastAsia="MS Mincho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231C6"/>
    <w:rPr>
      <w:rFonts w:eastAsia="MS Mincho"/>
      <w:b/>
      <w:bCs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231C6"/>
    <w:rPr>
      <w:rFonts w:eastAsia="MS Mincho"/>
      <w:sz w:val="24"/>
      <w:szCs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231C6"/>
    <w:rPr>
      <w:rFonts w:eastAsia="MS Mincho"/>
      <w:i/>
      <w:iCs/>
      <w:sz w:val="24"/>
      <w:szCs w:val="24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231C6"/>
    <w:rPr>
      <w:rFonts w:ascii="Arial" w:eastAsia="MS Mincho" w:hAnsi="Arial" w:cs="Arial"/>
      <w:sz w:val="22"/>
      <w:szCs w:val="22"/>
      <w:lang w:val="en-US" w:eastAsia="ja-JP"/>
    </w:rPr>
  </w:style>
  <w:style w:type="paragraph" w:customStyle="1" w:styleId="Title-Section">
    <w:name w:val="Title - Section"/>
    <w:basedOn w:val="Title"/>
    <w:next w:val="Title-Page"/>
    <w:uiPriority w:val="99"/>
    <w:rsid w:val="0013423F"/>
    <w:pPr>
      <w:pageBreakBefore/>
      <w:numPr>
        <w:numId w:val="29"/>
      </w:numPr>
      <w:spacing w:before="2880" w:line="480" w:lineRule="auto"/>
    </w:pPr>
    <w:rPr>
      <w:rFonts w:ascii="Lato Heavy" w:hAnsi="Lato Heavy" w:cs="Lato Heavy"/>
    </w:rPr>
  </w:style>
  <w:style w:type="paragraph" w:customStyle="1" w:styleId="Title-Document">
    <w:name w:val="Title - Document"/>
    <w:basedOn w:val="Title-Section"/>
    <w:uiPriority w:val="99"/>
    <w:rsid w:val="009A767D"/>
    <w:pPr>
      <w:numPr>
        <w:numId w:val="0"/>
      </w:numPr>
    </w:pPr>
    <w:rPr>
      <w:sz w:val="72"/>
      <w:szCs w:val="72"/>
    </w:rPr>
  </w:style>
  <w:style w:type="paragraph" w:customStyle="1" w:styleId="BulletLevel3">
    <w:name w:val="Bullet Level 3"/>
    <w:basedOn w:val="BulletLevel2"/>
    <w:uiPriority w:val="99"/>
    <w:rsid w:val="0013423F"/>
    <w:pPr>
      <w:numPr>
        <w:ilvl w:val="2"/>
      </w:numPr>
    </w:pPr>
    <w:rPr>
      <w:sz w:val="24"/>
      <w:szCs w:val="24"/>
    </w:rPr>
  </w:style>
  <w:style w:type="paragraph" w:styleId="TOC5">
    <w:name w:val="toc 5"/>
    <w:basedOn w:val="Normal"/>
    <w:next w:val="Normal"/>
    <w:autoRedefine/>
    <w:uiPriority w:val="99"/>
    <w:semiHidden/>
    <w:rsid w:val="0013423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13423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13423F"/>
    <w:pPr>
      <w:ind w:left="1440"/>
    </w:pPr>
    <w:rPr>
      <w:sz w:val="18"/>
      <w:szCs w:val="18"/>
    </w:rPr>
  </w:style>
  <w:style w:type="paragraph" w:customStyle="1" w:styleId="Title-TOC">
    <w:name w:val="Title - TOC"/>
    <w:basedOn w:val="Normal"/>
    <w:uiPriority w:val="99"/>
    <w:rsid w:val="0013423F"/>
    <w:pPr>
      <w:spacing w:after="480"/>
      <w:jc w:val="center"/>
    </w:pPr>
    <w:rPr>
      <w:rFonts w:ascii="Lato Black" w:hAnsi="Lato Black" w:cs="Lato Black"/>
      <w:sz w:val="28"/>
      <w:szCs w:val="28"/>
      <w:u w:val="single"/>
    </w:rPr>
  </w:style>
  <w:style w:type="paragraph" w:styleId="BodyText">
    <w:name w:val="Body Text"/>
    <w:basedOn w:val="Normal"/>
    <w:link w:val="BodyTextChar"/>
    <w:uiPriority w:val="99"/>
    <w:rsid w:val="0013423F"/>
    <w:pPr>
      <w:spacing w:before="120" w:after="120" w:line="276" w:lineRule="auto"/>
    </w:pPr>
    <w:rPr>
      <w:rFonts w:ascii="Lato" w:hAnsi="Lato" w:cs="Lato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paragraph" w:styleId="List">
    <w:name w:val="List"/>
    <w:basedOn w:val="BodyText"/>
    <w:uiPriority w:val="99"/>
    <w:rsid w:val="0013423F"/>
  </w:style>
  <w:style w:type="paragraph" w:styleId="Caption">
    <w:name w:val="caption"/>
    <w:basedOn w:val="Normal"/>
    <w:uiPriority w:val="99"/>
    <w:qFormat/>
    <w:rsid w:val="0013423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13423F"/>
    <w:pPr>
      <w:suppressLineNumbers/>
    </w:pPr>
  </w:style>
  <w:style w:type="paragraph" w:customStyle="1" w:styleId="HeaderandFooter">
    <w:name w:val="Header and Footer"/>
    <w:basedOn w:val="Normal"/>
    <w:uiPriority w:val="99"/>
    <w:rsid w:val="0013423F"/>
    <w:pPr>
      <w:suppressLineNumbers/>
      <w:tabs>
        <w:tab w:val="center" w:pos="4986"/>
        <w:tab w:val="right" w:pos="9972"/>
      </w:tabs>
    </w:pPr>
    <w:rPr>
      <w:rFonts w:ascii="Lato" w:hAnsi="Lato" w:cs="Lato"/>
      <w:sz w:val="18"/>
      <w:szCs w:val="18"/>
    </w:rPr>
  </w:style>
  <w:style w:type="paragraph" w:styleId="Header">
    <w:name w:val="header"/>
    <w:basedOn w:val="HeaderandFooter"/>
    <w:link w:val="HeaderChar"/>
    <w:uiPriority w:val="99"/>
    <w:rsid w:val="001342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styleId="Footer">
    <w:name w:val="footer"/>
    <w:basedOn w:val="HeaderandFooter"/>
    <w:link w:val="FooterChar"/>
    <w:uiPriority w:val="99"/>
    <w:rsid w:val="001342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customStyle="1" w:styleId="Title-Page">
    <w:name w:val="Title - Page"/>
    <w:basedOn w:val="Normal"/>
    <w:next w:val="BulletLevel1"/>
    <w:uiPriority w:val="99"/>
    <w:rsid w:val="0013423F"/>
    <w:pPr>
      <w:pageBreakBefore/>
      <w:pBdr>
        <w:bottom w:val="single" w:sz="12" w:space="4" w:color="auto"/>
      </w:pBdr>
      <w:tabs>
        <w:tab w:val="left" w:pos="0"/>
      </w:tabs>
      <w:spacing w:after="240"/>
      <w:jc w:val="center"/>
    </w:pPr>
    <w:rPr>
      <w:rFonts w:ascii="Lato Heavy" w:hAnsi="Lato Heavy" w:cs="Lato Heavy"/>
      <w:sz w:val="48"/>
      <w:szCs w:val="48"/>
    </w:rPr>
  </w:style>
  <w:style w:type="paragraph" w:customStyle="1" w:styleId="ExampleorSyntax">
    <w:name w:val="Example or Syntax"/>
    <w:basedOn w:val="Normal"/>
    <w:uiPriority w:val="99"/>
    <w:rsid w:val="0013423F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0" w:color="000000"/>
      </w:pBdr>
      <w:spacing w:before="240" w:after="240"/>
      <w:ind w:right="8820"/>
    </w:pPr>
    <w:rPr>
      <w:rFonts w:ascii="Lato Heavy" w:hAnsi="Lato Heavy" w:cs="Lato Heavy"/>
      <w:sz w:val="28"/>
      <w:szCs w:val="28"/>
    </w:rPr>
  </w:style>
  <w:style w:type="paragraph" w:customStyle="1" w:styleId="BulletLevel1">
    <w:name w:val="Bullet Level 1"/>
    <w:basedOn w:val="Normal"/>
    <w:uiPriority w:val="99"/>
    <w:rsid w:val="0013423F"/>
    <w:pPr>
      <w:numPr>
        <w:numId w:val="1"/>
      </w:numPr>
      <w:spacing w:before="240" w:after="80"/>
    </w:pPr>
    <w:rPr>
      <w:rFonts w:ascii="Lato" w:hAnsi="Lato" w:cs="Lato"/>
      <w:b/>
      <w:bCs/>
      <w:sz w:val="32"/>
      <w:szCs w:val="32"/>
    </w:rPr>
  </w:style>
  <w:style w:type="paragraph" w:customStyle="1" w:styleId="BulletLevel2">
    <w:name w:val="Bullet Level 2"/>
    <w:basedOn w:val="Normal"/>
    <w:uiPriority w:val="99"/>
    <w:rsid w:val="0013423F"/>
    <w:pPr>
      <w:numPr>
        <w:ilvl w:val="1"/>
        <w:numId w:val="1"/>
      </w:numPr>
      <w:spacing w:before="80" w:after="40"/>
    </w:pPr>
    <w:rPr>
      <w:rFonts w:ascii="Lato" w:hAnsi="Lato" w:cs="Lato"/>
      <w:sz w:val="28"/>
      <w:szCs w:val="28"/>
    </w:rPr>
  </w:style>
  <w:style w:type="paragraph" w:styleId="TOC8">
    <w:name w:val="toc 8"/>
    <w:basedOn w:val="Normal"/>
    <w:next w:val="Normal"/>
    <w:autoRedefine/>
    <w:uiPriority w:val="99"/>
    <w:semiHidden/>
    <w:rsid w:val="0013423F"/>
    <w:pPr>
      <w:ind w:left="1680"/>
    </w:pPr>
    <w:rPr>
      <w:sz w:val="18"/>
      <w:szCs w:val="18"/>
    </w:rPr>
  </w:style>
  <w:style w:type="paragraph" w:customStyle="1" w:styleId="SourceCode">
    <w:name w:val="Source Code"/>
    <w:basedOn w:val="Normal"/>
    <w:uiPriority w:val="99"/>
    <w:rsid w:val="009A767D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80" w:after="8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SourceCode1">
    <w:name w:val="Source Code 1"/>
    <w:basedOn w:val="SourceCode"/>
    <w:uiPriority w:val="99"/>
    <w:rsid w:val="009A767D"/>
    <w:pPr>
      <w:ind w:left="360"/>
    </w:pPr>
  </w:style>
  <w:style w:type="paragraph" w:customStyle="1" w:styleId="SourceCode2">
    <w:name w:val="Source Code 2"/>
    <w:basedOn w:val="SourceCode1"/>
    <w:uiPriority w:val="99"/>
    <w:rsid w:val="009A767D"/>
    <w:pPr>
      <w:ind w:left="1080"/>
    </w:pPr>
  </w:style>
  <w:style w:type="paragraph" w:customStyle="1" w:styleId="Title-Unit">
    <w:name w:val="Title - Unit"/>
    <w:basedOn w:val="Title-Section"/>
    <w:uiPriority w:val="99"/>
    <w:rsid w:val="009A767D"/>
    <w:pPr>
      <w:numPr>
        <w:ilvl w:val="1"/>
        <w:numId w:val="3"/>
      </w:numPr>
      <w:spacing w:line="360" w:lineRule="auto"/>
    </w:pPr>
  </w:style>
  <w:style w:type="paragraph" w:styleId="TOC3">
    <w:name w:val="toc 3"/>
    <w:basedOn w:val="Normal"/>
    <w:next w:val="Normal"/>
    <w:autoRedefine/>
    <w:uiPriority w:val="99"/>
    <w:semiHidden/>
    <w:rsid w:val="0013423F"/>
    <w:pPr>
      <w:ind w:left="48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rsid w:val="0013423F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13423F"/>
    <w:pPr>
      <w:ind w:left="240"/>
    </w:pPr>
    <w:rPr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13423F"/>
    <w:pPr>
      <w:ind w:left="72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13423F"/>
    <w:pPr>
      <w:ind w:left="1920"/>
    </w:pPr>
    <w:rPr>
      <w:sz w:val="18"/>
      <w:szCs w:val="18"/>
    </w:rPr>
  </w:style>
  <w:style w:type="paragraph" w:customStyle="1" w:styleId="AssignmentHeader">
    <w:name w:val="Assignment Header"/>
    <w:basedOn w:val="BodyText"/>
    <w:uiPriority w:val="99"/>
    <w:rsid w:val="0013423F"/>
    <w:pPr>
      <w:spacing w:before="240"/>
      <w:ind w:left="720"/>
    </w:pPr>
    <w:rPr>
      <w:b/>
      <w:bCs/>
    </w:rPr>
  </w:style>
  <w:style w:type="paragraph" w:customStyle="1" w:styleId="AssignmentText">
    <w:name w:val="Assignment Text"/>
    <w:basedOn w:val="BodyText"/>
    <w:uiPriority w:val="99"/>
    <w:rsid w:val="0013423F"/>
    <w:pPr>
      <w:ind w:left="720"/>
    </w:pPr>
    <w:rPr>
      <w:rFonts w:ascii="Times New Roman" w:hAnsi="Times New Roman" w:cs="Times New Roman"/>
      <w:sz w:val="22"/>
      <w:szCs w:val="22"/>
    </w:rPr>
  </w:style>
  <w:style w:type="table" w:styleId="TableGrid">
    <w:name w:val="Table Grid"/>
    <w:basedOn w:val="TableNormal"/>
    <w:uiPriority w:val="99"/>
    <w:rsid w:val="00DD1DE6"/>
    <w:pPr>
      <w:suppressAutoHyphens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Title">
    <w:name w:val="Document Title"/>
    <w:basedOn w:val="Title"/>
    <w:uiPriority w:val="99"/>
    <w:rsid w:val="0013423F"/>
    <w:pPr>
      <w:spacing w:before="2160"/>
      <w:outlineLvl w:val="9"/>
    </w:pPr>
    <w:rPr>
      <w:sz w:val="72"/>
      <w:szCs w:val="72"/>
    </w:rPr>
  </w:style>
  <w:style w:type="paragraph" w:customStyle="1" w:styleId="Code">
    <w:name w:val="Code"/>
    <w:basedOn w:val="Normal"/>
    <w:uiPriority w:val="99"/>
    <w:rsid w:val="0013423F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160" w:after="16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Codeindent1">
    <w:name w:val="Code indent 1"/>
    <w:basedOn w:val="Code"/>
    <w:uiPriority w:val="99"/>
    <w:rsid w:val="0013423F"/>
    <w:pPr>
      <w:spacing w:before="120" w:after="120"/>
      <w:ind w:left="576"/>
    </w:pPr>
  </w:style>
  <w:style w:type="paragraph" w:customStyle="1" w:styleId="Codeindent2">
    <w:name w:val="Code indent 2"/>
    <w:basedOn w:val="Codeindent1"/>
    <w:uiPriority w:val="99"/>
    <w:rsid w:val="0013423F"/>
    <w:pPr>
      <w:ind w:left="1224"/>
    </w:pPr>
  </w:style>
  <w:style w:type="paragraph" w:customStyle="1" w:styleId="Title-Module">
    <w:name w:val="Title - Module"/>
    <w:basedOn w:val="Title"/>
    <w:uiPriority w:val="99"/>
    <w:rsid w:val="0013423F"/>
    <w:pPr>
      <w:keepLines/>
      <w:pageBreakBefore/>
      <w:numPr>
        <w:numId w:val="3"/>
      </w:numPr>
      <w:spacing w:before="2880" w:line="360" w:lineRule="auto"/>
    </w:pPr>
    <w:rPr>
      <w:rFonts w:ascii="Lato Heavy" w:hAnsi="Lato Heavy" w:cs="Lato Heavy"/>
    </w:rPr>
  </w:style>
  <w:style w:type="paragraph" w:customStyle="1" w:styleId="CodeBIG">
    <w:name w:val="Code BIG"/>
    <w:basedOn w:val="Code"/>
    <w:uiPriority w:val="99"/>
    <w:rsid w:val="001342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360" w:after="360"/>
      <w:ind w:left="576"/>
    </w:pPr>
    <w:rPr>
      <w:sz w:val="32"/>
      <w:szCs w:val="32"/>
    </w:rPr>
  </w:style>
  <w:style w:type="paragraph" w:customStyle="1" w:styleId="ExampleorSyntax1">
    <w:name w:val="Example or Syntax 1"/>
    <w:basedOn w:val="ExampleorSyntax"/>
    <w:uiPriority w:val="99"/>
    <w:rsid w:val="0013423F"/>
    <w:pPr>
      <w:pBdr>
        <w:top w:val="single" w:sz="12" w:space="2" w:color="000000"/>
        <w:bottom w:val="single" w:sz="12" w:space="2" w:color="000000"/>
        <w:right w:val="single" w:sz="12" w:space="4" w:color="000000"/>
      </w:pBdr>
      <w:ind w:left="576" w:right="8280"/>
    </w:pPr>
  </w:style>
  <w:style w:type="paragraph" w:customStyle="1" w:styleId="DocumentType">
    <w:name w:val="Document Type"/>
    <w:basedOn w:val="Title"/>
    <w:uiPriority w:val="99"/>
    <w:rsid w:val="0013423F"/>
    <w:pPr>
      <w:spacing w:before="960"/>
    </w:pPr>
  </w:style>
  <w:style w:type="paragraph" w:styleId="Title">
    <w:name w:val="Title"/>
    <w:basedOn w:val="Normal"/>
    <w:link w:val="TitleChar"/>
    <w:uiPriority w:val="99"/>
    <w:qFormat/>
    <w:locked/>
    <w:rsid w:val="0013423F"/>
    <w:pPr>
      <w:spacing w:before="240" w:after="60"/>
      <w:jc w:val="center"/>
      <w:outlineLvl w:val="0"/>
    </w:pPr>
    <w:rPr>
      <w:rFonts w:ascii="Lato" w:hAnsi="Lato" w:cs="Lato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47581A"/>
    <w:rPr>
      <w:rFonts w:ascii="Cambria" w:hAnsi="Cambria" w:cs="Cambria"/>
      <w:b/>
      <w:bCs/>
      <w:kern w:val="28"/>
      <w:sz w:val="32"/>
      <w:szCs w:val="32"/>
      <w:lang w:eastAsia="ja-JP"/>
    </w:rPr>
  </w:style>
  <w:style w:type="paragraph" w:customStyle="1" w:styleId="DocumentDate">
    <w:name w:val="Document Date"/>
    <w:basedOn w:val="Title"/>
    <w:uiPriority w:val="99"/>
    <w:rsid w:val="0013423F"/>
    <w:rPr>
      <w:b w:val="0"/>
      <w:bCs w:val="0"/>
      <w:sz w:val="36"/>
      <w:szCs w:val="36"/>
    </w:rPr>
  </w:style>
  <w:style w:type="paragraph" w:customStyle="1" w:styleId="DocumentAuthor">
    <w:name w:val="Document Author"/>
    <w:basedOn w:val="Subtitle"/>
    <w:uiPriority w:val="99"/>
    <w:rsid w:val="0013423F"/>
    <w:pPr>
      <w:spacing w:before="480"/>
    </w:pPr>
    <w:rPr>
      <w:rFonts w:ascii="Georgia" w:hAnsi="Georgia" w:cs="Georgia"/>
    </w:rPr>
  </w:style>
  <w:style w:type="paragraph" w:styleId="Subtitle">
    <w:name w:val="Subtitle"/>
    <w:basedOn w:val="Normal"/>
    <w:link w:val="SubtitleChar"/>
    <w:uiPriority w:val="99"/>
    <w:qFormat/>
    <w:locked/>
    <w:rsid w:val="0013423F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7581A"/>
    <w:rPr>
      <w:rFonts w:ascii="Cambria" w:hAnsi="Cambria" w:cs="Cambria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IA_Courseware_Template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IA_Courseware_Template_Portrait.dot</Template>
  <TotalTime>1</TotalTime>
  <Pages>4</Pages>
  <Words>100</Words>
  <Characters>576</Characters>
  <Application>Microsoft Office Outlook</Application>
  <DocSecurity>0</DocSecurity>
  <Lines>0</Lines>
  <Paragraphs>0</Paragraphs>
  <ScaleCrop>false</ScaleCrop>
  <Company>Interface Associates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Standing Meeting</dc:title>
  <dc:subject/>
  <dc:creator>Paul Kimball</dc:creator>
  <cp:keywords/>
  <dc:description/>
  <cp:lastModifiedBy>pekimball@interfaceassociates.net</cp:lastModifiedBy>
  <cp:revision>3</cp:revision>
  <dcterms:created xsi:type="dcterms:W3CDTF">2022-01-21T12:40:00Z</dcterms:created>
  <dcterms:modified xsi:type="dcterms:W3CDTF">2022-05-17T14:08:00Z</dcterms:modified>
</cp:coreProperties>
</file>