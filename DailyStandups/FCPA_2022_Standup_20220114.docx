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CE" w:rsidRDefault="003E3ACE" w:rsidP="0013423F">
      <w:pPr>
        <w:pStyle w:val="Title-Page"/>
      </w:pPr>
      <w:r>
        <w:t>Daily Standing Meeting</w:t>
      </w:r>
    </w:p>
    <w:p w:rsidR="003E3ACE" w:rsidRPr="0013423F" w:rsidRDefault="003E3ACE" w:rsidP="0013423F"/>
    <w:p w:rsidR="003E3ACE" w:rsidRPr="0013423F" w:rsidRDefault="003E3ACE" w:rsidP="0013423F">
      <w:pPr>
        <w:pStyle w:val="Title"/>
        <w:rPr>
          <w:rFonts w:cs="Times New Roman"/>
        </w:rPr>
      </w:pPr>
      <w:r>
        <w:t>January 14</w:t>
      </w:r>
      <w:r w:rsidRPr="0013423F">
        <w:t>, 2022</w:t>
      </w:r>
      <w:r>
        <w:rPr>
          <w:rFonts w:cs="Times New Roman"/>
        </w:rPr>
        <w:br/>
      </w:r>
    </w:p>
    <w:p w:rsidR="003E3ACE" w:rsidRPr="0013423F" w:rsidRDefault="003E3ACE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3E3ACE" w:rsidRPr="0013423F" w:rsidRDefault="003E3ACE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3E3ACE" w:rsidRDefault="003E3ACE" w:rsidP="005C4217"/>
    <w:p w:rsidR="003E3ACE" w:rsidRPr="005C4217" w:rsidRDefault="003E3ACE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3E3ACE" w:rsidRPr="005C4217" w:rsidRDefault="003E3ACE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3E3ACE" w:rsidRPr="005C4217" w:rsidRDefault="003E3ACE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3E3ACE" w:rsidRPr="005C4217" w:rsidRDefault="003E3ACE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3E3ACE" w:rsidRPr="005C4217" w:rsidRDefault="003E3ACE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Which vegetable is the best Team Player?</w:t>
      </w:r>
    </w:p>
    <w:p w:rsidR="003E3ACE" w:rsidRPr="005C4217" w:rsidRDefault="003E3ACE" w:rsidP="005C4217">
      <w:pPr>
        <w:ind w:left="720"/>
        <w:rPr>
          <w:rFonts w:ascii="Lato" w:hAnsi="Lato" w:cs="Lato"/>
          <w:sz w:val="32"/>
          <w:szCs w:val="32"/>
        </w:rPr>
      </w:pPr>
    </w:p>
    <w:p w:rsidR="003E3ACE" w:rsidRDefault="003E3ACE" w:rsidP="0013423F">
      <w:pPr>
        <w:rPr>
          <w:rFonts w:ascii="Lato" w:hAnsi="Lato" w:cs="Lato"/>
          <w:sz w:val="36"/>
          <w:szCs w:val="36"/>
        </w:rPr>
      </w:pPr>
    </w:p>
    <w:p w:rsidR="003E3ACE" w:rsidRDefault="003E3ACE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3E3ACE" w:rsidRDefault="003E3ACE" w:rsidP="00D040E8">
      <w:pPr>
        <w:rPr>
          <w:rFonts w:ascii="Lato" w:hAnsi="Lato" w:cs="Lato"/>
          <w:sz w:val="36"/>
          <w:szCs w:val="36"/>
        </w:rPr>
      </w:pPr>
    </w:p>
    <w:p w:rsidR="003E3ACE" w:rsidRDefault="003E3ACE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3E3ACE" w:rsidRDefault="003E3ACE" w:rsidP="00D040E8">
      <w:pPr>
        <w:rPr>
          <w:rFonts w:ascii="Lato" w:hAnsi="Lato" w:cs="Lato"/>
          <w:sz w:val="36"/>
          <w:szCs w:val="36"/>
        </w:rPr>
      </w:pPr>
    </w:p>
    <w:p w:rsidR="003E3ACE" w:rsidRDefault="003E3ACE" w:rsidP="000F07CD">
      <w:pPr>
        <w:pStyle w:val="Title-Page"/>
      </w:pPr>
      <w:r>
        <w:t>Friday Events</w:t>
      </w:r>
    </w:p>
    <w:p w:rsidR="003E3ACE" w:rsidRDefault="003E3ACE" w:rsidP="000F07CD">
      <w:pPr>
        <w:pStyle w:val="BulletLevel1"/>
      </w:pPr>
      <w:r>
        <w:t>Course evaluation</w:t>
      </w:r>
    </w:p>
    <w:p w:rsidR="003E3ACE" w:rsidRPr="0013423F" w:rsidRDefault="003E3ACE" w:rsidP="000F07CD">
      <w:pPr>
        <w:pStyle w:val="BulletLevel1"/>
        <w:rPr>
          <w:rFonts w:cs="Times New Roman"/>
        </w:rPr>
      </w:pPr>
      <w:r>
        <w:t>Quiz</w:t>
      </w:r>
    </w:p>
    <w:p w:rsidR="003E3ACE" w:rsidRDefault="003E3ACE" w:rsidP="000F07CD">
      <w:pPr>
        <w:pStyle w:val="BodyText"/>
        <w:rPr>
          <w:rFonts w:cs="Times New Roman"/>
        </w:rPr>
      </w:pPr>
    </w:p>
    <w:p w:rsidR="003E3ACE" w:rsidRDefault="003E3ACE" w:rsidP="000F07CD">
      <w:pPr>
        <w:pStyle w:val="Title-Page"/>
      </w:pPr>
      <w:r>
        <w:t>Today's Agenda</w:t>
      </w:r>
    </w:p>
    <w:p w:rsidR="003E3ACE" w:rsidRDefault="003E3ACE" w:rsidP="0013423F">
      <w:pPr>
        <w:pStyle w:val="BulletLevel1"/>
      </w:pPr>
      <w:r>
        <w:t xml:space="preserve">Standing meeting </w:t>
      </w:r>
    </w:p>
    <w:p w:rsidR="003E3ACE" w:rsidRPr="00545646" w:rsidRDefault="003E3ACE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3E3ACE" w:rsidRPr="00545646" w:rsidRDefault="003E3ACE" w:rsidP="00545646">
      <w:pPr>
        <w:pStyle w:val="BulletLevel2"/>
        <w:rPr>
          <w:rFonts w:cs="Times New Roman"/>
        </w:rPr>
      </w:pPr>
      <w:r>
        <w:t>What we did</w:t>
      </w:r>
    </w:p>
    <w:p w:rsidR="003E3ACE" w:rsidRDefault="003E3ACE" w:rsidP="00545646">
      <w:pPr>
        <w:pStyle w:val="BulletLevel2"/>
        <w:rPr>
          <w:rFonts w:cs="Times New Roman"/>
        </w:rPr>
      </w:pPr>
      <w:r>
        <w:t>Where we're going</w:t>
      </w:r>
    </w:p>
    <w:p w:rsidR="003E3ACE" w:rsidRDefault="003E3ACE" w:rsidP="0013423F">
      <w:pPr>
        <w:pStyle w:val="BulletLevel1"/>
      </w:pPr>
      <w:r>
        <w:t>Learning Modules</w:t>
      </w:r>
    </w:p>
    <w:p w:rsidR="003E3ACE" w:rsidRPr="000F07CD" w:rsidRDefault="003E3ACE" w:rsidP="005C4217">
      <w:pPr>
        <w:pStyle w:val="BulletLevel2"/>
        <w:rPr>
          <w:rFonts w:cs="Times New Roman"/>
        </w:rPr>
      </w:pPr>
      <w:r>
        <w:t>Arrays</w:t>
      </w:r>
    </w:p>
    <w:p w:rsidR="003E3ACE" w:rsidRDefault="003E3ACE" w:rsidP="005C4217">
      <w:pPr>
        <w:pStyle w:val="BulletLevel2"/>
        <w:rPr>
          <w:rFonts w:cs="Times New Roman"/>
        </w:rPr>
      </w:pPr>
      <w:r>
        <w:t>Loops</w:t>
      </w:r>
    </w:p>
    <w:p w:rsidR="003E3ACE" w:rsidRDefault="003E3ACE" w:rsidP="0013423F">
      <w:pPr>
        <w:pStyle w:val="BulletLevel1"/>
      </w:pPr>
      <w:r>
        <w:t>Project Time!</w:t>
      </w:r>
    </w:p>
    <w:p w:rsidR="003E3ACE" w:rsidRDefault="003E3ACE" w:rsidP="0013423F">
      <w:pPr>
        <w:pStyle w:val="BulletLevel1"/>
      </w:pPr>
      <w:r>
        <w:t>Book of the Day</w:t>
      </w:r>
    </w:p>
    <w:p w:rsidR="003E3ACE" w:rsidRPr="000F07CD" w:rsidRDefault="003E3ACE" w:rsidP="0013423F">
      <w:pPr>
        <w:pStyle w:val="BulletLevel1"/>
        <w:rPr>
          <w:rFonts w:cs="Times New Roman"/>
        </w:rPr>
      </w:pPr>
      <w:r>
        <w:t>Recap</w:t>
      </w:r>
    </w:p>
    <w:p w:rsidR="003E3ACE" w:rsidRDefault="003E3ACE" w:rsidP="000F07CD">
      <w:pPr>
        <w:pStyle w:val="Title-Page"/>
      </w:pPr>
      <w:r>
        <w:t>Friday Events</w:t>
      </w:r>
    </w:p>
    <w:p w:rsidR="003E3ACE" w:rsidRDefault="003E3ACE" w:rsidP="0013423F">
      <w:pPr>
        <w:pStyle w:val="BulletLevel1"/>
      </w:pPr>
      <w:r>
        <w:t>Course evaluation</w:t>
      </w:r>
    </w:p>
    <w:p w:rsidR="003E3ACE" w:rsidRPr="0013423F" w:rsidRDefault="003E3ACE" w:rsidP="000F07CD">
      <w:pPr>
        <w:pStyle w:val="BulletLevel1"/>
        <w:rPr>
          <w:rFonts w:cs="Times New Roman"/>
        </w:rPr>
      </w:pPr>
      <w:r>
        <w:t>Quiz</w:t>
      </w:r>
    </w:p>
    <w:p w:rsidR="003E3ACE" w:rsidRDefault="003E3ACE" w:rsidP="00DD1DE6">
      <w:pPr>
        <w:pStyle w:val="BodyText"/>
        <w:rPr>
          <w:rFonts w:cs="Times New Roman"/>
        </w:rPr>
      </w:pPr>
    </w:p>
    <w:sectPr w:rsidR="003E3ACE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ACE" w:rsidRDefault="003E3ACE" w:rsidP="00EA0C89">
      <w:r>
        <w:separator/>
      </w:r>
    </w:p>
  </w:endnote>
  <w:endnote w:type="continuationSeparator" w:id="0">
    <w:p w:rsidR="003E3ACE" w:rsidRDefault="003E3ACE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CE" w:rsidRDefault="003E3ACE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ACE" w:rsidRDefault="003E3ACE" w:rsidP="00EA0C89">
      <w:r>
        <w:separator/>
      </w:r>
    </w:p>
  </w:footnote>
  <w:footnote w:type="continuationSeparator" w:id="0">
    <w:p w:rsidR="003E3ACE" w:rsidRDefault="003E3ACE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CE" w:rsidRDefault="003E3ACE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B2C2B"/>
    <w:rsid w:val="000C18C5"/>
    <w:rsid w:val="000C6E6D"/>
    <w:rsid w:val="000C73B5"/>
    <w:rsid w:val="000F07CD"/>
    <w:rsid w:val="0013423F"/>
    <w:rsid w:val="00192830"/>
    <w:rsid w:val="001D4262"/>
    <w:rsid w:val="001E5EF4"/>
    <w:rsid w:val="001F6DC3"/>
    <w:rsid w:val="00230C9E"/>
    <w:rsid w:val="00232A99"/>
    <w:rsid w:val="002470A7"/>
    <w:rsid w:val="00274832"/>
    <w:rsid w:val="002A655C"/>
    <w:rsid w:val="00357ECB"/>
    <w:rsid w:val="00393587"/>
    <w:rsid w:val="003E3ACE"/>
    <w:rsid w:val="003F1F23"/>
    <w:rsid w:val="003F63A9"/>
    <w:rsid w:val="00414963"/>
    <w:rsid w:val="0042638A"/>
    <w:rsid w:val="00440BD4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B337D"/>
    <w:rsid w:val="005C4217"/>
    <w:rsid w:val="005C7493"/>
    <w:rsid w:val="005D1F9A"/>
    <w:rsid w:val="005F01A7"/>
    <w:rsid w:val="00601228"/>
    <w:rsid w:val="00605592"/>
    <w:rsid w:val="006413FF"/>
    <w:rsid w:val="00696EE6"/>
    <w:rsid w:val="006A19D6"/>
    <w:rsid w:val="006F301B"/>
    <w:rsid w:val="007231C6"/>
    <w:rsid w:val="00731C66"/>
    <w:rsid w:val="00784BB1"/>
    <w:rsid w:val="007A7BAF"/>
    <w:rsid w:val="007C3667"/>
    <w:rsid w:val="007F0AF2"/>
    <w:rsid w:val="00807FAA"/>
    <w:rsid w:val="008609EB"/>
    <w:rsid w:val="00871307"/>
    <w:rsid w:val="008F7C89"/>
    <w:rsid w:val="009168AE"/>
    <w:rsid w:val="009A767D"/>
    <w:rsid w:val="009E7B32"/>
    <w:rsid w:val="009F6815"/>
    <w:rsid w:val="00A026B3"/>
    <w:rsid w:val="00A1586D"/>
    <w:rsid w:val="00A15EA7"/>
    <w:rsid w:val="00A34466"/>
    <w:rsid w:val="00A94716"/>
    <w:rsid w:val="00AE3F5B"/>
    <w:rsid w:val="00B85C4A"/>
    <w:rsid w:val="00BC4068"/>
    <w:rsid w:val="00C37B86"/>
    <w:rsid w:val="00C41358"/>
    <w:rsid w:val="00C5286B"/>
    <w:rsid w:val="00D040E8"/>
    <w:rsid w:val="00D0632F"/>
    <w:rsid w:val="00D30F5D"/>
    <w:rsid w:val="00D449E8"/>
    <w:rsid w:val="00D74977"/>
    <w:rsid w:val="00D84355"/>
    <w:rsid w:val="00DA6B61"/>
    <w:rsid w:val="00DD1DE6"/>
    <w:rsid w:val="00DE4327"/>
    <w:rsid w:val="00E0779B"/>
    <w:rsid w:val="00E13C2C"/>
    <w:rsid w:val="00E2701B"/>
    <w:rsid w:val="00E56697"/>
    <w:rsid w:val="00E80BC8"/>
    <w:rsid w:val="00E81FB4"/>
    <w:rsid w:val="00E924A1"/>
    <w:rsid w:val="00EA0C89"/>
    <w:rsid w:val="00EF6E1B"/>
    <w:rsid w:val="00F116E2"/>
    <w:rsid w:val="00F63B63"/>
    <w:rsid w:val="00FC14B3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180</TotalTime>
  <Pages>4</Pages>
  <Words>82</Words>
  <Characters>470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5</cp:revision>
  <dcterms:created xsi:type="dcterms:W3CDTF">2022-01-14T08:44:00Z</dcterms:created>
  <dcterms:modified xsi:type="dcterms:W3CDTF">2022-05-17T13:36:00Z</dcterms:modified>
</cp:coreProperties>
</file>