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DA5" w:rsidRDefault="009D5DA5" w:rsidP="0013423F">
      <w:pPr>
        <w:pStyle w:val="Title-Page"/>
      </w:pPr>
      <w:r>
        <w:t>Daily Standing Meeting</w:t>
      </w:r>
    </w:p>
    <w:p w:rsidR="009D5DA5" w:rsidRPr="0013423F" w:rsidRDefault="009D5DA5" w:rsidP="0013423F"/>
    <w:p w:rsidR="009D5DA5" w:rsidRPr="0013423F" w:rsidRDefault="009D5DA5" w:rsidP="0013423F">
      <w:pPr>
        <w:pStyle w:val="Title"/>
        <w:rPr>
          <w:rFonts w:cs="Times New Roman"/>
        </w:rPr>
      </w:pPr>
      <w:r>
        <w:t>January 20</w:t>
      </w:r>
      <w:r w:rsidRPr="0013423F">
        <w:t>, 2022</w:t>
      </w:r>
      <w:r>
        <w:rPr>
          <w:rFonts w:cs="Times New Roman"/>
        </w:rPr>
        <w:br/>
      </w:r>
    </w:p>
    <w:p w:rsidR="009D5DA5" w:rsidRPr="0013423F" w:rsidRDefault="009D5DA5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9D5DA5" w:rsidRPr="0013423F" w:rsidRDefault="009D5DA5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9D5DA5" w:rsidRDefault="009D5DA5" w:rsidP="005C4217"/>
    <w:p w:rsidR="009D5DA5" w:rsidRPr="005C4217" w:rsidRDefault="009D5DA5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9D5DA5" w:rsidRPr="005C4217" w:rsidRDefault="009D5DA5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9D5DA5" w:rsidRPr="005C4217" w:rsidRDefault="009D5DA5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9D5DA5" w:rsidRPr="005C4217" w:rsidRDefault="009D5DA5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9D5DA5" w:rsidRPr="005C4217" w:rsidRDefault="009D5DA5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 xml:space="preserve">3. You have a giant pile of mini-marshmallows and toothpicks. </w:t>
      </w:r>
      <w:r>
        <w:rPr>
          <w:rFonts w:ascii="Lato" w:hAnsi="Lato" w:cs="Lato"/>
          <w:b/>
          <w:bCs/>
          <w:sz w:val="32"/>
          <w:szCs w:val="32"/>
        </w:rPr>
        <w:br/>
        <w:t xml:space="preserve">     What will you build?  (BTW, your kids want to help)</w:t>
      </w:r>
    </w:p>
    <w:p w:rsidR="009D5DA5" w:rsidRPr="005C4217" w:rsidRDefault="009D5DA5" w:rsidP="005C4217">
      <w:pPr>
        <w:ind w:left="720"/>
        <w:rPr>
          <w:rFonts w:ascii="Lato" w:hAnsi="Lato" w:cs="Lato"/>
          <w:sz w:val="32"/>
          <w:szCs w:val="32"/>
        </w:rPr>
      </w:pPr>
    </w:p>
    <w:p w:rsidR="009D5DA5" w:rsidRDefault="009D5DA5" w:rsidP="0013423F">
      <w:pPr>
        <w:rPr>
          <w:rFonts w:ascii="Lato" w:hAnsi="Lato" w:cs="Lato"/>
          <w:sz w:val="36"/>
          <w:szCs w:val="36"/>
        </w:rPr>
      </w:pPr>
    </w:p>
    <w:p w:rsidR="009D5DA5" w:rsidRDefault="009D5DA5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9D5DA5" w:rsidRDefault="009D5DA5" w:rsidP="00D040E8">
      <w:pPr>
        <w:rPr>
          <w:rFonts w:ascii="Lato" w:hAnsi="Lato" w:cs="Lato"/>
          <w:sz w:val="36"/>
          <w:szCs w:val="36"/>
        </w:rPr>
      </w:pPr>
    </w:p>
    <w:p w:rsidR="009D5DA5" w:rsidRDefault="009D5DA5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9D5DA5" w:rsidRDefault="009D5DA5" w:rsidP="00D040E8">
      <w:pPr>
        <w:rPr>
          <w:rFonts w:ascii="Lato" w:hAnsi="Lato" w:cs="Lato"/>
          <w:sz w:val="36"/>
          <w:szCs w:val="36"/>
        </w:rPr>
      </w:pPr>
    </w:p>
    <w:p w:rsidR="009D5DA5" w:rsidRDefault="009D5DA5" w:rsidP="000F07CD">
      <w:pPr>
        <w:pStyle w:val="Title-Page"/>
      </w:pPr>
      <w:r>
        <w:t>Thursday Events</w:t>
      </w:r>
    </w:p>
    <w:p w:rsidR="009D5DA5" w:rsidRPr="00AE3524" w:rsidRDefault="009D5DA5" w:rsidP="000F07CD">
      <w:pPr>
        <w:pStyle w:val="BulletLevel1"/>
        <w:rPr>
          <w:rFonts w:cs="Times New Roman"/>
        </w:rPr>
      </w:pPr>
      <w:r>
        <w:t>The Toolchain</w:t>
      </w:r>
    </w:p>
    <w:p w:rsidR="009D5DA5" w:rsidRPr="00AE3524" w:rsidRDefault="009D5DA5" w:rsidP="000F07CD">
      <w:pPr>
        <w:pStyle w:val="BulletLevel1"/>
        <w:rPr>
          <w:rFonts w:cs="Times New Roman"/>
        </w:rPr>
      </w:pPr>
      <w:r>
        <w:t>MSVC tools</w:t>
      </w:r>
    </w:p>
    <w:p w:rsidR="009D5DA5" w:rsidRPr="0006128B" w:rsidRDefault="009D5DA5" w:rsidP="000F07CD">
      <w:pPr>
        <w:pStyle w:val="BulletLevel1"/>
        <w:rPr>
          <w:rFonts w:cs="Times New Roman"/>
        </w:rPr>
      </w:pPr>
      <w:r>
        <w:t>Variable scope</w:t>
      </w:r>
    </w:p>
    <w:p w:rsidR="009D5DA5" w:rsidRPr="00CA0517" w:rsidRDefault="009D5DA5" w:rsidP="000F07CD">
      <w:pPr>
        <w:pStyle w:val="BulletLevel1"/>
        <w:rPr>
          <w:rFonts w:cs="Times New Roman"/>
        </w:rPr>
      </w:pPr>
      <w:r>
        <w:t>Object lifetime</w:t>
      </w:r>
    </w:p>
    <w:p w:rsidR="009D5DA5" w:rsidRDefault="009D5DA5" w:rsidP="000F07CD">
      <w:pPr>
        <w:pStyle w:val="BodyText"/>
        <w:rPr>
          <w:rFonts w:cs="Times New Roman"/>
        </w:rPr>
      </w:pPr>
    </w:p>
    <w:p w:rsidR="009D5DA5" w:rsidRDefault="009D5DA5" w:rsidP="000F07CD">
      <w:pPr>
        <w:pStyle w:val="Title-Page"/>
      </w:pPr>
      <w:r>
        <w:t>Today's Agenda</w:t>
      </w:r>
    </w:p>
    <w:p w:rsidR="009D5DA5" w:rsidRDefault="009D5DA5" w:rsidP="0013423F">
      <w:pPr>
        <w:pStyle w:val="BulletLevel1"/>
      </w:pPr>
      <w:r>
        <w:t xml:space="preserve">Standing meeting </w:t>
      </w:r>
    </w:p>
    <w:p w:rsidR="009D5DA5" w:rsidRPr="00545646" w:rsidRDefault="009D5DA5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9D5DA5" w:rsidRPr="00545646" w:rsidRDefault="009D5DA5" w:rsidP="00545646">
      <w:pPr>
        <w:pStyle w:val="BulletLevel2"/>
        <w:rPr>
          <w:rFonts w:cs="Times New Roman"/>
        </w:rPr>
      </w:pPr>
      <w:r>
        <w:t>What we did</w:t>
      </w:r>
    </w:p>
    <w:p w:rsidR="009D5DA5" w:rsidRDefault="009D5DA5" w:rsidP="00545646">
      <w:pPr>
        <w:pStyle w:val="BulletLevel2"/>
        <w:rPr>
          <w:rFonts w:cs="Times New Roman"/>
        </w:rPr>
      </w:pPr>
      <w:r>
        <w:t>Where we're going</w:t>
      </w:r>
    </w:p>
    <w:p w:rsidR="009D5DA5" w:rsidRDefault="009D5DA5" w:rsidP="0013423F">
      <w:pPr>
        <w:pStyle w:val="BulletLevel1"/>
      </w:pPr>
      <w:r>
        <w:t>Learning Modules</w:t>
      </w:r>
    </w:p>
    <w:p w:rsidR="009D5DA5" w:rsidRPr="000F07CD" w:rsidRDefault="009D5DA5" w:rsidP="005C4217">
      <w:pPr>
        <w:pStyle w:val="BulletLevel2"/>
        <w:rPr>
          <w:rFonts w:cs="Times New Roman"/>
        </w:rPr>
      </w:pPr>
      <w:r>
        <w:t>Arrays</w:t>
      </w:r>
    </w:p>
    <w:p w:rsidR="009D5DA5" w:rsidRDefault="009D5DA5" w:rsidP="005C4217">
      <w:pPr>
        <w:pStyle w:val="BulletLevel2"/>
        <w:rPr>
          <w:rFonts w:cs="Times New Roman"/>
        </w:rPr>
      </w:pPr>
      <w:r>
        <w:t>Loops</w:t>
      </w:r>
    </w:p>
    <w:p w:rsidR="009D5DA5" w:rsidRDefault="009D5DA5" w:rsidP="0013423F">
      <w:pPr>
        <w:pStyle w:val="BulletLevel1"/>
      </w:pPr>
      <w:r>
        <w:t>Project Time!</w:t>
      </w:r>
    </w:p>
    <w:p w:rsidR="009D5DA5" w:rsidRDefault="009D5DA5" w:rsidP="0013423F">
      <w:pPr>
        <w:pStyle w:val="BulletLevel1"/>
      </w:pPr>
      <w:r>
        <w:t>Book of the Day</w:t>
      </w:r>
    </w:p>
    <w:p w:rsidR="009D5DA5" w:rsidRPr="000F07CD" w:rsidRDefault="009D5DA5" w:rsidP="0013423F">
      <w:pPr>
        <w:pStyle w:val="BulletLevel1"/>
        <w:rPr>
          <w:rFonts w:cs="Times New Roman"/>
        </w:rPr>
      </w:pPr>
      <w:r>
        <w:t>Recap</w:t>
      </w:r>
    </w:p>
    <w:p w:rsidR="009D5DA5" w:rsidRDefault="009D5DA5" w:rsidP="000F07CD">
      <w:pPr>
        <w:pStyle w:val="Title-Page"/>
      </w:pPr>
      <w:r>
        <w:t>Friday Events</w:t>
      </w:r>
    </w:p>
    <w:p w:rsidR="009D5DA5" w:rsidRDefault="009D5DA5" w:rsidP="0013423F">
      <w:pPr>
        <w:pStyle w:val="BulletLevel1"/>
      </w:pPr>
      <w:r>
        <w:t>Course evaluation</w:t>
      </w:r>
    </w:p>
    <w:p w:rsidR="009D5DA5" w:rsidRPr="0013423F" w:rsidRDefault="009D5DA5" w:rsidP="000F07CD">
      <w:pPr>
        <w:pStyle w:val="BulletLevel1"/>
        <w:rPr>
          <w:rFonts w:cs="Times New Roman"/>
        </w:rPr>
      </w:pPr>
      <w:r>
        <w:t>Quiz</w:t>
      </w:r>
    </w:p>
    <w:p w:rsidR="009D5DA5" w:rsidRDefault="009D5DA5" w:rsidP="00DD1DE6">
      <w:pPr>
        <w:pStyle w:val="BodyText"/>
        <w:rPr>
          <w:rFonts w:cs="Times New Roman"/>
        </w:rPr>
      </w:pPr>
    </w:p>
    <w:sectPr w:rsidR="009D5DA5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DA5" w:rsidRDefault="009D5DA5" w:rsidP="00EA0C89">
      <w:r>
        <w:separator/>
      </w:r>
    </w:p>
  </w:endnote>
  <w:endnote w:type="continuationSeparator" w:id="0">
    <w:p w:rsidR="009D5DA5" w:rsidRDefault="009D5DA5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DA5" w:rsidRDefault="009D5DA5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DA5" w:rsidRDefault="009D5DA5" w:rsidP="00EA0C89">
      <w:r>
        <w:separator/>
      </w:r>
    </w:p>
  </w:footnote>
  <w:footnote w:type="continuationSeparator" w:id="0">
    <w:p w:rsidR="009D5DA5" w:rsidRDefault="009D5DA5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DA5" w:rsidRDefault="009D5DA5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60C4A"/>
    <w:rsid w:val="0006128B"/>
    <w:rsid w:val="000B2C2B"/>
    <w:rsid w:val="000C18C5"/>
    <w:rsid w:val="000C6E6D"/>
    <w:rsid w:val="000C73B5"/>
    <w:rsid w:val="000E3BAB"/>
    <w:rsid w:val="000F07CD"/>
    <w:rsid w:val="00106AF4"/>
    <w:rsid w:val="0013423F"/>
    <w:rsid w:val="00175C1F"/>
    <w:rsid w:val="00192830"/>
    <w:rsid w:val="00194DB7"/>
    <w:rsid w:val="00195A5D"/>
    <w:rsid w:val="001D4262"/>
    <w:rsid w:val="001E5EF4"/>
    <w:rsid w:val="001F6DC3"/>
    <w:rsid w:val="00230C9E"/>
    <w:rsid w:val="00231297"/>
    <w:rsid w:val="00232A99"/>
    <w:rsid w:val="002470A7"/>
    <w:rsid w:val="00274832"/>
    <w:rsid w:val="002A655C"/>
    <w:rsid w:val="00357ECB"/>
    <w:rsid w:val="00393587"/>
    <w:rsid w:val="003F1570"/>
    <w:rsid w:val="003F1F23"/>
    <w:rsid w:val="003F63A9"/>
    <w:rsid w:val="00412FC9"/>
    <w:rsid w:val="00414963"/>
    <w:rsid w:val="0042638A"/>
    <w:rsid w:val="00440BD4"/>
    <w:rsid w:val="0047581A"/>
    <w:rsid w:val="0049338A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A2E07"/>
    <w:rsid w:val="005B337D"/>
    <w:rsid w:val="005C4217"/>
    <w:rsid w:val="005C7493"/>
    <w:rsid w:val="005D1F9A"/>
    <w:rsid w:val="005F01A7"/>
    <w:rsid w:val="005F3A2D"/>
    <w:rsid w:val="005F5D89"/>
    <w:rsid w:val="00601228"/>
    <w:rsid w:val="00605592"/>
    <w:rsid w:val="006413FF"/>
    <w:rsid w:val="00673A17"/>
    <w:rsid w:val="00696EE6"/>
    <w:rsid w:val="006A19D6"/>
    <w:rsid w:val="006E208A"/>
    <w:rsid w:val="006F301B"/>
    <w:rsid w:val="007231C6"/>
    <w:rsid w:val="00731C66"/>
    <w:rsid w:val="00784BB1"/>
    <w:rsid w:val="007A7BAF"/>
    <w:rsid w:val="007C3667"/>
    <w:rsid w:val="007D352D"/>
    <w:rsid w:val="007E63FA"/>
    <w:rsid w:val="007F0AF2"/>
    <w:rsid w:val="00807FAA"/>
    <w:rsid w:val="008450F2"/>
    <w:rsid w:val="00845BAF"/>
    <w:rsid w:val="008609EB"/>
    <w:rsid w:val="00871307"/>
    <w:rsid w:val="008F205A"/>
    <w:rsid w:val="008F7C89"/>
    <w:rsid w:val="009168AE"/>
    <w:rsid w:val="0094279F"/>
    <w:rsid w:val="00951494"/>
    <w:rsid w:val="009A767D"/>
    <w:rsid w:val="009D5DA5"/>
    <w:rsid w:val="009F6815"/>
    <w:rsid w:val="00A026B3"/>
    <w:rsid w:val="00A1586D"/>
    <w:rsid w:val="00A15EA7"/>
    <w:rsid w:val="00A34466"/>
    <w:rsid w:val="00A94716"/>
    <w:rsid w:val="00AE3524"/>
    <w:rsid w:val="00AE3F5B"/>
    <w:rsid w:val="00B3459A"/>
    <w:rsid w:val="00B85C4A"/>
    <w:rsid w:val="00BC4068"/>
    <w:rsid w:val="00C37B86"/>
    <w:rsid w:val="00C5286B"/>
    <w:rsid w:val="00C94B0D"/>
    <w:rsid w:val="00CA0517"/>
    <w:rsid w:val="00D040E8"/>
    <w:rsid w:val="00D0632F"/>
    <w:rsid w:val="00D30F5D"/>
    <w:rsid w:val="00D449E8"/>
    <w:rsid w:val="00D52B08"/>
    <w:rsid w:val="00D74977"/>
    <w:rsid w:val="00D84355"/>
    <w:rsid w:val="00DA6B61"/>
    <w:rsid w:val="00DB3C3B"/>
    <w:rsid w:val="00DD1DE6"/>
    <w:rsid w:val="00DE4327"/>
    <w:rsid w:val="00E0779B"/>
    <w:rsid w:val="00E13C2C"/>
    <w:rsid w:val="00E2701B"/>
    <w:rsid w:val="00E341FD"/>
    <w:rsid w:val="00E56697"/>
    <w:rsid w:val="00E72D6D"/>
    <w:rsid w:val="00E80BC8"/>
    <w:rsid w:val="00E81FB4"/>
    <w:rsid w:val="00E924A1"/>
    <w:rsid w:val="00EA0C89"/>
    <w:rsid w:val="00EF6E1B"/>
    <w:rsid w:val="00F116E2"/>
    <w:rsid w:val="00F36495"/>
    <w:rsid w:val="00F63B63"/>
    <w:rsid w:val="00F825D6"/>
    <w:rsid w:val="00F876A9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129</TotalTime>
  <Pages>4</Pages>
  <Words>98</Words>
  <Characters>565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5</cp:revision>
  <dcterms:created xsi:type="dcterms:W3CDTF">2022-01-20T11:36:00Z</dcterms:created>
  <dcterms:modified xsi:type="dcterms:W3CDTF">2022-05-17T14:08:00Z</dcterms:modified>
</cp:coreProperties>
</file>