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80" w:rsidRDefault="00994880" w:rsidP="0013423F">
      <w:pPr>
        <w:pStyle w:val="Title-Page"/>
      </w:pPr>
      <w:r>
        <w:t>Daily Stand-up Meeting</w:t>
      </w:r>
    </w:p>
    <w:p w:rsidR="00994880" w:rsidRPr="0013423F" w:rsidRDefault="00994880" w:rsidP="0013423F"/>
    <w:p w:rsidR="00994880" w:rsidRPr="0013423F" w:rsidRDefault="00994880" w:rsidP="0013423F">
      <w:pPr>
        <w:pStyle w:val="Title"/>
        <w:rPr>
          <w:rFonts w:cs="Times New Roman"/>
        </w:rPr>
      </w:pPr>
      <w:r w:rsidRPr="0013423F">
        <w:t>January 10, 2022</w:t>
      </w:r>
      <w:r>
        <w:rPr>
          <w:rFonts w:cs="Times New Roman"/>
        </w:rPr>
        <w:br/>
      </w:r>
    </w:p>
    <w:p w:rsidR="00994880" w:rsidRPr="0013423F" w:rsidRDefault="00994880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994880" w:rsidRPr="0013423F" w:rsidRDefault="00994880" w:rsidP="0013423F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Please introduce yourself and tell us about:</w:t>
      </w:r>
    </w:p>
    <w:p w:rsidR="00994880" w:rsidRDefault="00994880" w:rsidP="005C4217"/>
    <w:p w:rsidR="00994880" w:rsidRPr="005C4217" w:rsidRDefault="00994880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1. Something you learned while installing your software</w:t>
      </w:r>
    </w:p>
    <w:p w:rsidR="00994880" w:rsidRPr="005C4217" w:rsidRDefault="00994880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994880" w:rsidRPr="005C4217" w:rsidRDefault="00994880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994880" w:rsidRPr="005C4217" w:rsidRDefault="00994880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994880" w:rsidRPr="005C4217" w:rsidRDefault="00994880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3. What was the best show you watched over the holidays?</w:t>
      </w:r>
    </w:p>
    <w:p w:rsidR="00994880" w:rsidRPr="005C4217" w:rsidRDefault="00994880" w:rsidP="005C4217">
      <w:pPr>
        <w:ind w:left="720"/>
        <w:rPr>
          <w:rFonts w:ascii="Lato" w:hAnsi="Lato" w:cs="Lato"/>
          <w:sz w:val="32"/>
          <w:szCs w:val="32"/>
        </w:rPr>
      </w:pPr>
    </w:p>
    <w:p w:rsidR="00994880" w:rsidRPr="0013423F" w:rsidRDefault="00994880" w:rsidP="0013423F">
      <w:pPr>
        <w:rPr>
          <w:rFonts w:ascii="Lato Heavy" w:hAnsi="Lato Heavy" w:cs="Lato Heavy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  <w:r w:rsidRPr="0013423F">
        <w:rPr>
          <w:rFonts w:ascii="Lato" w:hAnsi="Lato" w:cs="Lato"/>
          <w:sz w:val="36"/>
          <w:szCs w:val="36"/>
        </w:rPr>
        <w:br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20"/>
        <w:gridCol w:w="2520"/>
      </w:tblGrid>
      <w:tr w:rsidR="00994880" w:rsidRPr="00DD1DE6">
        <w:tc>
          <w:tcPr>
            <w:tcW w:w="2448" w:type="dxa"/>
          </w:tcPr>
          <w:p w:rsidR="00994880" w:rsidRPr="007F0AF2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0" w:name="OLE_LINK1"/>
            <w:bookmarkStart w:id="1" w:name="OLE_LINK2"/>
            <w:r w:rsidRPr="007F0AF2">
              <w:rPr>
                <w:b/>
                <w:bCs/>
              </w:rPr>
              <w:t>Mike Yonick</w:t>
            </w:r>
            <w:bookmarkEnd w:id="0"/>
            <w:bookmarkEnd w:id="1"/>
          </w:p>
        </w:tc>
        <w:tc>
          <w:tcPr>
            <w:tcW w:w="2520" w:type="dxa"/>
          </w:tcPr>
          <w:p w:rsidR="00994880" w:rsidRPr="007F0AF2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2" w:name="OLE_LINK3"/>
            <w:bookmarkStart w:id="3" w:name="OLE_LINK4"/>
            <w:r w:rsidRPr="007F0AF2">
              <w:rPr>
                <w:b/>
                <w:bCs/>
              </w:rPr>
              <w:t>Amardeep Singh</w:t>
            </w:r>
            <w:bookmarkEnd w:id="2"/>
            <w:bookmarkEnd w:id="3"/>
          </w:p>
        </w:tc>
        <w:tc>
          <w:tcPr>
            <w:tcW w:w="2520" w:type="dxa"/>
          </w:tcPr>
          <w:p w:rsidR="00994880" w:rsidRPr="00FE0381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35"/>
            <w:bookmarkStart w:id="9" w:name="OLE_LINK36"/>
            <w:bookmarkStart w:id="10" w:name="OLE_LINK37"/>
            <w:r w:rsidRPr="00FE0381">
              <w:rPr>
                <w:b/>
                <w:bCs/>
              </w:rPr>
              <w:t>Trenton Meehan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 w:rsidR="00994880" w:rsidRPr="00DD1DE6">
        <w:tc>
          <w:tcPr>
            <w:tcW w:w="2448" w:type="dxa"/>
          </w:tcPr>
          <w:p w:rsidR="00994880" w:rsidRPr="007F0AF2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11" w:name="OLE_LINK9"/>
            <w:bookmarkStart w:id="12" w:name="OLE_LINK10"/>
            <w:r w:rsidRPr="007F0AF2">
              <w:rPr>
                <w:b/>
                <w:bCs/>
              </w:rPr>
              <w:t>Aaron Diachun</w:t>
            </w:r>
            <w:bookmarkEnd w:id="11"/>
            <w:bookmarkEnd w:id="12"/>
          </w:p>
        </w:tc>
        <w:tc>
          <w:tcPr>
            <w:tcW w:w="2520" w:type="dxa"/>
          </w:tcPr>
          <w:p w:rsidR="00994880" w:rsidRPr="00232A99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13" w:name="OLE_LINK21"/>
            <w:bookmarkStart w:id="14" w:name="OLE_LINK22"/>
            <w:r w:rsidRPr="00232A99">
              <w:rPr>
                <w:b/>
                <w:bCs/>
              </w:rPr>
              <w:t>Natalie Keith</w:t>
            </w:r>
            <w:bookmarkEnd w:id="13"/>
            <w:bookmarkEnd w:id="14"/>
          </w:p>
        </w:tc>
        <w:tc>
          <w:tcPr>
            <w:tcW w:w="2520" w:type="dxa"/>
          </w:tcPr>
          <w:p w:rsidR="00994880" w:rsidRPr="00FE0381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15" w:name="OLE_LINK38"/>
            <w:bookmarkStart w:id="16" w:name="OLE_LINK39"/>
            <w:r w:rsidRPr="00FE0381">
              <w:rPr>
                <w:b/>
                <w:bCs/>
              </w:rPr>
              <w:t>Sangbum Hong</w:t>
            </w:r>
            <w:bookmarkEnd w:id="15"/>
            <w:bookmarkEnd w:id="16"/>
          </w:p>
        </w:tc>
      </w:tr>
      <w:tr w:rsidR="00994880" w:rsidRPr="00DD1DE6">
        <w:tc>
          <w:tcPr>
            <w:tcW w:w="2448" w:type="dxa"/>
          </w:tcPr>
          <w:p w:rsidR="00994880" w:rsidRPr="007F0AF2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17" w:name="OLE_LINK11"/>
            <w:bookmarkStart w:id="18" w:name="OLE_LINK12"/>
            <w:r w:rsidRPr="007F0AF2">
              <w:rPr>
                <w:b/>
                <w:bCs/>
              </w:rPr>
              <w:t>Luke Carstens</w:t>
            </w:r>
            <w:bookmarkEnd w:id="17"/>
            <w:bookmarkEnd w:id="18"/>
          </w:p>
        </w:tc>
        <w:tc>
          <w:tcPr>
            <w:tcW w:w="2520" w:type="dxa"/>
          </w:tcPr>
          <w:p w:rsidR="00994880" w:rsidRPr="00232A99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19" w:name="OLE_LINK23"/>
            <w:bookmarkStart w:id="20" w:name="OLE_LINK24"/>
            <w:r w:rsidRPr="00232A99">
              <w:rPr>
                <w:b/>
                <w:bCs/>
              </w:rPr>
              <w:t>Paul Chretien</w:t>
            </w:r>
            <w:bookmarkEnd w:id="19"/>
            <w:bookmarkEnd w:id="20"/>
          </w:p>
        </w:tc>
        <w:tc>
          <w:tcPr>
            <w:tcW w:w="2520" w:type="dxa"/>
          </w:tcPr>
          <w:p w:rsidR="00994880" w:rsidRPr="00E0779B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21" w:name="OLE_LINK40"/>
            <w:bookmarkStart w:id="22" w:name="OLE_LINK41"/>
            <w:r w:rsidRPr="00E0779B">
              <w:rPr>
                <w:b/>
                <w:bCs/>
              </w:rPr>
              <w:t>Thai Dinh</w:t>
            </w:r>
            <w:bookmarkEnd w:id="21"/>
            <w:bookmarkEnd w:id="22"/>
          </w:p>
        </w:tc>
      </w:tr>
      <w:tr w:rsidR="00994880" w:rsidRPr="00DD1DE6">
        <w:tc>
          <w:tcPr>
            <w:tcW w:w="2448" w:type="dxa"/>
          </w:tcPr>
          <w:p w:rsidR="00994880" w:rsidRPr="007F0AF2" w:rsidRDefault="00994880" w:rsidP="00E924A1">
            <w:pPr>
              <w:pStyle w:val="BodyText"/>
              <w:rPr>
                <w:b/>
                <w:bCs/>
              </w:rPr>
            </w:pPr>
            <w:bookmarkStart w:id="23" w:name="OLE_LINK13"/>
            <w:bookmarkStart w:id="24" w:name="OLE_LINK14"/>
            <w:bookmarkStart w:id="25" w:name="OLE_LINK15"/>
            <w:bookmarkStart w:id="26" w:name="OLE_LINK16"/>
            <w:r w:rsidRPr="007F0AF2">
              <w:rPr>
                <w:b/>
                <w:bCs/>
              </w:rPr>
              <w:t xml:space="preserve">Dominick Montone </w:t>
            </w:r>
            <w:bookmarkEnd w:id="23"/>
            <w:bookmarkEnd w:id="24"/>
            <w:bookmarkEnd w:id="25"/>
            <w:bookmarkEnd w:id="26"/>
          </w:p>
        </w:tc>
        <w:tc>
          <w:tcPr>
            <w:tcW w:w="2520" w:type="dxa"/>
          </w:tcPr>
          <w:p w:rsidR="00994880" w:rsidRPr="00232A99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27" w:name="OLE_LINK25"/>
            <w:bookmarkStart w:id="28" w:name="OLE_LINK26"/>
            <w:r w:rsidRPr="00232A99">
              <w:rPr>
                <w:b/>
                <w:bCs/>
              </w:rPr>
              <w:t>Ramandeep Gill</w:t>
            </w:r>
            <w:bookmarkEnd w:id="27"/>
            <w:bookmarkEnd w:id="28"/>
          </w:p>
        </w:tc>
        <w:tc>
          <w:tcPr>
            <w:tcW w:w="2520" w:type="dxa"/>
          </w:tcPr>
          <w:p w:rsidR="00994880" w:rsidRPr="00E0779B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29" w:name="OLE_LINK42"/>
            <w:bookmarkStart w:id="30" w:name="OLE_LINK43"/>
            <w:bookmarkStart w:id="31" w:name="OLE_LINK44"/>
            <w:bookmarkStart w:id="32" w:name="OLE_LINK45"/>
            <w:bookmarkStart w:id="33" w:name="OLE_LINK46"/>
            <w:bookmarkStart w:id="34" w:name="OLE_LINK47"/>
            <w:r w:rsidRPr="00E0779B">
              <w:rPr>
                <w:b/>
                <w:bCs/>
              </w:rPr>
              <w:t>Delon Etzel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  <w:tr w:rsidR="00994880" w:rsidRPr="00DD1DE6">
        <w:tc>
          <w:tcPr>
            <w:tcW w:w="2448" w:type="dxa"/>
          </w:tcPr>
          <w:p w:rsidR="00994880" w:rsidRPr="007F0AF2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35" w:name="OLE_LINK17"/>
            <w:bookmarkStart w:id="36" w:name="OLE_LINK18"/>
            <w:r w:rsidRPr="007F0AF2">
              <w:rPr>
                <w:b/>
                <w:bCs/>
              </w:rPr>
              <w:t>Elizabeth Patterson</w:t>
            </w:r>
            <w:bookmarkEnd w:id="35"/>
            <w:bookmarkEnd w:id="36"/>
          </w:p>
        </w:tc>
        <w:tc>
          <w:tcPr>
            <w:tcW w:w="2520" w:type="dxa"/>
          </w:tcPr>
          <w:p w:rsidR="00994880" w:rsidRPr="00232A99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37" w:name="OLE_LINK27"/>
            <w:bookmarkStart w:id="38" w:name="OLE_LINK28"/>
            <w:bookmarkStart w:id="39" w:name="OLE_LINK29"/>
            <w:bookmarkStart w:id="40" w:name="OLE_LINK30"/>
            <w:r w:rsidRPr="00232A99">
              <w:rPr>
                <w:b/>
                <w:bCs/>
              </w:rPr>
              <w:t>Hau Sin</w:t>
            </w:r>
            <w:bookmarkEnd w:id="37"/>
            <w:bookmarkEnd w:id="38"/>
            <w:bookmarkEnd w:id="39"/>
            <w:bookmarkEnd w:id="40"/>
          </w:p>
        </w:tc>
        <w:tc>
          <w:tcPr>
            <w:tcW w:w="2520" w:type="dxa"/>
          </w:tcPr>
          <w:p w:rsidR="00994880" w:rsidRPr="00E0779B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41" w:name="OLE_LINK48"/>
            <w:bookmarkStart w:id="42" w:name="OLE_LINK49"/>
            <w:bookmarkStart w:id="43" w:name="OLE_LINK50"/>
            <w:bookmarkStart w:id="44" w:name="OLE_LINK51"/>
            <w:r w:rsidRPr="00E0779B">
              <w:rPr>
                <w:b/>
                <w:bCs/>
              </w:rPr>
              <w:t>Jia-Lou Hu</w:t>
            </w:r>
            <w:bookmarkEnd w:id="41"/>
            <w:bookmarkEnd w:id="42"/>
            <w:bookmarkEnd w:id="43"/>
            <w:bookmarkEnd w:id="44"/>
          </w:p>
        </w:tc>
      </w:tr>
      <w:tr w:rsidR="00994880">
        <w:tc>
          <w:tcPr>
            <w:tcW w:w="2448" w:type="dxa"/>
          </w:tcPr>
          <w:p w:rsidR="00994880" w:rsidRPr="007F0AF2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45" w:name="OLE_LINK19"/>
            <w:bookmarkStart w:id="46" w:name="OLE_LINK20"/>
            <w:r w:rsidRPr="007F0AF2">
              <w:rPr>
                <w:b/>
                <w:bCs/>
              </w:rPr>
              <w:t>Morteza Kiani</w:t>
            </w:r>
            <w:bookmarkEnd w:id="45"/>
            <w:bookmarkEnd w:id="46"/>
          </w:p>
        </w:tc>
        <w:tc>
          <w:tcPr>
            <w:tcW w:w="2520" w:type="dxa"/>
          </w:tcPr>
          <w:p w:rsidR="00994880" w:rsidRPr="00232A99" w:rsidRDefault="00994880" w:rsidP="00E924A1">
            <w:pPr>
              <w:pStyle w:val="BodyText"/>
              <w:rPr>
                <w:rFonts w:cs="Times New Roman"/>
                <w:b/>
                <w:bCs/>
              </w:rPr>
            </w:pPr>
            <w:bookmarkStart w:id="47" w:name="OLE_LINK31"/>
            <w:bookmarkStart w:id="48" w:name="OLE_LINK32"/>
            <w:bookmarkStart w:id="49" w:name="OLE_LINK33"/>
            <w:bookmarkStart w:id="50" w:name="OLE_LINK34"/>
            <w:r w:rsidRPr="00232A99">
              <w:rPr>
                <w:b/>
                <w:bCs/>
              </w:rPr>
              <w:t>Kendra White</w:t>
            </w:r>
            <w:bookmarkEnd w:id="47"/>
            <w:bookmarkEnd w:id="48"/>
            <w:bookmarkEnd w:id="49"/>
            <w:bookmarkEnd w:id="50"/>
          </w:p>
        </w:tc>
        <w:tc>
          <w:tcPr>
            <w:tcW w:w="2520" w:type="dxa"/>
          </w:tcPr>
          <w:p w:rsidR="00994880" w:rsidRPr="00E0779B" w:rsidRDefault="00994880" w:rsidP="00E924A1">
            <w:pPr>
              <w:pStyle w:val="BodyText"/>
              <w:rPr>
                <w:b/>
                <w:bCs/>
              </w:rPr>
            </w:pPr>
            <w:r w:rsidRPr="00E0779B">
              <w:rPr>
                <w:b/>
                <w:bCs/>
              </w:rPr>
              <w:t>Paul Kimball</w:t>
            </w:r>
          </w:p>
        </w:tc>
      </w:tr>
    </w:tbl>
    <w:p w:rsidR="00994880" w:rsidRDefault="00994880" w:rsidP="0013423F">
      <w:pPr>
        <w:pStyle w:val="Title-Page"/>
      </w:pPr>
      <w:r>
        <w:t>Today's Agenda</w:t>
      </w:r>
    </w:p>
    <w:p w:rsidR="00994880" w:rsidRDefault="00994880" w:rsidP="0013423F">
      <w:pPr>
        <w:pStyle w:val="BulletLevel1"/>
      </w:pPr>
      <w:r>
        <w:t xml:space="preserve">Standing meeting </w:t>
      </w:r>
    </w:p>
    <w:p w:rsidR="00994880" w:rsidRDefault="00994880" w:rsidP="0013423F">
      <w:pPr>
        <w:pStyle w:val="BulletLevel1"/>
      </w:pPr>
      <w:r>
        <w:t>Theme of the Day - Getting started</w:t>
      </w:r>
    </w:p>
    <w:p w:rsidR="00994880" w:rsidRDefault="00994880" w:rsidP="0013423F">
      <w:pPr>
        <w:pStyle w:val="BulletLevel1"/>
      </w:pPr>
      <w:r>
        <w:t>Learning Modules</w:t>
      </w:r>
    </w:p>
    <w:p w:rsidR="00994880" w:rsidRDefault="00994880" w:rsidP="005C4217">
      <w:pPr>
        <w:pStyle w:val="BulletLevel2"/>
        <w:rPr>
          <w:rFonts w:cs="Times New Roman"/>
        </w:rPr>
      </w:pPr>
      <w:r>
        <w:t>How to Learn C</w:t>
      </w:r>
    </w:p>
    <w:p w:rsidR="00994880" w:rsidRDefault="00994880" w:rsidP="005C4217">
      <w:pPr>
        <w:pStyle w:val="BulletLevel2"/>
      </w:pPr>
      <w:r>
        <w:t>Visual Studio Crash Course</w:t>
      </w:r>
    </w:p>
    <w:p w:rsidR="00994880" w:rsidRDefault="00994880" w:rsidP="005C4217">
      <w:pPr>
        <w:pStyle w:val="BulletLevel2"/>
      </w:pPr>
      <w:r>
        <w:t>C Programming Crash Course</w:t>
      </w:r>
    </w:p>
    <w:p w:rsidR="00994880" w:rsidRDefault="00994880" w:rsidP="0013423F">
      <w:pPr>
        <w:pStyle w:val="BulletLevel1"/>
      </w:pPr>
      <w:r>
        <w:t>Project Time!</w:t>
      </w:r>
    </w:p>
    <w:p w:rsidR="00994880" w:rsidRDefault="00994880" w:rsidP="0013423F">
      <w:pPr>
        <w:pStyle w:val="BulletLevel1"/>
      </w:pPr>
      <w:r>
        <w:t>Book of the Day</w:t>
      </w:r>
    </w:p>
    <w:p w:rsidR="00994880" w:rsidRPr="0013423F" w:rsidRDefault="00994880" w:rsidP="0013423F">
      <w:pPr>
        <w:pStyle w:val="BulletLevel1"/>
        <w:rPr>
          <w:rFonts w:cs="Times New Roman"/>
        </w:rPr>
      </w:pPr>
      <w:r>
        <w:t>Recap</w:t>
      </w:r>
    </w:p>
    <w:p w:rsidR="00994880" w:rsidRDefault="00994880" w:rsidP="00DD1DE6">
      <w:pPr>
        <w:pStyle w:val="BodyText"/>
        <w:rPr>
          <w:rFonts w:cs="Times New Roman"/>
        </w:rPr>
      </w:pPr>
    </w:p>
    <w:sectPr w:rsidR="00994880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80" w:rsidRDefault="00994880" w:rsidP="00EA0C89">
      <w:r>
        <w:separator/>
      </w:r>
    </w:p>
  </w:endnote>
  <w:endnote w:type="continuationSeparator" w:id="0">
    <w:p w:rsidR="00994880" w:rsidRDefault="00994880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80" w:rsidRDefault="00994880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80" w:rsidRDefault="00994880" w:rsidP="00EA0C89">
      <w:r>
        <w:separator/>
      </w:r>
    </w:p>
  </w:footnote>
  <w:footnote w:type="continuationSeparator" w:id="0">
    <w:p w:rsidR="00994880" w:rsidRDefault="00994880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80" w:rsidRDefault="00994880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13423F"/>
    <w:rsid w:val="00192830"/>
    <w:rsid w:val="001D4262"/>
    <w:rsid w:val="001F6DC3"/>
    <w:rsid w:val="00232A99"/>
    <w:rsid w:val="002470A7"/>
    <w:rsid w:val="002A655C"/>
    <w:rsid w:val="00393587"/>
    <w:rsid w:val="003F1F23"/>
    <w:rsid w:val="003F63A9"/>
    <w:rsid w:val="00414963"/>
    <w:rsid w:val="0042638A"/>
    <w:rsid w:val="00454EA8"/>
    <w:rsid w:val="0049338A"/>
    <w:rsid w:val="004F1B19"/>
    <w:rsid w:val="005276EA"/>
    <w:rsid w:val="00570A86"/>
    <w:rsid w:val="005C4217"/>
    <w:rsid w:val="005F01A7"/>
    <w:rsid w:val="00605592"/>
    <w:rsid w:val="006A19D6"/>
    <w:rsid w:val="006F301B"/>
    <w:rsid w:val="007231C6"/>
    <w:rsid w:val="00731C66"/>
    <w:rsid w:val="007F0AF2"/>
    <w:rsid w:val="008609EB"/>
    <w:rsid w:val="00871307"/>
    <w:rsid w:val="008F7C89"/>
    <w:rsid w:val="00994880"/>
    <w:rsid w:val="009A767D"/>
    <w:rsid w:val="009E3318"/>
    <w:rsid w:val="009F6815"/>
    <w:rsid w:val="00A026B3"/>
    <w:rsid w:val="00A1586D"/>
    <w:rsid w:val="00A15EA7"/>
    <w:rsid w:val="00AE3F5B"/>
    <w:rsid w:val="00B85C4A"/>
    <w:rsid w:val="00BC4068"/>
    <w:rsid w:val="00C5286B"/>
    <w:rsid w:val="00C7571A"/>
    <w:rsid w:val="00D30F5D"/>
    <w:rsid w:val="00D449E8"/>
    <w:rsid w:val="00D74977"/>
    <w:rsid w:val="00D84355"/>
    <w:rsid w:val="00DA6B61"/>
    <w:rsid w:val="00DD1DE6"/>
    <w:rsid w:val="00DE4327"/>
    <w:rsid w:val="00E0779B"/>
    <w:rsid w:val="00E13C2C"/>
    <w:rsid w:val="00E56697"/>
    <w:rsid w:val="00E80BC8"/>
    <w:rsid w:val="00E81FB4"/>
    <w:rsid w:val="00E924A1"/>
    <w:rsid w:val="00EA0C89"/>
    <w:rsid w:val="00EF6E1B"/>
    <w:rsid w:val="00FC6F5A"/>
    <w:rsid w:val="00FE0381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C757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757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455</TotalTime>
  <Pages>2</Pages>
  <Words>112</Words>
  <Characters>645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14</cp:revision>
  <dcterms:created xsi:type="dcterms:W3CDTF">2021-11-16T09:07:00Z</dcterms:created>
  <dcterms:modified xsi:type="dcterms:W3CDTF">2022-05-17T13:32:00Z</dcterms:modified>
</cp:coreProperties>
</file>