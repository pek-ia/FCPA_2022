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2B6" w:rsidRDefault="00E012B6" w:rsidP="0013423F">
      <w:pPr>
        <w:pStyle w:val="Title-Page"/>
      </w:pPr>
      <w:r>
        <w:t>Daily Standing Meeting</w:t>
      </w:r>
    </w:p>
    <w:p w:rsidR="00E012B6" w:rsidRPr="0013423F" w:rsidRDefault="00E012B6" w:rsidP="0013423F"/>
    <w:p w:rsidR="00E012B6" w:rsidRPr="0013423F" w:rsidRDefault="00E012B6" w:rsidP="0013423F">
      <w:pPr>
        <w:pStyle w:val="Title"/>
        <w:rPr>
          <w:rFonts w:cs="Times New Roman"/>
        </w:rPr>
      </w:pPr>
      <w:r>
        <w:t>January 19</w:t>
      </w:r>
      <w:r w:rsidRPr="0013423F">
        <w:t>, 2022</w:t>
      </w:r>
      <w:r>
        <w:rPr>
          <w:rFonts w:cs="Times New Roman"/>
        </w:rPr>
        <w:br/>
      </w:r>
    </w:p>
    <w:p w:rsidR="00E012B6" w:rsidRPr="0013423F" w:rsidRDefault="00E012B6" w:rsidP="0013423F">
      <w:pPr>
        <w:jc w:val="center"/>
        <w:rPr>
          <w:rFonts w:ascii="Lato" w:hAnsi="Lato" w:cs="Lato"/>
          <w:b/>
          <w:bCs/>
          <w:sz w:val="36"/>
          <w:szCs w:val="36"/>
        </w:rPr>
      </w:pPr>
      <w:r w:rsidRPr="0013423F">
        <w:rPr>
          <w:rFonts w:ascii="Lato" w:hAnsi="Lato" w:cs="Lato"/>
          <w:b/>
          <w:bCs/>
          <w:sz w:val="36"/>
          <w:szCs w:val="36"/>
        </w:rPr>
        <w:t>Todays Topics:</w:t>
      </w:r>
      <w:r w:rsidRPr="0013423F">
        <w:rPr>
          <w:rFonts w:ascii="Lato" w:hAnsi="Lato" w:cs="Lato"/>
          <w:b/>
          <w:bCs/>
          <w:sz w:val="36"/>
          <w:szCs w:val="36"/>
        </w:rPr>
        <w:br/>
      </w:r>
      <w:r w:rsidRPr="0013423F">
        <w:rPr>
          <w:rFonts w:ascii="Lato" w:hAnsi="Lato" w:cs="Lato"/>
          <w:b/>
          <w:bCs/>
          <w:sz w:val="36"/>
          <w:szCs w:val="36"/>
        </w:rPr>
        <w:br/>
      </w:r>
    </w:p>
    <w:p w:rsidR="00E012B6" w:rsidRPr="0013423F" w:rsidRDefault="00E012B6" w:rsidP="0013423F">
      <w:pPr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Good morning!  T</w:t>
      </w:r>
      <w:r w:rsidRPr="0013423F">
        <w:rPr>
          <w:rFonts w:ascii="Lato" w:hAnsi="Lato" w:cs="Lato"/>
          <w:sz w:val="36"/>
          <w:szCs w:val="36"/>
        </w:rPr>
        <w:t>ell us about:</w:t>
      </w:r>
    </w:p>
    <w:p w:rsidR="00E012B6" w:rsidRDefault="00E012B6" w:rsidP="005C4217"/>
    <w:p w:rsidR="00E012B6" w:rsidRPr="005C4217" w:rsidRDefault="00E012B6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 xml:space="preserve">1. Something you </w:t>
      </w:r>
      <w:r>
        <w:rPr>
          <w:rFonts w:ascii="Lato" w:hAnsi="Lato" w:cs="Lato"/>
          <w:b/>
          <w:bCs/>
          <w:sz w:val="32"/>
          <w:szCs w:val="32"/>
        </w:rPr>
        <w:t>learned or accomplished on Friday</w:t>
      </w:r>
    </w:p>
    <w:p w:rsidR="00E012B6" w:rsidRPr="005C4217" w:rsidRDefault="00E012B6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E012B6" w:rsidRPr="005C4217" w:rsidRDefault="00E012B6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>2. A problem or question that you are still struggling with</w:t>
      </w:r>
    </w:p>
    <w:p w:rsidR="00E012B6" w:rsidRPr="005C4217" w:rsidRDefault="00E012B6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E012B6" w:rsidRPr="005C4217" w:rsidRDefault="00E012B6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>
        <w:rPr>
          <w:rFonts w:ascii="Lato" w:hAnsi="Lato" w:cs="Lato"/>
          <w:b/>
          <w:bCs/>
          <w:sz w:val="32"/>
          <w:szCs w:val="32"/>
        </w:rPr>
        <w:t xml:space="preserve">3. You are going on a time travel adventure!  You can bring one </w:t>
      </w:r>
      <w:r>
        <w:rPr>
          <w:rFonts w:ascii="Lato" w:hAnsi="Lato" w:cs="Lato"/>
          <w:b/>
          <w:bCs/>
          <w:sz w:val="32"/>
          <w:szCs w:val="32"/>
        </w:rPr>
        <w:br/>
        <w:t xml:space="preserve">     small item.  What will it be?</w:t>
      </w:r>
    </w:p>
    <w:p w:rsidR="00E012B6" w:rsidRPr="005C4217" w:rsidRDefault="00E012B6" w:rsidP="005C4217">
      <w:pPr>
        <w:ind w:left="720"/>
        <w:rPr>
          <w:rFonts w:ascii="Lato" w:hAnsi="Lato" w:cs="Lato"/>
          <w:sz w:val="32"/>
          <w:szCs w:val="32"/>
        </w:rPr>
      </w:pPr>
    </w:p>
    <w:p w:rsidR="00E012B6" w:rsidRDefault="00E012B6" w:rsidP="0013423F">
      <w:pPr>
        <w:rPr>
          <w:rFonts w:ascii="Lato" w:hAnsi="Lato" w:cs="Lato"/>
          <w:sz w:val="36"/>
          <w:szCs w:val="36"/>
        </w:rPr>
      </w:pPr>
    </w:p>
    <w:p w:rsidR="00E012B6" w:rsidRDefault="00E012B6" w:rsidP="00D040E8">
      <w:pPr>
        <w:rPr>
          <w:rFonts w:ascii="Lato" w:hAnsi="Lato" w:cs="Lato"/>
          <w:sz w:val="36"/>
          <w:szCs w:val="36"/>
        </w:rPr>
      </w:pPr>
      <w:r w:rsidRPr="0013423F">
        <w:rPr>
          <w:rFonts w:ascii="Lato" w:hAnsi="Lato" w:cs="Lato"/>
          <w:sz w:val="36"/>
          <w:szCs w:val="36"/>
        </w:rPr>
        <w:t>We'll go in the following order:</w:t>
      </w:r>
    </w:p>
    <w:p w:rsidR="00E012B6" w:rsidRDefault="00E012B6" w:rsidP="00D040E8">
      <w:pPr>
        <w:rPr>
          <w:rFonts w:ascii="Lato" w:hAnsi="Lato" w:cs="Lato"/>
          <w:sz w:val="36"/>
          <w:szCs w:val="36"/>
        </w:rPr>
      </w:pPr>
    </w:p>
    <w:p w:rsidR="00E012B6" w:rsidRDefault="00E012B6" w:rsidP="009168AE">
      <w:pPr>
        <w:ind w:firstLine="720"/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See program output!</w:t>
      </w:r>
    </w:p>
    <w:p w:rsidR="00E012B6" w:rsidRDefault="00E012B6" w:rsidP="00D040E8">
      <w:pPr>
        <w:rPr>
          <w:rFonts w:ascii="Lato" w:hAnsi="Lato" w:cs="Lato"/>
          <w:sz w:val="36"/>
          <w:szCs w:val="36"/>
        </w:rPr>
      </w:pPr>
    </w:p>
    <w:p w:rsidR="00E012B6" w:rsidRDefault="00E012B6" w:rsidP="000F07CD">
      <w:pPr>
        <w:pStyle w:val="Title-Page"/>
      </w:pPr>
      <w:r>
        <w:t>Wednesday Events</w:t>
      </w:r>
    </w:p>
    <w:p w:rsidR="00E012B6" w:rsidRDefault="00E012B6" w:rsidP="000F07CD">
      <w:pPr>
        <w:pStyle w:val="BulletLevel1"/>
      </w:pPr>
      <w:r>
        <w:t>Structs, unions, enums</w:t>
      </w:r>
    </w:p>
    <w:p w:rsidR="00E012B6" w:rsidRDefault="00E012B6" w:rsidP="000F07CD">
      <w:pPr>
        <w:pStyle w:val="BulletLevel1"/>
        <w:rPr>
          <w:rFonts w:cs="Times New Roman"/>
        </w:rPr>
      </w:pPr>
      <w:r>
        <w:t>typedefs</w:t>
      </w:r>
    </w:p>
    <w:p w:rsidR="00E012B6" w:rsidRPr="0006128B" w:rsidRDefault="00E012B6" w:rsidP="000F07CD">
      <w:pPr>
        <w:pStyle w:val="BulletLevel1"/>
        <w:rPr>
          <w:rFonts w:cs="Times New Roman"/>
        </w:rPr>
      </w:pPr>
      <w:r>
        <w:t>Variable scope</w:t>
      </w:r>
    </w:p>
    <w:p w:rsidR="00E012B6" w:rsidRPr="00CA0517" w:rsidRDefault="00E012B6" w:rsidP="000F07CD">
      <w:pPr>
        <w:pStyle w:val="BulletLevel1"/>
        <w:rPr>
          <w:rFonts w:cs="Times New Roman"/>
        </w:rPr>
      </w:pPr>
      <w:r>
        <w:t>Object lifetime</w:t>
      </w:r>
    </w:p>
    <w:p w:rsidR="00E012B6" w:rsidRDefault="00E012B6" w:rsidP="000F07CD">
      <w:pPr>
        <w:pStyle w:val="BodyText"/>
        <w:rPr>
          <w:rFonts w:cs="Times New Roman"/>
        </w:rPr>
      </w:pPr>
    </w:p>
    <w:p w:rsidR="00E012B6" w:rsidRDefault="00E012B6" w:rsidP="000F07CD">
      <w:pPr>
        <w:pStyle w:val="Title-Page"/>
      </w:pPr>
      <w:r>
        <w:t>Today's Agenda</w:t>
      </w:r>
    </w:p>
    <w:p w:rsidR="00E012B6" w:rsidRDefault="00E012B6" w:rsidP="0013423F">
      <w:pPr>
        <w:pStyle w:val="BulletLevel1"/>
      </w:pPr>
      <w:r>
        <w:t xml:space="preserve">Standing meeting </w:t>
      </w:r>
    </w:p>
    <w:p w:rsidR="00E012B6" w:rsidRPr="00545646" w:rsidRDefault="00E012B6" w:rsidP="0013423F">
      <w:pPr>
        <w:pStyle w:val="BulletLevel1"/>
        <w:rPr>
          <w:rFonts w:cs="Times New Roman"/>
        </w:rPr>
      </w:pPr>
      <w:r>
        <w:t>Theme of the Day - Crash Course Continues!</w:t>
      </w:r>
    </w:p>
    <w:p w:rsidR="00E012B6" w:rsidRPr="00545646" w:rsidRDefault="00E012B6" w:rsidP="00545646">
      <w:pPr>
        <w:pStyle w:val="BulletLevel2"/>
        <w:rPr>
          <w:rFonts w:cs="Times New Roman"/>
        </w:rPr>
      </w:pPr>
      <w:r>
        <w:t>What we did</w:t>
      </w:r>
    </w:p>
    <w:p w:rsidR="00E012B6" w:rsidRDefault="00E012B6" w:rsidP="00545646">
      <w:pPr>
        <w:pStyle w:val="BulletLevel2"/>
        <w:rPr>
          <w:rFonts w:cs="Times New Roman"/>
        </w:rPr>
      </w:pPr>
      <w:r>
        <w:t>Where we're going</w:t>
      </w:r>
    </w:p>
    <w:p w:rsidR="00E012B6" w:rsidRDefault="00E012B6" w:rsidP="0013423F">
      <w:pPr>
        <w:pStyle w:val="BulletLevel1"/>
      </w:pPr>
      <w:r>
        <w:t>Learning Modules</w:t>
      </w:r>
    </w:p>
    <w:p w:rsidR="00E012B6" w:rsidRPr="000F07CD" w:rsidRDefault="00E012B6" w:rsidP="005C4217">
      <w:pPr>
        <w:pStyle w:val="BulletLevel2"/>
        <w:rPr>
          <w:rFonts w:cs="Times New Roman"/>
        </w:rPr>
      </w:pPr>
      <w:r>
        <w:t>Arrays</w:t>
      </w:r>
    </w:p>
    <w:p w:rsidR="00E012B6" w:rsidRDefault="00E012B6" w:rsidP="005C4217">
      <w:pPr>
        <w:pStyle w:val="BulletLevel2"/>
        <w:rPr>
          <w:rFonts w:cs="Times New Roman"/>
        </w:rPr>
      </w:pPr>
      <w:r>
        <w:t>Loops</w:t>
      </w:r>
    </w:p>
    <w:p w:rsidR="00E012B6" w:rsidRDefault="00E012B6" w:rsidP="0013423F">
      <w:pPr>
        <w:pStyle w:val="BulletLevel1"/>
      </w:pPr>
      <w:r>
        <w:t>Project Time!</w:t>
      </w:r>
    </w:p>
    <w:p w:rsidR="00E012B6" w:rsidRDefault="00E012B6" w:rsidP="0013423F">
      <w:pPr>
        <w:pStyle w:val="BulletLevel1"/>
      </w:pPr>
      <w:r>
        <w:t>Book of the Day</w:t>
      </w:r>
    </w:p>
    <w:p w:rsidR="00E012B6" w:rsidRPr="000F07CD" w:rsidRDefault="00E012B6" w:rsidP="0013423F">
      <w:pPr>
        <w:pStyle w:val="BulletLevel1"/>
        <w:rPr>
          <w:rFonts w:cs="Times New Roman"/>
        </w:rPr>
      </w:pPr>
      <w:r>
        <w:t>Recap</w:t>
      </w:r>
    </w:p>
    <w:p w:rsidR="00E012B6" w:rsidRDefault="00E012B6" w:rsidP="000F07CD">
      <w:pPr>
        <w:pStyle w:val="Title-Page"/>
      </w:pPr>
      <w:r>
        <w:t>Friday Events</w:t>
      </w:r>
    </w:p>
    <w:p w:rsidR="00E012B6" w:rsidRDefault="00E012B6" w:rsidP="0013423F">
      <w:pPr>
        <w:pStyle w:val="BulletLevel1"/>
      </w:pPr>
      <w:r>
        <w:t>Course evaluation</w:t>
      </w:r>
    </w:p>
    <w:p w:rsidR="00E012B6" w:rsidRPr="0013423F" w:rsidRDefault="00E012B6" w:rsidP="000F07CD">
      <w:pPr>
        <w:pStyle w:val="BulletLevel1"/>
        <w:rPr>
          <w:rFonts w:cs="Times New Roman"/>
        </w:rPr>
      </w:pPr>
      <w:r>
        <w:t>Quiz</w:t>
      </w:r>
    </w:p>
    <w:p w:rsidR="00E012B6" w:rsidRDefault="00E012B6" w:rsidP="00DD1DE6">
      <w:pPr>
        <w:pStyle w:val="BodyText"/>
        <w:rPr>
          <w:rFonts w:cs="Times New Roman"/>
        </w:rPr>
      </w:pPr>
    </w:p>
    <w:sectPr w:rsidR="00E012B6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2B6" w:rsidRDefault="00E012B6" w:rsidP="00EA0C89">
      <w:r>
        <w:separator/>
      </w:r>
    </w:p>
  </w:endnote>
  <w:endnote w:type="continuationSeparator" w:id="0">
    <w:p w:rsidR="00E012B6" w:rsidRDefault="00E012B6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2B6" w:rsidRDefault="00E012B6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1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2B6" w:rsidRDefault="00E012B6" w:rsidP="00EA0C89">
      <w:r>
        <w:separator/>
      </w:r>
    </w:p>
  </w:footnote>
  <w:footnote w:type="continuationSeparator" w:id="0">
    <w:p w:rsidR="00E012B6" w:rsidRDefault="00E012B6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2B6" w:rsidRDefault="00E012B6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4A46AEC6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BEB"/>
    <w:rsid w:val="000120B4"/>
    <w:rsid w:val="000474E5"/>
    <w:rsid w:val="00060C4A"/>
    <w:rsid w:val="0006128B"/>
    <w:rsid w:val="000A5091"/>
    <w:rsid w:val="000B2C2B"/>
    <w:rsid w:val="000C18C5"/>
    <w:rsid w:val="000C6E6D"/>
    <w:rsid w:val="000C73B5"/>
    <w:rsid w:val="000F07CD"/>
    <w:rsid w:val="0013423F"/>
    <w:rsid w:val="00175C1F"/>
    <w:rsid w:val="00192830"/>
    <w:rsid w:val="001D4262"/>
    <w:rsid w:val="001E5EF4"/>
    <w:rsid w:val="001F6DC3"/>
    <w:rsid w:val="00230C9E"/>
    <w:rsid w:val="00231297"/>
    <w:rsid w:val="00232A99"/>
    <w:rsid w:val="002470A7"/>
    <w:rsid w:val="00274832"/>
    <w:rsid w:val="002A655C"/>
    <w:rsid w:val="00357ECB"/>
    <w:rsid w:val="00393587"/>
    <w:rsid w:val="003F1570"/>
    <w:rsid w:val="003F1F23"/>
    <w:rsid w:val="003F63A9"/>
    <w:rsid w:val="00412FC9"/>
    <w:rsid w:val="00414963"/>
    <w:rsid w:val="0042638A"/>
    <w:rsid w:val="00440BD4"/>
    <w:rsid w:val="0047581A"/>
    <w:rsid w:val="0049338A"/>
    <w:rsid w:val="004E27B3"/>
    <w:rsid w:val="004F1B19"/>
    <w:rsid w:val="00507246"/>
    <w:rsid w:val="005276EA"/>
    <w:rsid w:val="00544378"/>
    <w:rsid w:val="00545646"/>
    <w:rsid w:val="00570A86"/>
    <w:rsid w:val="00594D82"/>
    <w:rsid w:val="005A1B38"/>
    <w:rsid w:val="005A4133"/>
    <w:rsid w:val="005B337D"/>
    <w:rsid w:val="005C4217"/>
    <w:rsid w:val="005C7493"/>
    <w:rsid w:val="005D1F9A"/>
    <w:rsid w:val="005F01A7"/>
    <w:rsid w:val="00601228"/>
    <w:rsid w:val="00605592"/>
    <w:rsid w:val="006413FF"/>
    <w:rsid w:val="00673A17"/>
    <w:rsid w:val="00696EE6"/>
    <w:rsid w:val="006A19D6"/>
    <w:rsid w:val="006E208A"/>
    <w:rsid w:val="006F301B"/>
    <w:rsid w:val="007231C6"/>
    <w:rsid w:val="00731C66"/>
    <w:rsid w:val="00784BB1"/>
    <w:rsid w:val="007A7BAF"/>
    <w:rsid w:val="007C3667"/>
    <w:rsid w:val="007D352D"/>
    <w:rsid w:val="007E63FA"/>
    <w:rsid w:val="007F0AF2"/>
    <w:rsid w:val="00807FAA"/>
    <w:rsid w:val="008450F2"/>
    <w:rsid w:val="00845BAF"/>
    <w:rsid w:val="008609EB"/>
    <w:rsid w:val="00871307"/>
    <w:rsid w:val="008F205A"/>
    <w:rsid w:val="008F7C89"/>
    <w:rsid w:val="009168AE"/>
    <w:rsid w:val="0094279F"/>
    <w:rsid w:val="00951494"/>
    <w:rsid w:val="009A767D"/>
    <w:rsid w:val="009F6815"/>
    <w:rsid w:val="00A026B3"/>
    <w:rsid w:val="00A1586D"/>
    <w:rsid w:val="00A15EA7"/>
    <w:rsid w:val="00A34466"/>
    <w:rsid w:val="00A94716"/>
    <w:rsid w:val="00AE3F5B"/>
    <w:rsid w:val="00B3459A"/>
    <w:rsid w:val="00B85C4A"/>
    <w:rsid w:val="00BB6573"/>
    <w:rsid w:val="00BC4068"/>
    <w:rsid w:val="00C37B86"/>
    <w:rsid w:val="00C5286B"/>
    <w:rsid w:val="00C94B0D"/>
    <w:rsid w:val="00CA0517"/>
    <w:rsid w:val="00D040E8"/>
    <w:rsid w:val="00D0632F"/>
    <w:rsid w:val="00D30F5D"/>
    <w:rsid w:val="00D449E8"/>
    <w:rsid w:val="00D52B08"/>
    <w:rsid w:val="00D74977"/>
    <w:rsid w:val="00D84355"/>
    <w:rsid w:val="00DA6B61"/>
    <w:rsid w:val="00DD1DE6"/>
    <w:rsid w:val="00DE4327"/>
    <w:rsid w:val="00E012B6"/>
    <w:rsid w:val="00E0779B"/>
    <w:rsid w:val="00E13C2C"/>
    <w:rsid w:val="00E2701B"/>
    <w:rsid w:val="00E341FD"/>
    <w:rsid w:val="00E56697"/>
    <w:rsid w:val="00E80BC8"/>
    <w:rsid w:val="00E81FB4"/>
    <w:rsid w:val="00E924A1"/>
    <w:rsid w:val="00EA0C89"/>
    <w:rsid w:val="00EF6E1B"/>
    <w:rsid w:val="00F116E2"/>
    <w:rsid w:val="00F36495"/>
    <w:rsid w:val="00F63B63"/>
    <w:rsid w:val="00FC6F5A"/>
    <w:rsid w:val="00FC78AA"/>
    <w:rsid w:val="00FE0381"/>
    <w:rsid w:val="00FE0A80"/>
    <w:rsid w:val="00FF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3423F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13423F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13423F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13423F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13423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34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423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423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3423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42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13423F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13423F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13423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13423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13423F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13423F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13423F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13423F"/>
  </w:style>
  <w:style w:type="paragraph" w:styleId="Caption">
    <w:name w:val="caption"/>
    <w:basedOn w:val="Normal"/>
    <w:uiPriority w:val="99"/>
    <w:qFormat/>
    <w:rsid w:val="0013423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3423F"/>
    <w:pPr>
      <w:suppressLineNumbers/>
    </w:pPr>
  </w:style>
  <w:style w:type="paragraph" w:customStyle="1" w:styleId="HeaderandFooter">
    <w:name w:val="Header and Footer"/>
    <w:basedOn w:val="Normal"/>
    <w:uiPriority w:val="99"/>
    <w:rsid w:val="0013423F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13423F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13423F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13423F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13423F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13423F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13423F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13423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13423F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13423F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13423F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13423F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13423F"/>
    <w:pPr>
      <w:ind w:left="720"/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99"/>
    <w:rsid w:val="00DD1DE6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Title"/>
    <w:uiPriority w:val="99"/>
    <w:rsid w:val="0013423F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13423F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13423F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13423F"/>
    <w:pPr>
      <w:ind w:left="1224"/>
    </w:pPr>
  </w:style>
  <w:style w:type="paragraph" w:customStyle="1" w:styleId="Title-Module">
    <w:name w:val="Title - Module"/>
    <w:basedOn w:val="Title"/>
    <w:uiPriority w:val="99"/>
    <w:rsid w:val="0013423F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1342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13423F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13423F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13423F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47581A"/>
    <w:rPr>
      <w:rFonts w:ascii="Cambria" w:hAnsi="Cambria" w:cs="Cambria"/>
      <w:b/>
      <w:bCs/>
      <w:kern w:val="28"/>
      <w:sz w:val="32"/>
      <w:szCs w:val="32"/>
      <w:lang w:eastAsia="ja-JP"/>
    </w:rPr>
  </w:style>
  <w:style w:type="paragraph" w:customStyle="1" w:styleId="DocumentDate">
    <w:name w:val="Document Date"/>
    <w:basedOn w:val="Title"/>
    <w:uiPriority w:val="99"/>
    <w:rsid w:val="0013423F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13423F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13423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7581A"/>
    <w:rPr>
      <w:rFonts w:ascii="Cambria" w:hAnsi="Cambria" w:cs="Cambr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29</TotalTime>
  <Pages>4</Pages>
  <Words>97</Words>
  <Characters>554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Standing Meeting</dc:title>
  <dc:subject/>
  <dc:creator>Paul Kimball</dc:creator>
  <cp:keywords/>
  <dc:description/>
  <cp:lastModifiedBy>pekimball@interfaceassociates.net</cp:lastModifiedBy>
  <cp:revision>4</cp:revision>
  <dcterms:created xsi:type="dcterms:W3CDTF">2022-01-19T01:13:00Z</dcterms:created>
  <dcterms:modified xsi:type="dcterms:W3CDTF">2022-05-17T14:07:00Z</dcterms:modified>
</cp:coreProperties>
</file>