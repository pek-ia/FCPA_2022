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9F7" w:rsidRDefault="002409F7">
      <w:pPr>
        <w:jc w:val="right"/>
      </w:pPr>
      <w:bookmarkStart w:id="0" w:name="_heading_h_gjdgxs"/>
      <w:bookmarkEnd w:id="0"/>
    </w:p>
    <w:p w:rsidR="002409F7" w:rsidRDefault="002409F7">
      <w:pPr>
        <w:rPr>
          <w:i/>
          <w:iCs/>
          <w:color w:val="999999"/>
          <w:highlight w:val="white"/>
        </w:rPr>
      </w:pPr>
      <w:r>
        <w:rPr>
          <w:b/>
          <w:bCs/>
          <w:color w:val="CC5B0F"/>
          <w:sz w:val="40"/>
          <w:szCs w:val="40"/>
          <w:highlight w:val="white"/>
        </w:rPr>
        <w:t>Ford C Programming Academy 2022</w:t>
      </w:r>
    </w:p>
    <w:p w:rsidR="002409F7" w:rsidRDefault="002409F7">
      <w:pPr>
        <w:rPr>
          <w:b/>
          <w:bCs/>
          <w:highlight w:val="white"/>
        </w:rPr>
      </w:pPr>
    </w:p>
    <w:p w:rsidR="002409F7" w:rsidRDefault="002409F7">
      <w:pPr>
        <w:rPr>
          <w:b/>
          <w:bCs/>
          <w:highlight w:val="white"/>
        </w:rPr>
      </w:pPr>
      <w:r>
        <w:rPr>
          <w:b/>
          <w:bCs/>
          <w:highlight w:val="white"/>
        </w:rPr>
        <w:t>Course Overview</w:t>
      </w:r>
    </w:p>
    <w:p w:rsidR="002409F7" w:rsidRDefault="002409F7">
      <w:pPr>
        <w:rPr>
          <w:highlight w:val="white"/>
        </w:rPr>
      </w:pPr>
      <w:r>
        <w:rPr>
          <w:highlight w:val="white"/>
        </w:rPr>
        <w:br/>
        <w:t xml:space="preserve">During this intensive academy, students will learn how to read, write, compile, execute, and debug programs in the Standard C Programming Language.  Emphasis will be on coding for automotive embedded systems, and producing clear, correct, testable, and safe code.  We will consider the constraints of embedded microprocessors - i.e, limited program and data memory, varying word sizes and supported data types, and potential lack of FPU and other computational features.  We will discuss tradeoffs in programming vis a vis execution speed, code size, and memory usage.  Compliance with selected MISRA C 2012 rules will be discussed in some detail.  Students will spend about 70% of their time coding in instructor-led and independent exercises.  A variety of projects will be completed, with a focus on understanding datatypes and algorithms used in embedded environments. </w:t>
      </w:r>
    </w:p>
    <w:p w:rsidR="002409F7" w:rsidRDefault="002409F7">
      <w:pPr>
        <w:rPr>
          <w:highlight w:val="white"/>
        </w:rPr>
      </w:pPr>
    </w:p>
    <w:p w:rsidR="002409F7" w:rsidRDefault="002409F7">
      <w:pPr>
        <w:rPr>
          <w:b/>
          <w:bCs/>
          <w:highlight w:val="white"/>
        </w:rPr>
      </w:pPr>
      <w:r>
        <w:rPr>
          <w:b/>
          <w:bCs/>
          <w:highlight w:val="white"/>
        </w:rPr>
        <w:t>Audience</w:t>
      </w:r>
      <w:r>
        <w:rPr>
          <w:b/>
          <w:bCs/>
          <w:highlight w:val="white"/>
        </w:rPr>
        <w:br/>
      </w:r>
    </w:p>
    <w:p w:rsidR="002409F7" w:rsidRDefault="002409F7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Engineering staff who have self-selected to pursue a career in embedded software</w:t>
      </w:r>
    </w:p>
    <w:p w:rsidR="002409F7" w:rsidRDefault="002409F7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Students will have previously completed training in using MATLAB and Model-Based Design to generate C code</w:t>
      </w:r>
    </w:p>
    <w:p w:rsidR="002409F7" w:rsidRDefault="002409F7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Programming experience in any language will be helpful, but is not a prerequisite</w:t>
      </w:r>
    </w:p>
    <w:p w:rsidR="002409F7" w:rsidRDefault="002409F7">
      <w:pPr>
        <w:rPr>
          <w:highlight w:val="white"/>
        </w:rPr>
      </w:pPr>
    </w:p>
    <w:p w:rsidR="002409F7" w:rsidRDefault="002409F7">
      <w:pPr>
        <w:rPr>
          <w:b/>
          <w:bCs/>
          <w:highlight w:val="white"/>
        </w:rPr>
      </w:pPr>
      <w:r>
        <w:rPr>
          <w:b/>
          <w:bCs/>
          <w:highlight w:val="white"/>
        </w:rPr>
        <w:t>Purpose</w:t>
      </w:r>
    </w:p>
    <w:p w:rsidR="002409F7" w:rsidRDefault="002409F7">
      <w:pPr>
        <w:rPr>
          <w:b/>
          <w:bCs/>
          <w:highlight w:val="white"/>
        </w:rPr>
      </w:pPr>
    </w:p>
    <w:p w:rsidR="002409F7" w:rsidRPr="00E65111" w:rsidRDefault="002409F7">
      <w:pPr>
        <w:rPr>
          <w:b/>
          <w:bCs/>
          <w:highlight w:val="white"/>
        </w:rPr>
      </w:pPr>
      <w:r>
        <w:rPr>
          <w:highlight w:val="white"/>
        </w:rPr>
        <w:t>Skilling Up</w:t>
      </w:r>
    </w:p>
    <w:p w:rsidR="002409F7" w:rsidRDefault="002409F7">
      <w:pPr>
        <w:rPr>
          <w:b/>
          <w:bCs/>
          <w:highlight w:val="white"/>
        </w:rPr>
      </w:pPr>
      <w:r>
        <w:rPr>
          <w:b/>
          <w:bCs/>
          <w:highlight w:val="white"/>
        </w:rPr>
        <w:t xml:space="preserve"> </w:t>
      </w:r>
    </w:p>
    <w:p w:rsidR="002409F7" w:rsidRDefault="002409F7">
      <w:pPr>
        <w:rPr>
          <w:b/>
          <w:bCs/>
          <w:highlight w:val="white"/>
        </w:rPr>
      </w:pPr>
      <w:r>
        <w:rPr>
          <w:b/>
          <w:bCs/>
          <w:highlight w:val="white"/>
        </w:rPr>
        <w:t>Course Duration</w:t>
      </w:r>
    </w:p>
    <w:p w:rsidR="002409F7" w:rsidRDefault="002409F7">
      <w:pPr>
        <w:rPr>
          <w:b/>
          <w:bCs/>
          <w:highlight w:val="white"/>
        </w:rPr>
      </w:pPr>
    </w:p>
    <w:p w:rsidR="002409F7" w:rsidRDefault="002409F7">
      <w:pPr>
        <w:rPr>
          <w:highlight w:val="white"/>
        </w:rPr>
      </w:pPr>
      <w:r>
        <w:rPr>
          <w:highlight w:val="white"/>
        </w:rPr>
        <w:t>3 weeks</w:t>
      </w:r>
    </w:p>
    <w:p w:rsidR="002409F7" w:rsidRDefault="002409F7">
      <w:pPr>
        <w:rPr>
          <w:highlight w:val="white"/>
        </w:rPr>
      </w:pPr>
      <w:r>
        <w:rPr>
          <w:highlight w:val="white"/>
        </w:rPr>
        <w:t xml:space="preserve"> </w:t>
      </w:r>
    </w:p>
    <w:p w:rsidR="002409F7" w:rsidRDefault="002409F7">
      <w:pPr>
        <w:rPr>
          <w:b/>
          <w:bCs/>
          <w:highlight w:val="white"/>
        </w:rPr>
      </w:pPr>
      <w:r>
        <w:rPr>
          <w:b/>
          <w:bCs/>
          <w:highlight w:val="white"/>
        </w:rPr>
        <w:t>Productivity Objectives</w:t>
      </w:r>
    </w:p>
    <w:p w:rsidR="002409F7" w:rsidRDefault="002409F7">
      <w:pPr>
        <w:rPr>
          <w:b/>
          <w:bCs/>
          <w:highlight w:val="white"/>
        </w:rPr>
      </w:pPr>
    </w:p>
    <w:p w:rsidR="002409F7" w:rsidRDefault="002409F7">
      <w:pPr>
        <w:rPr>
          <w:highlight w:val="white"/>
        </w:rPr>
      </w:pPr>
      <w:r>
        <w:rPr>
          <w:highlight w:val="white"/>
        </w:rPr>
        <w:t>Upon exiting this program, students will be able to:</w:t>
      </w:r>
    </w:p>
    <w:p w:rsidR="002409F7" w:rsidRDefault="002409F7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Read Standard C source code generated by MATLAB tools</w:t>
      </w:r>
    </w:p>
    <w:p w:rsidR="002409F7" w:rsidRDefault="002409F7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Write clear, correct, and functional C code to implement numerical algorithms</w:t>
      </w:r>
    </w:p>
    <w:p w:rsidR="002409F7" w:rsidRDefault="002409F7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Interface with standard and custom libraries</w:t>
      </w:r>
    </w:p>
    <w:p w:rsidR="002409F7" w:rsidRDefault="002409F7" w:rsidP="00610300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Follow best practices for conforming to MISRA and other coding guidelines</w:t>
      </w:r>
    </w:p>
    <w:p w:rsidR="002409F7" w:rsidRDefault="002409F7">
      <w:pPr>
        <w:rPr>
          <w:b/>
          <w:bCs/>
          <w:highlight w:val="white"/>
        </w:rPr>
      </w:pPr>
    </w:p>
    <w:p w:rsidR="002409F7" w:rsidRDefault="002409F7">
      <w:pPr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</w:rPr>
        <w:br/>
        <w:t>Course Outline</w:t>
      </w:r>
    </w:p>
    <w:p w:rsidR="002409F7" w:rsidRDefault="002409F7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:rsidR="002409F7" w:rsidRDefault="002409F7" w:rsidP="003F4BFB">
      <w:pPr>
        <w:rPr>
          <w:i/>
          <w:i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</w:rPr>
        <w:t>Week 1: C Language Programming</w:t>
      </w:r>
    </w:p>
    <w:p w:rsidR="002409F7" w:rsidRPr="008C2212" w:rsidRDefault="002409F7" w:rsidP="00706BCE">
      <w:pPr>
        <w:numPr>
          <w:ilvl w:val="0"/>
          <w:numId w:val="3"/>
        </w:numPr>
        <w:shd w:val="clear" w:color="auto" w:fill="FFFFFF"/>
        <w:spacing w:before="60"/>
        <w:rPr>
          <w:highlight w:val="magenta"/>
        </w:rPr>
      </w:pPr>
      <w:r w:rsidRPr="008C2212">
        <w:rPr>
          <w:highlight w:val="magenta"/>
        </w:rPr>
        <w:t>The C coding environment</w:t>
      </w:r>
    </w:p>
    <w:p w:rsidR="002409F7" w:rsidRPr="0068509C" w:rsidRDefault="002409F7" w:rsidP="00706BCE">
      <w:pPr>
        <w:numPr>
          <w:ilvl w:val="1"/>
          <w:numId w:val="3"/>
        </w:numPr>
        <w:shd w:val="clear" w:color="auto" w:fill="FFFFFF"/>
        <w:spacing w:before="60"/>
        <w:rPr>
          <w:highlight w:val="magenta"/>
        </w:rPr>
      </w:pPr>
      <w:r w:rsidRPr="0068509C">
        <w:rPr>
          <w:highlight w:val="magenta"/>
        </w:rPr>
        <w:t>Hosted vs standalone implementations</w:t>
      </w:r>
    </w:p>
    <w:p w:rsidR="002409F7" w:rsidRPr="0068509C" w:rsidRDefault="002409F7" w:rsidP="00706BCE">
      <w:pPr>
        <w:numPr>
          <w:ilvl w:val="1"/>
          <w:numId w:val="3"/>
        </w:numPr>
        <w:shd w:val="clear" w:color="auto" w:fill="FFFFFF"/>
        <w:spacing w:before="60"/>
        <w:rPr>
          <w:highlight w:val="magenta"/>
        </w:rPr>
      </w:pPr>
      <w:r w:rsidRPr="0068509C">
        <w:rPr>
          <w:highlight w:val="magenta"/>
        </w:rPr>
        <w:t>IDEs and Toolchain overview</w:t>
      </w:r>
    </w:p>
    <w:p w:rsidR="002409F7" w:rsidRPr="0068509C" w:rsidRDefault="002409F7" w:rsidP="000232D7">
      <w:pPr>
        <w:numPr>
          <w:ilvl w:val="2"/>
          <w:numId w:val="3"/>
        </w:numPr>
        <w:shd w:val="clear" w:color="auto" w:fill="FFFFFF"/>
        <w:spacing w:before="60"/>
        <w:rPr>
          <w:highlight w:val="magenta"/>
        </w:rPr>
      </w:pPr>
      <w:r w:rsidRPr="0068509C">
        <w:rPr>
          <w:highlight w:val="magenta"/>
        </w:rPr>
        <w:t>The command shell and the file system</w:t>
      </w:r>
    </w:p>
    <w:p w:rsidR="002409F7" w:rsidRPr="0068509C" w:rsidRDefault="002409F7" w:rsidP="000232D7">
      <w:pPr>
        <w:numPr>
          <w:ilvl w:val="2"/>
          <w:numId w:val="3"/>
        </w:numPr>
        <w:shd w:val="clear" w:color="auto" w:fill="FFFFFF"/>
        <w:spacing w:before="60"/>
        <w:rPr>
          <w:highlight w:val="magenta"/>
        </w:rPr>
      </w:pPr>
      <w:r w:rsidRPr="0068509C">
        <w:rPr>
          <w:highlight w:val="magenta"/>
        </w:rPr>
        <w:t>Preprocessor, Compiler, Linker</w:t>
      </w:r>
    </w:p>
    <w:p w:rsidR="002409F7" w:rsidRPr="007E09C8" w:rsidRDefault="002409F7" w:rsidP="00706BCE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Using and customizing Microsoft Visual Studio</w:t>
      </w:r>
    </w:p>
    <w:p w:rsidR="002409F7" w:rsidRPr="008C2212" w:rsidRDefault="002409F7" w:rsidP="00706BCE">
      <w:pPr>
        <w:numPr>
          <w:ilvl w:val="1"/>
          <w:numId w:val="3"/>
        </w:numPr>
        <w:shd w:val="clear" w:color="auto" w:fill="FFFFFF"/>
        <w:spacing w:before="60"/>
        <w:rPr>
          <w:highlight w:val="magenta"/>
        </w:rPr>
      </w:pPr>
      <w:r w:rsidRPr="008C2212">
        <w:rPr>
          <w:highlight w:val="magenta"/>
        </w:rPr>
        <w:t>Managing code with git and GitHub</w:t>
      </w:r>
    </w:p>
    <w:p w:rsidR="002409F7" w:rsidRPr="007E09C8" w:rsidRDefault="002409F7" w:rsidP="00706BCE">
      <w:pPr>
        <w:numPr>
          <w:ilvl w:val="0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Writing C Programs</w:t>
      </w:r>
    </w:p>
    <w:p w:rsidR="002409F7" w:rsidRPr="007E09C8" w:rsidRDefault="002409F7" w:rsidP="00706BCE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Foundations: keywords, syntax, punctuation</w:t>
      </w:r>
    </w:p>
    <w:p w:rsidR="002409F7" w:rsidRPr="007E09C8" w:rsidRDefault="002409F7" w:rsidP="00706BCE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Using the #include directive to access libraries</w:t>
      </w:r>
    </w:p>
    <w:p w:rsidR="002409F7" w:rsidRPr="007E09C8" w:rsidRDefault="002409F7" w:rsidP="00706BCE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Comments</w:t>
      </w:r>
    </w:p>
    <w:p w:rsidR="002409F7" w:rsidRPr="007E09C8" w:rsidRDefault="002409F7" w:rsidP="00706BCE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Identifiers</w:t>
      </w:r>
    </w:p>
    <w:p w:rsidR="002409F7" w:rsidRPr="007E09C8" w:rsidRDefault="002409F7" w:rsidP="00706BCE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Variables and Data Types</w:t>
      </w:r>
    </w:p>
    <w:p w:rsidR="002409F7" w:rsidRPr="007E09C8" w:rsidRDefault="002409F7" w:rsidP="00706BCE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Writing and calling functions</w:t>
      </w:r>
    </w:p>
    <w:p w:rsidR="002409F7" w:rsidRPr="007E09C8" w:rsidRDefault="002409F7" w:rsidP="00706BCE">
      <w:pPr>
        <w:numPr>
          <w:ilvl w:val="2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Parameters / arguments / pass by value</w:t>
      </w:r>
    </w:p>
    <w:p w:rsidR="002409F7" w:rsidRPr="007E09C8" w:rsidRDefault="002409F7" w:rsidP="00706BCE">
      <w:pPr>
        <w:numPr>
          <w:ilvl w:val="2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Return data</w:t>
      </w:r>
    </w:p>
    <w:p w:rsidR="002409F7" w:rsidRPr="007E09C8" w:rsidRDefault="002409F7" w:rsidP="005354AD">
      <w:pPr>
        <w:numPr>
          <w:ilvl w:val="0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Operators and expressions</w:t>
      </w:r>
    </w:p>
    <w:p w:rsidR="002409F7" w:rsidRPr="007E09C8" w:rsidRDefault="002409F7" w:rsidP="005354AD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Syntax, Constraints, and Semantics</w:t>
      </w:r>
    </w:p>
    <w:p w:rsidR="002409F7" w:rsidRPr="007E09C8" w:rsidRDefault="002409F7" w:rsidP="005354AD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Arithmetic type conversions</w:t>
      </w:r>
    </w:p>
    <w:p w:rsidR="002409F7" w:rsidRPr="007E09C8" w:rsidRDefault="002409F7" w:rsidP="00706BCE">
      <w:pPr>
        <w:numPr>
          <w:ilvl w:val="0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Arithmetic data types and considerations</w:t>
      </w:r>
    </w:p>
    <w:p w:rsidR="002409F7" w:rsidRPr="007E09C8" w:rsidRDefault="002409F7" w:rsidP="00F121D0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Integral and floating-point types</w:t>
      </w:r>
    </w:p>
    <w:p w:rsidR="002409F7" w:rsidRPr="004474E5" w:rsidRDefault="002409F7" w:rsidP="00706BCE">
      <w:pPr>
        <w:numPr>
          <w:ilvl w:val="1"/>
          <w:numId w:val="3"/>
        </w:numPr>
        <w:shd w:val="clear" w:color="auto" w:fill="FFFFFF"/>
        <w:spacing w:before="60"/>
        <w:rPr>
          <w:highlight w:val="yellow"/>
        </w:rPr>
      </w:pPr>
      <w:r w:rsidRPr="004474E5">
        <w:rPr>
          <w:highlight w:val="yellow"/>
        </w:rPr>
        <w:t>Symbolic constants (literals and macros)</w:t>
      </w:r>
    </w:p>
    <w:p w:rsidR="002409F7" w:rsidRPr="007E09C8" w:rsidRDefault="002409F7" w:rsidP="00706BCE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Numeric limits and edge cases</w:t>
      </w:r>
    </w:p>
    <w:p w:rsidR="002409F7" w:rsidRPr="007E09C8" w:rsidRDefault="002409F7" w:rsidP="00706BCE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Overflow/Underflow</w:t>
      </w:r>
    </w:p>
    <w:p w:rsidR="002409F7" w:rsidRPr="007E09C8" w:rsidRDefault="002409F7" w:rsidP="00706BCE">
      <w:pPr>
        <w:numPr>
          <w:ilvl w:val="0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Using Libraries</w:t>
      </w:r>
    </w:p>
    <w:p w:rsidR="002409F7" w:rsidRPr="007E09C8" w:rsidRDefault="002409F7" w:rsidP="00706BCE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Standard libraries</w:t>
      </w:r>
    </w:p>
    <w:p w:rsidR="002409F7" w:rsidRPr="007E09C8" w:rsidRDefault="002409F7" w:rsidP="00706BCE">
      <w:pPr>
        <w:numPr>
          <w:ilvl w:val="2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Math, Algorithms, I/O</w:t>
      </w:r>
    </w:p>
    <w:p w:rsidR="002409F7" w:rsidRDefault="002409F7" w:rsidP="00706BCE">
      <w:pPr>
        <w:numPr>
          <w:ilvl w:val="2"/>
          <w:numId w:val="3"/>
        </w:numPr>
        <w:shd w:val="clear" w:color="auto" w:fill="FFFFFF"/>
        <w:spacing w:before="60"/>
      </w:pPr>
      <w:r>
        <w:t>Complex/Imaginary types</w:t>
      </w:r>
    </w:p>
    <w:p w:rsidR="002409F7" w:rsidRPr="006C157C" w:rsidRDefault="002409F7" w:rsidP="00706BCE">
      <w:pPr>
        <w:numPr>
          <w:ilvl w:val="1"/>
          <w:numId w:val="3"/>
        </w:numPr>
        <w:shd w:val="clear" w:color="auto" w:fill="FFFFFF"/>
        <w:spacing w:before="60"/>
        <w:rPr>
          <w:highlight w:val="magenta"/>
        </w:rPr>
      </w:pPr>
      <w:r w:rsidRPr="006C157C">
        <w:rPr>
          <w:highlight w:val="magenta"/>
        </w:rPr>
        <w:t>User Libraries</w:t>
      </w:r>
    </w:p>
    <w:p w:rsidR="002409F7" w:rsidRPr="006C157C" w:rsidRDefault="002409F7" w:rsidP="00706BCE">
      <w:pPr>
        <w:numPr>
          <w:ilvl w:val="2"/>
          <w:numId w:val="3"/>
        </w:numPr>
        <w:shd w:val="clear" w:color="auto" w:fill="FFFFFF"/>
        <w:spacing w:before="60"/>
        <w:rPr>
          <w:highlight w:val="magenta"/>
        </w:rPr>
      </w:pPr>
      <w:r w:rsidRPr="006C157C">
        <w:rPr>
          <w:highlight w:val="magenta"/>
        </w:rPr>
        <w:t>Ford, MATLAB, etc.</w:t>
      </w:r>
    </w:p>
    <w:p w:rsidR="002409F7" w:rsidRPr="007E09C8" w:rsidRDefault="002409F7" w:rsidP="00706BCE">
      <w:pPr>
        <w:numPr>
          <w:ilvl w:val="0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Controlling the flow of execution</w:t>
      </w:r>
    </w:p>
    <w:p w:rsidR="002409F7" w:rsidRPr="008C2212" w:rsidRDefault="002409F7" w:rsidP="00610300">
      <w:pPr>
        <w:numPr>
          <w:ilvl w:val="1"/>
          <w:numId w:val="3"/>
        </w:numPr>
        <w:shd w:val="clear" w:color="auto" w:fill="FFFFFF"/>
        <w:spacing w:before="60"/>
        <w:rPr>
          <w:highlight w:val="magenta"/>
        </w:rPr>
      </w:pPr>
      <w:r w:rsidRPr="008C2212">
        <w:rPr>
          <w:highlight w:val="magenta"/>
        </w:rPr>
        <w:t>Type modifers - const, unsigned</w:t>
      </w:r>
    </w:p>
    <w:p w:rsidR="002409F7" w:rsidRPr="007E09C8" w:rsidRDefault="002409F7" w:rsidP="00706BCE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Conditionals</w:t>
      </w:r>
    </w:p>
    <w:p w:rsidR="002409F7" w:rsidRPr="007E09C8" w:rsidRDefault="002409F7" w:rsidP="00706BCE">
      <w:pPr>
        <w:numPr>
          <w:ilvl w:val="2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if/else, switch/case</w:t>
      </w:r>
    </w:p>
    <w:p w:rsidR="002409F7" w:rsidRPr="007E09C8" w:rsidRDefault="002409F7" w:rsidP="00706BCE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Loops</w:t>
      </w:r>
    </w:p>
    <w:p w:rsidR="002409F7" w:rsidRPr="007E09C8" w:rsidRDefault="002409F7" w:rsidP="00706BCE">
      <w:pPr>
        <w:numPr>
          <w:ilvl w:val="2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while, do/while, for</w:t>
      </w:r>
    </w:p>
    <w:p w:rsidR="002409F7" w:rsidRPr="007E09C8" w:rsidRDefault="002409F7" w:rsidP="00706BCE">
      <w:pPr>
        <w:numPr>
          <w:ilvl w:val="0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Input/Output</w:t>
      </w:r>
    </w:p>
    <w:p w:rsidR="002409F7" w:rsidRPr="007E09C8" w:rsidRDefault="002409F7" w:rsidP="00706BCE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Streams and console I/O</w:t>
      </w:r>
    </w:p>
    <w:p w:rsidR="002409F7" w:rsidRDefault="002409F7" w:rsidP="00706BCE">
      <w:pPr>
        <w:numPr>
          <w:ilvl w:val="1"/>
          <w:numId w:val="3"/>
        </w:numPr>
        <w:shd w:val="clear" w:color="auto" w:fill="FFFFFF"/>
        <w:spacing w:before="60"/>
      </w:pPr>
      <w:r>
        <w:t>File I/O</w:t>
      </w:r>
    </w:p>
    <w:p w:rsidR="002409F7" w:rsidRPr="006C157C" w:rsidRDefault="002409F7" w:rsidP="00706BCE">
      <w:pPr>
        <w:numPr>
          <w:ilvl w:val="0"/>
          <w:numId w:val="3"/>
        </w:numPr>
        <w:shd w:val="clear" w:color="auto" w:fill="FFFFFF"/>
        <w:spacing w:before="60"/>
        <w:rPr>
          <w:highlight w:val="magenta"/>
        </w:rPr>
      </w:pPr>
      <w:r w:rsidRPr="006C157C">
        <w:rPr>
          <w:highlight w:val="magenta"/>
        </w:rPr>
        <w:t>Structured Data Types</w:t>
      </w:r>
    </w:p>
    <w:p w:rsidR="002409F7" w:rsidRPr="00EC4464" w:rsidRDefault="002409F7" w:rsidP="00706BCE">
      <w:pPr>
        <w:numPr>
          <w:ilvl w:val="1"/>
          <w:numId w:val="3"/>
        </w:numPr>
        <w:shd w:val="clear" w:color="auto" w:fill="FFFFFF"/>
        <w:spacing w:before="60"/>
        <w:rPr>
          <w:highlight w:val="yellow"/>
        </w:rPr>
      </w:pPr>
      <w:r w:rsidRPr="00EC4464">
        <w:rPr>
          <w:highlight w:val="yellow"/>
        </w:rPr>
        <w:t>struct</w:t>
      </w:r>
    </w:p>
    <w:p w:rsidR="002409F7" w:rsidRPr="00E173CE" w:rsidRDefault="002409F7" w:rsidP="00706BCE">
      <w:pPr>
        <w:numPr>
          <w:ilvl w:val="1"/>
          <w:numId w:val="3"/>
        </w:numPr>
        <w:shd w:val="clear" w:color="auto" w:fill="FFFFFF"/>
        <w:spacing w:before="60"/>
        <w:rPr>
          <w:highlight w:val="magenta"/>
        </w:rPr>
      </w:pPr>
      <w:r w:rsidRPr="00E173CE">
        <w:rPr>
          <w:highlight w:val="magenta"/>
        </w:rPr>
        <w:t>union</w:t>
      </w:r>
    </w:p>
    <w:p w:rsidR="002409F7" w:rsidRPr="007E09C8" w:rsidRDefault="002409F7" w:rsidP="00706BCE">
      <w:pPr>
        <w:numPr>
          <w:ilvl w:val="0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Pointers and arrays</w:t>
      </w:r>
    </w:p>
    <w:p w:rsidR="002409F7" w:rsidRPr="006563BF" w:rsidRDefault="002409F7" w:rsidP="00706BCE">
      <w:pPr>
        <w:numPr>
          <w:ilvl w:val="1"/>
          <w:numId w:val="3"/>
        </w:numPr>
        <w:shd w:val="clear" w:color="auto" w:fill="FFFFFF"/>
        <w:spacing w:before="60"/>
        <w:rPr>
          <w:highlight w:val="yellow"/>
        </w:rPr>
      </w:pPr>
      <w:r w:rsidRPr="006563BF">
        <w:rPr>
          <w:highlight w:val="yellow"/>
        </w:rPr>
        <w:t>NULL-terminated strings</w:t>
      </w:r>
    </w:p>
    <w:p w:rsidR="002409F7" w:rsidRPr="007E09C8" w:rsidRDefault="002409F7" w:rsidP="00706BCE">
      <w:pPr>
        <w:numPr>
          <w:ilvl w:val="1"/>
          <w:numId w:val="3"/>
        </w:numPr>
        <w:shd w:val="clear" w:color="auto" w:fill="FFFFFF"/>
        <w:spacing w:before="60"/>
      </w:pPr>
      <w:r w:rsidRPr="007E09C8">
        <w:rPr>
          <w:highlight w:val="green"/>
        </w:rPr>
        <w:t>Passing function arguments by reference</w:t>
      </w:r>
      <w:r w:rsidRPr="007E09C8">
        <w:br/>
      </w:r>
    </w:p>
    <w:p w:rsidR="002409F7" w:rsidRDefault="002409F7" w:rsidP="00E832FA">
      <w:pPr>
        <w:ind w:left="720" w:hanging="720"/>
        <w:rPr>
          <w:i/>
          <w:i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</w:rPr>
        <w:t xml:space="preserve">Week 2: The C Toolchain, datatypes, algorithms and memory management </w:t>
      </w:r>
    </w:p>
    <w:p w:rsidR="002409F7" w:rsidRPr="00F97AA7" w:rsidRDefault="002409F7" w:rsidP="00F121D0">
      <w:pPr>
        <w:numPr>
          <w:ilvl w:val="0"/>
          <w:numId w:val="3"/>
        </w:numPr>
        <w:shd w:val="clear" w:color="auto" w:fill="FFFFFF"/>
        <w:spacing w:before="60"/>
        <w:rPr>
          <w:highlight w:val="yellow"/>
        </w:rPr>
      </w:pPr>
      <w:r w:rsidRPr="00F97AA7">
        <w:rPr>
          <w:highlight w:val="yellow"/>
        </w:rPr>
        <w:t>Data Types - A Deep Dive</w:t>
      </w:r>
    </w:p>
    <w:p w:rsidR="002409F7" w:rsidRPr="007E09C8" w:rsidRDefault="002409F7" w:rsidP="00F121D0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Object representations</w:t>
      </w:r>
    </w:p>
    <w:p w:rsidR="002409F7" w:rsidRPr="007E09C8" w:rsidRDefault="002409F7" w:rsidP="00F121D0">
      <w:pPr>
        <w:numPr>
          <w:ilvl w:val="2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Size, Alignment, Endianess</w:t>
      </w:r>
    </w:p>
    <w:p w:rsidR="002409F7" w:rsidRPr="00F97AA7" w:rsidRDefault="002409F7" w:rsidP="00F121D0">
      <w:pPr>
        <w:numPr>
          <w:ilvl w:val="1"/>
          <w:numId w:val="3"/>
        </w:numPr>
        <w:shd w:val="clear" w:color="auto" w:fill="FFFFFF"/>
        <w:spacing w:before="60"/>
        <w:rPr>
          <w:highlight w:val="yellow"/>
        </w:rPr>
      </w:pPr>
      <w:r w:rsidRPr="00F97AA7">
        <w:rPr>
          <w:highlight w:val="yellow"/>
        </w:rPr>
        <w:t>Type conversions</w:t>
      </w:r>
    </w:p>
    <w:p w:rsidR="002409F7" w:rsidRPr="00F97AA7" w:rsidRDefault="002409F7" w:rsidP="00F121D0">
      <w:pPr>
        <w:numPr>
          <w:ilvl w:val="2"/>
          <w:numId w:val="3"/>
        </w:numPr>
        <w:shd w:val="clear" w:color="auto" w:fill="FFFFFF"/>
        <w:spacing w:before="60"/>
        <w:rPr>
          <w:highlight w:val="yellow"/>
        </w:rPr>
      </w:pPr>
      <w:r w:rsidRPr="00F97AA7">
        <w:rPr>
          <w:highlight w:val="yellow"/>
        </w:rPr>
        <w:t>Implicit conversions and casting</w:t>
      </w:r>
    </w:p>
    <w:p w:rsidR="002409F7" w:rsidRPr="007E09C8" w:rsidRDefault="002409F7" w:rsidP="00F121D0">
      <w:pPr>
        <w:numPr>
          <w:ilvl w:val="2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Promotion/truncation</w:t>
      </w:r>
    </w:p>
    <w:p w:rsidR="002409F7" w:rsidRPr="00F97AA7" w:rsidRDefault="002409F7" w:rsidP="00F121D0">
      <w:pPr>
        <w:numPr>
          <w:ilvl w:val="0"/>
          <w:numId w:val="3"/>
        </w:numPr>
        <w:shd w:val="clear" w:color="auto" w:fill="FFFFFF"/>
        <w:spacing w:before="60"/>
        <w:rPr>
          <w:highlight w:val="yellow"/>
        </w:rPr>
      </w:pPr>
      <w:r w:rsidRPr="00F97AA7">
        <w:rPr>
          <w:highlight w:val="yellow"/>
        </w:rPr>
        <w:t>Organizing code</w:t>
      </w:r>
    </w:p>
    <w:p w:rsidR="002409F7" w:rsidRPr="00F97AA7" w:rsidRDefault="002409F7" w:rsidP="00610300">
      <w:pPr>
        <w:numPr>
          <w:ilvl w:val="1"/>
          <w:numId w:val="3"/>
        </w:numPr>
        <w:shd w:val="clear" w:color="auto" w:fill="FFFFFF"/>
        <w:spacing w:before="60"/>
        <w:rPr>
          <w:highlight w:val="yellow"/>
        </w:rPr>
      </w:pPr>
      <w:r w:rsidRPr="00F97AA7">
        <w:rPr>
          <w:highlight w:val="yellow"/>
        </w:rPr>
        <w:t>Structuring code for reuse / refactoring</w:t>
      </w:r>
    </w:p>
    <w:p w:rsidR="002409F7" w:rsidRPr="006C157C" w:rsidRDefault="002409F7" w:rsidP="005354AD">
      <w:pPr>
        <w:numPr>
          <w:ilvl w:val="1"/>
          <w:numId w:val="3"/>
        </w:numPr>
        <w:shd w:val="clear" w:color="auto" w:fill="FFFFFF"/>
        <w:spacing w:before="60"/>
        <w:rPr>
          <w:highlight w:val="magenta"/>
        </w:rPr>
      </w:pPr>
      <w:r w:rsidRPr="006C157C">
        <w:rPr>
          <w:highlight w:val="magenta"/>
        </w:rPr>
        <w:t>Scoping variables - Local, File, Global scopes</w:t>
      </w:r>
    </w:p>
    <w:p w:rsidR="002409F7" w:rsidRPr="004474E5" w:rsidRDefault="002409F7" w:rsidP="005354AD">
      <w:pPr>
        <w:numPr>
          <w:ilvl w:val="1"/>
          <w:numId w:val="3"/>
        </w:numPr>
        <w:shd w:val="clear" w:color="auto" w:fill="FFFFFF"/>
        <w:spacing w:before="60"/>
        <w:rPr>
          <w:highlight w:val="yellow"/>
        </w:rPr>
      </w:pPr>
      <w:r w:rsidRPr="004474E5">
        <w:rPr>
          <w:highlight w:val="yellow"/>
        </w:rPr>
        <w:t>Writing libraries and header files</w:t>
      </w:r>
    </w:p>
    <w:p w:rsidR="002409F7" w:rsidRPr="008C2212" w:rsidRDefault="002409F7" w:rsidP="00F121D0">
      <w:pPr>
        <w:numPr>
          <w:ilvl w:val="0"/>
          <w:numId w:val="3"/>
        </w:numPr>
        <w:shd w:val="clear" w:color="auto" w:fill="FFFFFF"/>
        <w:spacing w:before="60"/>
        <w:rPr>
          <w:highlight w:val="magenta"/>
        </w:rPr>
      </w:pPr>
      <w:r w:rsidRPr="008C2212">
        <w:rPr>
          <w:highlight w:val="magenta"/>
        </w:rPr>
        <w:t>Memory management</w:t>
      </w:r>
    </w:p>
    <w:p w:rsidR="002409F7" w:rsidRPr="008C2212" w:rsidRDefault="002409F7" w:rsidP="00F121D0">
      <w:pPr>
        <w:numPr>
          <w:ilvl w:val="1"/>
          <w:numId w:val="3"/>
        </w:numPr>
        <w:shd w:val="clear" w:color="auto" w:fill="FFFFFF"/>
        <w:spacing w:before="60"/>
        <w:rPr>
          <w:highlight w:val="magenta"/>
        </w:rPr>
      </w:pPr>
      <w:r w:rsidRPr="008C2212">
        <w:rPr>
          <w:highlight w:val="magenta"/>
        </w:rPr>
        <w:t>Automatic variables and the stack</w:t>
      </w:r>
    </w:p>
    <w:p w:rsidR="002409F7" w:rsidRPr="008C2212" w:rsidRDefault="002409F7" w:rsidP="00F121D0">
      <w:pPr>
        <w:numPr>
          <w:ilvl w:val="1"/>
          <w:numId w:val="3"/>
        </w:numPr>
        <w:shd w:val="clear" w:color="auto" w:fill="FFFFFF"/>
        <w:spacing w:before="60"/>
        <w:rPr>
          <w:highlight w:val="magenta"/>
        </w:rPr>
      </w:pPr>
      <w:r w:rsidRPr="008C2212">
        <w:rPr>
          <w:highlight w:val="magenta"/>
        </w:rPr>
        <w:t>Static memory allocation</w:t>
      </w:r>
    </w:p>
    <w:p w:rsidR="002409F7" w:rsidRPr="006C157C" w:rsidRDefault="002409F7" w:rsidP="00F121D0">
      <w:pPr>
        <w:numPr>
          <w:ilvl w:val="1"/>
          <w:numId w:val="3"/>
        </w:numPr>
        <w:shd w:val="clear" w:color="auto" w:fill="FFFFFF"/>
        <w:spacing w:before="60"/>
        <w:rPr>
          <w:highlight w:val="magenta"/>
        </w:rPr>
      </w:pPr>
      <w:r w:rsidRPr="006C157C">
        <w:rPr>
          <w:highlight w:val="magenta"/>
        </w:rPr>
        <w:t>Dynamic memory allocation and the heap</w:t>
      </w:r>
    </w:p>
    <w:p w:rsidR="002409F7" w:rsidRPr="00D32E65" w:rsidRDefault="002409F7" w:rsidP="00F121D0">
      <w:pPr>
        <w:numPr>
          <w:ilvl w:val="1"/>
          <w:numId w:val="3"/>
        </w:numPr>
        <w:shd w:val="clear" w:color="auto" w:fill="FFFFFF"/>
        <w:spacing w:before="60"/>
        <w:rPr>
          <w:highlight w:val="magenta"/>
        </w:rPr>
      </w:pPr>
      <w:r w:rsidRPr="00D32E65">
        <w:rPr>
          <w:highlight w:val="magenta"/>
        </w:rPr>
        <w:t>Techniques for reusing memory</w:t>
      </w:r>
    </w:p>
    <w:p w:rsidR="002409F7" w:rsidRPr="008C2212" w:rsidRDefault="002409F7" w:rsidP="00F121D0">
      <w:pPr>
        <w:numPr>
          <w:ilvl w:val="1"/>
          <w:numId w:val="3"/>
        </w:numPr>
        <w:shd w:val="clear" w:color="auto" w:fill="FFFFFF"/>
        <w:spacing w:before="60"/>
        <w:rPr>
          <w:highlight w:val="magenta"/>
        </w:rPr>
      </w:pPr>
      <w:r w:rsidRPr="008C2212">
        <w:rPr>
          <w:highlight w:val="magenta"/>
        </w:rPr>
        <w:t>Special storage classes - volatile, register, etc.</w:t>
      </w:r>
    </w:p>
    <w:p w:rsidR="002409F7" w:rsidRPr="00A06881" w:rsidRDefault="002409F7" w:rsidP="005354AD">
      <w:pPr>
        <w:numPr>
          <w:ilvl w:val="0"/>
          <w:numId w:val="3"/>
        </w:numPr>
        <w:shd w:val="clear" w:color="auto" w:fill="FFFFFF"/>
        <w:spacing w:before="60"/>
        <w:rPr>
          <w:highlight w:val="magenta"/>
        </w:rPr>
      </w:pPr>
      <w:r w:rsidRPr="00A06881">
        <w:rPr>
          <w:highlight w:val="magenta"/>
        </w:rPr>
        <w:t xml:space="preserve">Asynchronous events </w:t>
      </w:r>
    </w:p>
    <w:p w:rsidR="002409F7" w:rsidRPr="00A06881" w:rsidRDefault="002409F7" w:rsidP="005354AD">
      <w:pPr>
        <w:numPr>
          <w:ilvl w:val="1"/>
          <w:numId w:val="3"/>
        </w:numPr>
        <w:shd w:val="clear" w:color="auto" w:fill="FFFFFF"/>
        <w:spacing w:before="60"/>
        <w:rPr>
          <w:highlight w:val="magenta"/>
        </w:rPr>
      </w:pPr>
      <w:r w:rsidRPr="00A06881">
        <w:rPr>
          <w:highlight w:val="magenta"/>
        </w:rPr>
        <w:t>Traps, Interrupts and Signals</w:t>
      </w:r>
    </w:p>
    <w:p w:rsidR="002409F7" w:rsidRPr="00A06881" w:rsidRDefault="002409F7" w:rsidP="005354AD">
      <w:pPr>
        <w:numPr>
          <w:ilvl w:val="1"/>
          <w:numId w:val="3"/>
        </w:numPr>
        <w:shd w:val="clear" w:color="auto" w:fill="FFFFFF"/>
        <w:spacing w:before="60"/>
        <w:rPr>
          <w:highlight w:val="magenta"/>
        </w:rPr>
      </w:pPr>
      <w:r w:rsidRPr="00A06881">
        <w:rPr>
          <w:highlight w:val="magenta"/>
        </w:rPr>
        <w:t>Threads and synchronization</w:t>
      </w:r>
    </w:p>
    <w:p w:rsidR="002409F7" w:rsidRPr="00A06881" w:rsidRDefault="002409F7" w:rsidP="005354AD">
      <w:pPr>
        <w:numPr>
          <w:ilvl w:val="1"/>
          <w:numId w:val="3"/>
        </w:numPr>
        <w:shd w:val="clear" w:color="auto" w:fill="FFFFFF"/>
        <w:spacing w:before="60"/>
        <w:rPr>
          <w:highlight w:val="magenta"/>
        </w:rPr>
      </w:pPr>
      <w:r w:rsidRPr="00A06881">
        <w:rPr>
          <w:highlight w:val="magenta"/>
        </w:rPr>
        <w:t>Atomic variables</w:t>
      </w:r>
    </w:p>
    <w:p w:rsidR="002409F7" w:rsidRDefault="002409F7" w:rsidP="00F121D0">
      <w:pPr>
        <w:numPr>
          <w:ilvl w:val="0"/>
          <w:numId w:val="3"/>
        </w:numPr>
        <w:shd w:val="clear" w:color="auto" w:fill="FFFFFF"/>
        <w:spacing w:before="60"/>
      </w:pPr>
      <w:r>
        <w:t>The Toolchain - a Deep Dive</w:t>
      </w:r>
    </w:p>
    <w:p w:rsidR="002409F7" w:rsidRPr="004474E5" w:rsidRDefault="002409F7" w:rsidP="00F121D0">
      <w:pPr>
        <w:numPr>
          <w:ilvl w:val="1"/>
          <w:numId w:val="3"/>
        </w:numPr>
        <w:shd w:val="clear" w:color="auto" w:fill="FFFFFF"/>
        <w:spacing w:before="60"/>
        <w:rPr>
          <w:highlight w:val="yellow"/>
        </w:rPr>
      </w:pPr>
      <w:r w:rsidRPr="004474E5">
        <w:rPr>
          <w:highlight w:val="yellow"/>
        </w:rPr>
        <w:t>Preprocessor, compiler, assembler, linker, loader</w:t>
      </w:r>
    </w:p>
    <w:p w:rsidR="002409F7" w:rsidRDefault="002409F7" w:rsidP="00F121D0">
      <w:pPr>
        <w:numPr>
          <w:ilvl w:val="2"/>
          <w:numId w:val="3"/>
        </w:numPr>
        <w:shd w:val="clear" w:color="auto" w:fill="FFFFFF"/>
        <w:spacing w:before="60"/>
      </w:pPr>
      <w:r>
        <w:t>Examining the output of different tools</w:t>
      </w:r>
    </w:p>
    <w:p w:rsidR="002409F7" w:rsidRPr="004474E5" w:rsidRDefault="002409F7" w:rsidP="00F121D0">
      <w:pPr>
        <w:numPr>
          <w:ilvl w:val="1"/>
          <w:numId w:val="3"/>
        </w:numPr>
        <w:shd w:val="clear" w:color="auto" w:fill="FFFFFF"/>
        <w:spacing w:before="60"/>
        <w:rPr>
          <w:highlight w:val="yellow"/>
        </w:rPr>
      </w:pPr>
      <w:r w:rsidRPr="004474E5">
        <w:rPr>
          <w:highlight w:val="yellow"/>
        </w:rPr>
        <w:t>Preprocessor directives</w:t>
      </w:r>
    </w:p>
    <w:p w:rsidR="002409F7" w:rsidRPr="004474E5" w:rsidRDefault="002409F7" w:rsidP="00F121D0">
      <w:pPr>
        <w:numPr>
          <w:ilvl w:val="2"/>
          <w:numId w:val="3"/>
        </w:numPr>
        <w:shd w:val="clear" w:color="auto" w:fill="FFFFFF"/>
        <w:spacing w:before="60"/>
        <w:rPr>
          <w:highlight w:val="yellow"/>
        </w:rPr>
      </w:pPr>
      <w:r w:rsidRPr="004474E5">
        <w:rPr>
          <w:highlight w:val="yellow"/>
        </w:rPr>
        <w:t>Conditional compilation and guards</w:t>
      </w:r>
    </w:p>
    <w:p w:rsidR="002409F7" w:rsidRDefault="002409F7" w:rsidP="00F121D0">
      <w:pPr>
        <w:numPr>
          <w:ilvl w:val="2"/>
          <w:numId w:val="3"/>
        </w:numPr>
        <w:shd w:val="clear" w:color="auto" w:fill="FFFFFF"/>
        <w:spacing w:before="60"/>
      </w:pPr>
      <w:r>
        <w:t>Object-like macros</w:t>
      </w:r>
    </w:p>
    <w:p w:rsidR="002409F7" w:rsidRDefault="002409F7" w:rsidP="00F121D0">
      <w:pPr>
        <w:numPr>
          <w:ilvl w:val="2"/>
          <w:numId w:val="3"/>
        </w:numPr>
        <w:shd w:val="clear" w:color="auto" w:fill="FFFFFF"/>
        <w:spacing w:before="60"/>
      </w:pPr>
      <w:r>
        <w:t>Function-like macros</w:t>
      </w:r>
    </w:p>
    <w:p w:rsidR="002409F7" w:rsidRPr="00F97AA7" w:rsidRDefault="002409F7" w:rsidP="00F121D0">
      <w:pPr>
        <w:numPr>
          <w:ilvl w:val="1"/>
          <w:numId w:val="3"/>
        </w:numPr>
        <w:shd w:val="clear" w:color="auto" w:fill="FFFFFF"/>
        <w:spacing w:before="60"/>
        <w:rPr>
          <w:highlight w:val="yellow"/>
        </w:rPr>
      </w:pPr>
      <w:r w:rsidRPr="00F97AA7">
        <w:rPr>
          <w:highlight w:val="yellow"/>
        </w:rPr>
        <w:t>The Compiler</w:t>
      </w:r>
    </w:p>
    <w:p w:rsidR="002409F7" w:rsidRPr="00F97AA7" w:rsidRDefault="002409F7" w:rsidP="00F121D0">
      <w:pPr>
        <w:numPr>
          <w:ilvl w:val="2"/>
          <w:numId w:val="3"/>
        </w:numPr>
        <w:shd w:val="clear" w:color="auto" w:fill="FFFFFF"/>
        <w:spacing w:before="60"/>
        <w:rPr>
          <w:highlight w:val="yellow"/>
        </w:rPr>
      </w:pPr>
      <w:r w:rsidRPr="00F97AA7">
        <w:rPr>
          <w:highlight w:val="yellow"/>
        </w:rPr>
        <w:t>Compilation phases and products</w:t>
      </w:r>
    </w:p>
    <w:p w:rsidR="002409F7" w:rsidRPr="00F97AA7" w:rsidRDefault="002409F7" w:rsidP="00F121D0">
      <w:pPr>
        <w:numPr>
          <w:ilvl w:val="2"/>
          <w:numId w:val="3"/>
        </w:numPr>
        <w:shd w:val="clear" w:color="auto" w:fill="FFFFFF"/>
        <w:spacing w:before="60"/>
        <w:rPr>
          <w:highlight w:val="yellow"/>
        </w:rPr>
      </w:pPr>
      <w:r w:rsidRPr="00F97AA7">
        <w:rPr>
          <w:highlight w:val="yellow"/>
        </w:rPr>
        <w:t>Typical compiler switches</w:t>
      </w:r>
    </w:p>
    <w:p w:rsidR="002409F7" w:rsidRPr="00F97AA7" w:rsidRDefault="002409F7" w:rsidP="00F121D0">
      <w:pPr>
        <w:numPr>
          <w:ilvl w:val="3"/>
          <w:numId w:val="3"/>
        </w:numPr>
        <w:shd w:val="clear" w:color="auto" w:fill="FFFFFF"/>
        <w:spacing w:before="60"/>
        <w:rPr>
          <w:highlight w:val="yellow"/>
        </w:rPr>
      </w:pPr>
      <w:r w:rsidRPr="00F97AA7">
        <w:rPr>
          <w:highlight w:val="yellow"/>
        </w:rPr>
        <w:t>Output, debug, optimization</w:t>
      </w:r>
    </w:p>
    <w:p w:rsidR="002409F7" w:rsidRPr="00F97AA7" w:rsidRDefault="002409F7" w:rsidP="00F121D0">
      <w:pPr>
        <w:numPr>
          <w:ilvl w:val="3"/>
          <w:numId w:val="3"/>
        </w:numPr>
        <w:shd w:val="clear" w:color="auto" w:fill="FFFFFF"/>
        <w:spacing w:before="60"/>
        <w:rPr>
          <w:highlight w:val="yellow"/>
        </w:rPr>
      </w:pPr>
      <w:r w:rsidRPr="00F97AA7">
        <w:rPr>
          <w:highlight w:val="yellow"/>
        </w:rPr>
        <w:t>Library and Include paths</w:t>
      </w:r>
    </w:p>
    <w:p w:rsidR="002409F7" w:rsidRPr="00F97AA7" w:rsidRDefault="002409F7" w:rsidP="00F121D0">
      <w:pPr>
        <w:numPr>
          <w:ilvl w:val="2"/>
          <w:numId w:val="3"/>
        </w:numPr>
        <w:shd w:val="clear" w:color="auto" w:fill="FFFFFF"/>
        <w:spacing w:before="60"/>
        <w:rPr>
          <w:highlight w:val="yellow"/>
        </w:rPr>
      </w:pPr>
      <w:r w:rsidRPr="00F97AA7">
        <w:rPr>
          <w:highlight w:val="yellow"/>
        </w:rPr>
        <w:t>Cross-Compiling</w:t>
      </w:r>
    </w:p>
    <w:p w:rsidR="002409F7" w:rsidRPr="007E09C8" w:rsidRDefault="002409F7" w:rsidP="00F121D0">
      <w:pPr>
        <w:numPr>
          <w:ilvl w:val="0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Debugging with Visual Studio</w:t>
      </w:r>
    </w:p>
    <w:p w:rsidR="002409F7" w:rsidRPr="00101BAF" w:rsidRDefault="002409F7" w:rsidP="00F121D0">
      <w:pPr>
        <w:numPr>
          <w:ilvl w:val="1"/>
          <w:numId w:val="3"/>
        </w:numPr>
        <w:shd w:val="clear" w:color="auto" w:fill="FFFFFF"/>
        <w:spacing w:before="60"/>
      </w:pPr>
      <w:r w:rsidRPr="00101BAF">
        <w:t>The call stack</w:t>
      </w:r>
    </w:p>
    <w:p w:rsidR="002409F7" w:rsidRPr="007E09C8" w:rsidRDefault="002409F7" w:rsidP="00610300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Breakpoints, watchpoints, and stepping through code</w:t>
      </w:r>
    </w:p>
    <w:p w:rsidR="002409F7" w:rsidRPr="007E09C8" w:rsidRDefault="002409F7" w:rsidP="00F121D0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Examining the value of variables</w:t>
      </w:r>
      <w:r w:rsidRPr="007E09C8">
        <w:rPr>
          <w:highlight w:val="green"/>
        </w:rPr>
        <w:br/>
      </w:r>
    </w:p>
    <w:p w:rsidR="002409F7" w:rsidRDefault="002409F7">
      <w:pPr>
        <w:rPr>
          <w:i/>
          <w:i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</w:rPr>
        <w:t>Week 3: Testing, Code metrics and Safety Compilance with MISRA</w:t>
      </w:r>
    </w:p>
    <w:p w:rsidR="002409F7" w:rsidRPr="00D32E65" w:rsidRDefault="002409F7" w:rsidP="00610300">
      <w:pPr>
        <w:numPr>
          <w:ilvl w:val="0"/>
          <w:numId w:val="3"/>
        </w:numPr>
        <w:shd w:val="clear" w:color="auto" w:fill="FFFFFF"/>
        <w:spacing w:before="60"/>
        <w:rPr>
          <w:highlight w:val="magenta"/>
        </w:rPr>
      </w:pPr>
      <w:r w:rsidRPr="00D32E65">
        <w:rPr>
          <w:highlight w:val="magenta"/>
        </w:rPr>
        <w:t>Embedded Programming Challenges</w:t>
      </w:r>
    </w:p>
    <w:p w:rsidR="002409F7" w:rsidRPr="00D32E65" w:rsidRDefault="002409F7" w:rsidP="00610300">
      <w:pPr>
        <w:numPr>
          <w:ilvl w:val="1"/>
          <w:numId w:val="3"/>
        </w:numPr>
        <w:shd w:val="clear" w:color="auto" w:fill="FFFFFF"/>
        <w:spacing w:before="60"/>
        <w:rPr>
          <w:highlight w:val="magenta"/>
        </w:rPr>
      </w:pPr>
      <w:r w:rsidRPr="00D32E65">
        <w:rPr>
          <w:highlight w:val="magenta"/>
        </w:rPr>
        <w:t>Processor types and limitations</w:t>
      </w:r>
    </w:p>
    <w:p w:rsidR="002409F7" w:rsidRPr="008C2212" w:rsidRDefault="002409F7" w:rsidP="00610300">
      <w:pPr>
        <w:numPr>
          <w:ilvl w:val="1"/>
          <w:numId w:val="3"/>
        </w:numPr>
        <w:shd w:val="clear" w:color="auto" w:fill="FFFFFF"/>
        <w:spacing w:before="60"/>
        <w:rPr>
          <w:highlight w:val="magenta"/>
        </w:rPr>
      </w:pPr>
      <w:r w:rsidRPr="008C2212">
        <w:rPr>
          <w:highlight w:val="magenta"/>
        </w:rPr>
        <w:t>Address space and memory types - Flash/PROM, ROM, RAM</w:t>
      </w:r>
    </w:p>
    <w:p w:rsidR="002409F7" w:rsidRPr="00D32E65" w:rsidRDefault="002409F7" w:rsidP="00610300">
      <w:pPr>
        <w:numPr>
          <w:ilvl w:val="1"/>
          <w:numId w:val="3"/>
        </w:numPr>
        <w:shd w:val="clear" w:color="auto" w:fill="FFFFFF"/>
        <w:spacing w:before="60"/>
        <w:rPr>
          <w:highlight w:val="magenta"/>
        </w:rPr>
      </w:pPr>
      <w:r w:rsidRPr="00D32E65">
        <w:rPr>
          <w:highlight w:val="magenta"/>
        </w:rPr>
        <w:t>Real-time constraints</w:t>
      </w:r>
    </w:p>
    <w:p w:rsidR="002409F7" w:rsidRDefault="002409F7" w:rsidP="00610300">
      <w:pPr>
        <w:numPr>
          <w:ilvl w:val="0"/>
          <w:numId w:val="3"/>
        </w:numPr>
        <w:shd w:val="clear" w:color="auto" w:fill="FFFFFF"/>
        <w:spacing w:before="60"/>
      </w:pPr>
      <w:r>
        <w:t>Code metrics and tradeoffs</w:t>
      </w:r>
    </w:p>
    <w:p w:rsidR="002409F7" w:rsidRDefault="002409F7" w:rsidP="00610300">
      <w:pPr>
        <w:numPr>
          <w:ilvl w:val="1"/>
          <w:numId w:val="3"/>
        </w:numPr>
        <w:shd w:val="clear" w:color="auto" w:fill="FFFFFF"/>
        <w:spacing w:before="60"/>
      </w:pPr>
      <w:r>
        <w:t>Code size</w:t>
      </w:r>
    </w:p>
    <w:p w:rsidR="002409F7" w:rsidRDefault="002409F7" w:rsidP="00610300">
      <w:pPr>
        <w:numPr>
          <w:ilvl w:val="1"/>
          <w:numId w:val="3"/>
        </w:numPr>
        <w:shd w:val="clear" w:color="auto" w:fill="FFFFFF"/>
        <w:spacing w:before="60"/>
      </w:pPr>
      <w:r>
        <w:t>Memory utilization</w:t>
      </w:r>
    </w:p>
    <w:p w:rsidR="002409F7" w:rsidRDefault="002409F7" w:rsidP="00610300">
      <w:pPr>
        <w:numPr>
          <w:ilvl w:val="1"/>
          <w:numId w:val="3"/>
        </w:numPr>
        <w:shd w:val="clear" w:color="auto" w:fill="FFFFFF"/>
        <w:spacing w:before="60"/>
      </w:pPr>
      <w:r>
        <w:t>CPU usage and efficiency</w:t>
      </w:r>
    </w:p>
    <w:p w:rsidR="002409F7" w:rsidRDefault="002409F7" w:rsidP="00610300">
      <w:pPr>
        <w:numPr>
          <w:ilvl w:val="1"/>
          <w:numId w:val="3"/>
        </w:numPr>
        <w:shd w:val="clear" w:color="auto" w:fill="FFFFFF"/>
        <w:spacing w:before="60"/>
      </w:pPr>
      <w:r>
        <w:t>Effects of optimization and data type choices</w:t>
      </w:r>
    </w:p>
    <w:p w:rsidR="002409F7" w:rsidRDefault="002409F7" w:rsidP="00F121D0">
      <w:pPr>
        <w:numPr>
          <w:ilvl w:val="0"/>
          <w:numId w:val="3"/>
        </w:numPr>
        <w:shd w:val="clear" w:color="auto" w:fill="FFFFFF"/>
        <w:spacing w:before="60"/>
      </w:pPr>
      <w:r>
        <w:t>Useful algorithms and techniques for embedded systems</w:t>
      </w:r>
    </w:p>
    <w:p w:rsidR="002409F7" w:rsidRDefault="002409F7" w:rsidP="00F121D0">
      <w:pPr>
        <w:numPr>
          <w:ilvl w:val="1"/>
          <w:numId w:val="3"/>
        </w:numPr>
        <w:shd w:val="clear" w:color="auto" w:fill="FFFFFF"/>
        <w:spacing w:before="60"/>
      </w:pPr>
      <w:r>
        <w:t>Preprocessor math</w:t>
      </w:r>
    </w:p>
    <w:p w:rsidR="002409F7" w:rsidRDefault="002409F7" w:rsidP="00F121D0">
      <w:pPr>
        <w:numPr>
          <w:ilvl w:val="1"/>
          <w:numId w:val="3"/>
        </w:numPr>
        <w:shd w:val="clear" w:color="auto" w:fill="FFFFFF"/>
        <w:spacing w:before="60"/>
      </w:pPr>
      <w:r>
        <w:t>Fixed-point math with integral types</w:t>
      </w:r>
    </w:p>
    <w:p w:rsidR="002409F7" w:rsidRPr="00E173CE" w:rsidRDefault="002409F7" w:rsidP="00E832FA">
      <w:pPr>
        <w:numPr>
          <w:ilvl w:val="0"/>
          <w:numId w:val="3"/>
        </w:numPr>
        <w:shd w:val="clear" w:color="auto" w:fill="FFFFFF"/>
        <w:spacing w:before="60"/>
        <w:rPr>
          <w:highlight w:val="magenta"/>
        </w:rPr>
      </w:pPr>
      <w:r w:rsidRPr="00E173CE">
        <w:rPr>
          <w:highlight w:val="magenta"/>
        </w:rPr>
        <w:t>Safety and security in embedded automotive applications</w:t>
      </w:r>
    </w:p>
    <w:p w:rsidR="002409F7" w:rsidRPr="00E173CE" w:rsidRDefault="002409F7" w:rsidP="00820A89">
      <w:pPr>
        <w:numPr>
          <w:ilvl w:val="1"/>
          <w:numId w:val="3"/>
        </w:numPr>
        <w:shd w:val="clear" w:color="auto" w:fill="FFFFFF"/>
        <w:spacing w:before="60"/>
        <w:rPr>
          <w:highlight w:val="magenta"/>
        </w:rPr>
      </w:pPr>
      <w:r w:rsidRPr="00E173CE">
        <w:rPr>
          <w:highlight w:val="magenta"/>
        </w:rPr>
        <w:t>MISRA C 2012 Compliance</w:t>
      </w:r>
    </w:p>
    <w:p w:rsidR="002409F7" w:rsidRPr="00E173CE" w:rsidRDefault="002409F7" w:rsidP="00820A89">
      <w:pPr>
        <w:numPr>
          <w:ilvl w:val="1"/>
          <w:numId w:val="3"/>
        </w:numPr>
        <w:shd w:val="clear" w:color="auto" w:fill="FFFFFF"/>
        <w:spacing w:before="60"/>
        <w:rPr>
          <w:highlight w:val="magenta"/>
        </w:rPr>
      </w:pPr>
      <w:r w:rsidRPr="00E173CE">
        <w:rPr>
          <w:highlight w:val="magenta"/>
        </w:rPr>
        <w:t>Specific rules for safe and secure C coding</w:t>
      </w:r>
    </w:p>
    <w:p w:rsidR="002409F7" w:rsidRDefault="002409F7" w:rsidP="00E832FA">
      <w:pPr>
        <w:numPr>
          <w:ilvl w:val="0"/>
          <w:numId w:val="3"/>
        </w:numPr>
        <w:shd w:val="clear" w:color="auto" w:fill="FFFFFF"/>
        <w:spacing w:before="60"/>
      </w:pPr>
      <w:r>
        <w:t>Clean Code and Programming Style</w:t>
      </w:r>
    </w:p>
    <w:p w:rsidR="002409F7" w:rsidRDefault="002409F7" w:rsidP="00820A89">
      <w:pPr>
        <w:numPr>
          <w:ilvl w:val="1"/>
          <w:numId w:val="3"/>
        </w:numPr>
        <w:shd w:val="clear" w:color="auto" w:fill="FFFFFF"/>
        <w:spacing w:before="60"/>
      </w:pPr>
      <w:r>
        <w:t>Writing for readability</w:t>
      </w:r>
    </w:p>
    <w:p w:rsidR="002409F7" w:rsidRPr="00F97AA7" w:rsidRDefault="002409F7" w:rsidP="00820A89">
      <w:pPr>
        <w:numPr>
          <w:ilvl w:val="1"/>
          <w:numId w:val="3"/>
        </w:numPr>
        <w:shd w:val="clear" w:color="auto" w:fill="FFFFFF"/>
        <w:spacing w:before="60"/>
        <w:rPr>
          <w:highlight w:val="yellow"/>
        </w:rPr>
      </w:pPr>
      <w:r w:rsidRPr="00F97AA7">
        <w:rPr>
          <w:highlight w:val="yellow"/>
        </w:rPr>
        <w:t>Using comments effectively</w:t>
      </w:r>
    </w:p>
    <w:p w:rsidR="002409F7" w:rsidRDefault="002409F7" w:rsidP="00820A89">
      <w:pPr>
        <w:numPr>
          <w:ilvl w:val="1"/>
          <w:numId w:val="3"/>
        </w:numPr>
        <w:shd w:val="clear" w:color="auto" w:fill="FFFFFF"/>
        <w:spacing w:before="60"/>
      </w:pPr>
      <w:r>
        <w:t>Designing for reuse</w:t>
      </w:r>
    </w:p>
    <w:p w:rsidR="002409F7" w:rsidRDefault="002409F7" w:rsidP="00820A89">
      <w:pPr>
        <w:numPr>
          <w:ilvl w:val="0"/>
          <w:numId w:val="3"/>
        </w:numPr>
        <w:shd w:val="clear" w:color="auto" w:fill="FFFFFF"/>
        <w:spacing w:before="60"/>
      </w:pPr>
      <w:r>
        <w:t>Ensuring code quality through testing</w:t>
      </w:r>
    </w:p>
    <w:p w:rsidR="002409F7" w:rsidRPr="00D32E65" w:rsidRDefault="002409F7" w:rsidP="00820A89">
      <w:pPr>
        <w:numPr>
          <w:ilvl w:val="1"/>
          <w:numId w:val="3"/>
        </w:numPr>
        <w:shd w:val="clear" w:color="auto" w:fill="FFFFFF"/>
        <w:spacing w:before="60"/>
        <w:rPr>
          <w:highlight w:val="magenta"/>
        </w:rPr>
      </w:pPr>
      <w:r w:rsidRPr="00D32E65">
        <w:rPr>
          <w:highlight w:val="magenta"/>
        </w:rPr>
        <w:t>Static Code Analysis and Testing</w:t>
      </w:r>
    </w:p>
    <w:p w:rsidR="002409F7" w:rsidRDefault="002409F7" w:rsidP="00820A89">
      <w:pPr>
        <w:numPr>
          <w:ilvl w:val="1"/>
          <w:numId w:val="3"/>
        </w:numPr>
        <w:shd w:val="clear" w:color="auto" w:fill="FFFFFF"/>
        <w:spacing w:before="60"/>
      </w:pPr>
      <w:r>
        <w:t>Unit Testing with Unity / CMock</w:t>
      </w:r>
    </w:p>
    <w:p w:rsidR="002409F7" w:rsidRDefault="002409F7" w:rsidP="00820A89">
      <w:pPr>
        <w:numPr>
          <w:ilvl w:val="1"/>
          <w:numId w:val="3"/>
        </w:numPr>
        <w:shd w:val="clear" w:color="auto" w:fill="FFFFFF"/>
        <w:spacing w:before="60"/>
      </w:pPr>
      <w:r>
        <w:t>Profiling, logging, instrumentation</w:t>
      </w:r>
    </w:p>
    <w:p w:rsidR="002409F7" w:rsidRDefault="002409F7">
      <w:pPr>
        <w:rPr>
          <w:sz w:val="24"/>
          <w:szCs w:val="24"/>
          <w:highlight w:val="white"/>
        </w:rPr>
      </w:pPr>
    </w:p>
    <w:p w:rsidR="002409F7" w:rsidRDefault="002409F7">
      <w:pPr>
        <w:rPr>
          <w:sz w:val="24"/>
          <w:szCs w:val="24"/>
          <w:highlight w:val="white"/>
        </w:rPr>
      </w:pPr>
    </w:p>
    <w:sectPr w:rsidR="002409F7" w:rsidSect="0099473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09F7" w:rsidRDefault="002409F7" w:rsidP="00994732">
      <w:pPr>
        <w:spacing w:line="240" w:lineRule="auto"/>
      </w:pPr>
      <w:r>
        <w:separator/>
      </w:r>
    </w:p>
  </w:endnote>
  <w:endnote w:type="continuationSeparator" w:id="0">
    <w:p w:rsidR="002409F7" w:rsidRDefault="002409F7" w:rsidP="00994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9F7" w:rsidRDefault="002409F7">
    <w:pPr>
      <w:tabs>
        <w:tab w:val="left" w:pos="7920"/>
      </w:tabs>
      <w:rPr>
        <w:color w:val="999999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09F7" w:rsidRDefault="002409F7" w:rsidP="00994732">
      <w:pPr>
        <w:spacing w:line="240" w:lineRule="auto"/>
      </w:pPr>
      <w:r>
        <w:separator/>
      </w:r>
    </w:p>
  </w:footnote>
  <w:footnote w:type="continuationSeparator" w:id="0">
    <w:p w:rsidR="002409F7" w:rsidRDefault="002409F7" w:rsidP="0099473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9F7" w:rsidRDefault="002409F7">
    <w:pPr>
      <w:ind w:left="720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1.png" o:spid="_x0000_i1026" type="#_x0000_t75" style="width:142.5pt;height:57pt;visibility:visible">
          <v:imagedata r:id="rId1" o:title="" croptop="20087f" cropbottom="22582f" cropleft="13415f" cropright="13831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B195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A40101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Times New Roman" w:hAnsi="Helvetica Neu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Helvetica Neue" w:eastAsia="Times New Roman" w:hAnsi="Helvetica Neu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F575FB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4732"/>
    <w:rsid w:val="000232D7"/>
    <w:rsid w:val="00036E44"/>
    <w:rsid w:val="00051219"/>
    <w:rsid w:val="000909C8"/>
    <w:rsid w:val="00101BAF"/>
    <w:rsid w:val="0018694A"/>
    <w:rsid w:val="00204410"/>
    <w:rsid w:val="002409F7"/>
    <w:rsid w:val="002D264A"/>
    <w:rsid w:val="002F6095"/>
    <w:rsid w:val="003061EC"/>
    <w:rsid w:val="0034097F"/>
    <w:rsid w:val="003830E5"/>
    <w:rsid w:val="003D3868"/>
    <w:rsid w:val="003E0DCE"/>
    <w:rsid w:val="003F4BFB"/>
    <w:rsid w:val="004474E5"/>
    <w:rsid w:val="00455C07"/>
    <w:rsid w:val="004C190A"/>
    <w:rsid w:val="005354AD"/>
    <w:rsid w:val="00552648"/>
    <w:rsid w:val="00577971"/>
    <w:rsid w:val="005F33A7"/>
    <w:rsid w:val="00604048"/>
    <w:rsid w:val="00610300"/>
    <w:rsid w:val="0063438C"/>
    <w:rsid w:val="006563BF"/>
    <w:rsid w:val="0068509C"/>
    <w:rsid w:val="006C157C"/>
    <w:rsid w:val="006D1B93"/>
    <w:rsid w:val="00706BCE"/>
    <w:rsid w:val="007A4D92"/>
    <w:rsid w:val="007A78D5"/>
    <w:rsid w:val="007E09C8"/>
    <w:rsid w:val="00820A89"/>
    <w:rsid w:val="00847D4C"/>
    <w:rsid w:val="00850B99"/>
    <w:rsid w:val="008845CD"/>
    <w:rsid w:val="008C2212"/>
    <w:rsid w:val="00994732"/>
    <w:rsid w:val="009E4721"/>
    <w:rsid w:val="009F4105"/>
    <w:rsid w:val="00A06881"/>
    <w:rsid w:val="00A56533"/>
    <w:rsid w:val="00A75E93"/>
    <w:rsid w:val="00B2430B"/>
    <w:rsid w:val="00BC6BAF"/>
    <w:rsid w:val="00C062E6"/>
    <w:rsid w:val="00C10C18"/>
    <w:rsid w:val="00C62DFC"/>
    <w:rsid w:val="00C77AB4"/>
    <w:rsid w:val="00CB66B8"/>
    <w:rsid w:val="00CF7041"/>
    <w:rsid w:val="00D32E65"/>
    <w:rsid w:val="00D96F4B"/>
    <w:rsid w:val="00DB0D2F"/>
    <w:rsid w:val="00DB33F2"/>
    <w:rsid w:val="00DC0633"/>
    <w:rsid w:val="00E173CE"/>
    <w:rsid w:val="00E27FBC"/>
    <w:rsid w:val="00E65111"/>
    <w:rsid w:val="00E812DF"/>
    <w:rsid w:val="00E832FA"/>
    <w:rsid w:val="00EC4464"/>
    <w:rsid w:val="00EE7B35"/>
    <w:rsid w:val="00F121D0"/>
    <w:rsid w:val="00F25A55"/>
    <w:rsid w:val="00F5768E"/>
    <w:rsid w:val="00F668C3"/>
    <w:rsid w:val="00F97AA7"/>
    <w:rsid w:val="00FC0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732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99473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9473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9473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9473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9473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94732"/>
    <w:pPr>
      <w:keepNext/>
      <w:keepLines/>
      <w:spacing w:before="240" w:after="80"/>
      <w:outlineLvl w:val="5"/>
    </w:pPr>
    <w:rPr>
      <w:i/>
      <w:iCs/>
      <w:color w:val="66666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96F4B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D96F4B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D96F4B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D96F4B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D96F4B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D96F4B"/>
    <w:rPr>
      <w:rFonts w:ascii="Calibri" w:hAnsi="Calibri" w:cs="Calibri"/>
      <w:b/>
      <w:bCs/>
    </w:rPr>
  </w:style>
  <w:style w:type="paragraph" w:customStyle="1" w:styleId="normal0">
    <w:name w:val="normal"/>
    <w:uiPriority w:val="99"/>
    <w:rsid w:val="00994732"/>
    <w:pPr>
      <w:spacing w:line="276" w:lineRule="auto"/>
    </w:pPr>
  </w:style>
  <w:style w:type="paragraph" w:styleId="Title">
    <w:name w:val="Title"/>
    <w:basedOn w:val="Normal"/>
    <w:next w:val="Normal"/>
    <w:link w:val="TitleChar"/>
    <w:uiPriority w:val="99"/>
    <w:qFormat/>
    <w:rsid w:val="00994732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D96F4B"/>
    <w:rPr>
      <w:rFonts w:ascii="Cambria" w:hAnsi="Cambria" w:cs="Cambria"/>
      <w:b/>
      <w:bCs/>
      <w:kern w:val="28"/>
      <w:sz w:val="32"/>
      <w:szCs w:val="32"/>
    </w:rPr>
  </w:style>
  <w:style w:type="paragraph" w:customStyle="1" w:styleId="normal3">
    <w:name w:val="normal3"/>
    <w:uiPriority w:val="99"/>
    <w:rsid w:val="00994732"/>
    <w:pPr>
      <w:spacing w:line="276" w:lineRule="auto"/>
    </w:pPr>
  </w:style>
  <w:style w:type="paragraph" w:customStyle="1" w:styleId="normal2">
    <w:name w:val="normal2"/>
    <w:uiPriority w:val="99"/>
    <w:rsid w:val="00994732"/>
    <w:pPr>
      <w:spacing w:line="276" w:lineRule="auto"/>
    </w:pPr>
  </w:style>
  <w:style w:type="paragraph" w:customStyle="1" w:styleId="normal1">
    <w:name w:val="normal1"/>
    <w:uiPriority w:val="99"/>
    <w:rsid w:val="00994732"/>
    <w:pPr>
      <w:spacing w:line="276" w:lineRule="auto"/>
    </w:pPr>
  </w:style>
  <w:style w:type="paragraph" w:styleId="Subtitle">
    <w:name w:val="Subtitle"/>
    <w:basedOn w:val="Normal"/>
    <w:next w:val="Normal"/>
    <w:link w:val="SubtitleChar"/>
    <w:uiPriority w:val="99"/>
    <w:qFormat/>
    <w:rsid w:val="00994732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D96F4B"/>
    <w:rPr>
      <w:rFonts w:ascii="Cambria" w:hAnsi="Cambria" w:cs="Cambri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6154</TotalTime>
  <Pages>5</Pages>
  <Words>704</Words>
  <Characters>4015</Characters>
  <Application>Microsoft Office Outlook</Application>
  <DocSecurity>0</DocSecurity>
  <Lines>0</Lines>
  <Paragraphs>0</Paragraphs>
  <ScaleCrop>false</ScaleCrop>
  <Company>Interface Associates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Ford C Programming Academy 2022</dc:title>
  <dc:subject/>
  <dc:creator>pekimball@interfaceassociates.net</dc:creator>
  <cp:keywords/>
  <dc:description/>
  <cp:lastModifiedBy>pekimball@interfaceassociates.net</cp:lastModifiedBy>
  <cp:revision>6</cp:revision>
  <cp:lastPrinted>2022-01-04T08:23:00Z</cp:lastPrinted>
  <dcterms:created xsi:type="dcterms:W3CDTF">2022-01-19T01:36:00Z</dcterms:created>
  <dcterms:modified xsi:type="dcterms:W3CDTF">2022-01-31T09:43:00Z</dcterms:modified>
</cp:coreProperties>
</file>